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7922" w14:textId="6BBB9465" w:rsidR="003E712C" w:rsidRDefault="003E712C" w:rsidP="00935288">
      <w:pPr>
        <w:pStyle w:val="Titre"/>
      </w:pPr>
      <w:r>
        <w:t xml:space="preserve">Exercice : </w:t>
      </w:r>
      <w:r w:rsidR="0073626A">
        <w:t>Types et niveaux</w:t>
      </w:r>
      <w:r>
        <w:t xml:space="preserve"> de test</w:t>
      </w:r>
    </w:p>
    <w:p w14:paraId="740B2C6D" w14:textId="6916042A" w:rsidR="007502EA" w:rsidRDefault="0073626A" w:rsidP="007502EA">
      <w:r>
        <w:t>Voici une liste de tests effectués sur un site Web :</w:t>
      </w:r>
    </w:p>
    <w:p w14:paraId="41C8E625" w14:textId="77777777" w:rsidR="008374DA" w:rsidRDefault="008374DA" w:rsidP="00BE6E4E">
      <w:pPr>
        <w:pStyle w:val="Paragraphedeliste"/>
        <w:numPr>
          <w:ilvl w:val="0"/>
          <w:numId w:val="35"/>
        </w:numPr>
        <w:spacing w:before="120" w:after="120"/>
        <w:ind w:left="714" w:hanging="357"/>
        <w:contextualSpacing w:val="0"/>
      </w:pPr>
      <w:r>
        <w:t xml:space="preserve">Sur notre serveur de test, quand deux utilisateurs s’inscrivent au même moment avec la même adresse </w:t>
      </w:r>
      <w:proofErr w:type="gramStart"/>
      <w:r>
        <w:t>e-mail</w:t>
      </w:r>
      <w:proofErr w:type="gramEnd"/>
      <w:r>
        <w:t>, l’inscription du premier est acceptée et le deuxième reçoit un message que cette adresse est déjà utilisée.</w:t>
      </w:r>
    </w:p>
    <w:p w14:paraId="1551BFFB" w14:textId="77777777" w:rsidR="006130A2" w:rsidRDefault="006130A2" w:rsidP="006130A2">
      <w:pPr>
        <w:pStyle w:val="Paragraphedeliste"/>
        <w:numPr>
          <w:ilvl w:val="0"/>
          <w:numId w:val="35"/>
        </w:numPr>
        <w:spacing w:before="120" w:after="120"/>
        <w:ind w:left="714" w:hanging="357"/>
        <w:contextualSpacing w:val="0"/>
      </w:pPr>
      <w:r>
        <w:t>Sur la page d’accueil du site en local sur mon PC, quand je clique sur mon avatar, j’arrive sur ma page de profil</w:t>
      </w:r>
    </w:p>
    <w:p w14:paraId="2B764C66" w14:textId="77777777" w:rsidR="008374DA" w:rsidRDefault="008374DA" w:rsidP="00BE6E4E">
      <w:pPr>
        <w:pStyle w:val="Paragraphedeliste"/>
        <w:numPr>
          <w:ilvl w:val="0"/>
          <w:numId w:val="35"/>
        </w:numPr>
        <w:spacing w:before="120" w:after="120"/>
        <w:ind w:left="714" w:hanging="357"/>
        <w:contextualSpacing w:val="0"/>
      </w:pPr>
      <w:r>
        <w:t>Sur notre serveur de test, quand deux utilisateurs s’inscrivent au même moment avec des noms différents, les deux inscriptions sont traitées sans problème.</w:t>
      </w:r>
    </w:p>
    <w:p w14:paraId="6D332F57" w14:textId="77777777" w:rsidR="008374DA" w:rsidRDefault="008374DA" w:rsidP="00BE6E4E">
      <w:pPr>
        <w:pStyle w:val="Paragraphedeliste"/>
        <w:numPr>
          <w:ilvl w:val="0"/>
          <w:numId w:val="35"/>
        </w:numPr>
        <w:spacing w:before="120" w:after="120"/>
        <w:ind w:left="714" w:hanging="357"/>
        <w:contextualSpacing w:val="0"/>
      </w:pPr>
      <w:r>
        <w:t>Quand notre système est arrêté pour procéder à des mises à jour et que des utilisateurs essayent d’y accéder, ils reçoivent un message que des travaux de maintenance sont en cours et qu’il faut réessayer plus tard</w:t>
      </w:r>
    </w:p>
    <w:p w14:paraId="5FAC08BA" w14:textId="12C8303D" w:rsidR="008374DA" w:rsidRDefault="008374DA" w:rsidP="00BE6E4E">
      <w:pPr>
        <w:pStyle w:val="Paragraphedeliste"/>
        <w:numPr>
          <w:ilvl w:val="0"/>
          <w:numId w:val="35"/>
        </w:numPr>
        <w:spacing w:before="120" w:after="120"/>
        <w:ind w:left="714" w:hanging="357"/>
        <w:contextualSpacing w:val="0"/>
      </w:pPr>
      <w:r>
        <w:t xml:space="preserve">Sur mon site </w:t>
      </w:r>
      <w:r w:rsidR="006130A2">
        <w:t xml:space="preserve">en local sur mon PC </w:t>
      </w:r>
      <w:r>
        <w:t>avec plus de 1000 utilisateurs enregistrés, quand je vais sur la page de liste des utilisateurs, elle se charge en moins de 2 secondes.</w:t>
      </w:r>
    </w:p>
    <w:p w14:paraId="7DCC7658" w14:textId="757649A0" w:rsidR="008374DA" w:rsidRDefault="008374DA" w:rsidP="00BE6E4E">
      <w:pPr>
        <w:pStyle w:val="Paragraphedeliste"/>
        <w:numPr>
          <w:ilvl w:val="0"/>
          <w:numId w:val="35"/>
        </w:numPr>
        <w:spacing w:before="120" w:after="120"/>
        <w:ind w:left="714" w:hanging="357"/>
        <w:contextualSpacing w:val="0"/>
      </w:pPr>
      <w:r>
        <w:t>Le système de chat du site gère sans erreur le trafic généré par 100 utilisateurs connectés qui envoient un message de 50 caractères toutes les trois secondes chacun</w:t>
      </w:r>
    </w:p>
    <w:p w14:paraId="27E4F78B" w14:textId="3EFD9A29" w:rsidR="008374DA" w:rsidRDefault="006130A2" w:rsidP="00BE6E4E">
      <w:pPr>
        <w:pStyle w:val="Paragraphedeliste"/>
        <w:numPr>
          <w:ilvl w:val="0"/>
          <w:numId w:val="35"/>
        </w:numPr>
        <w:spacing w:before="120" w:after="120"/>
        <w:ind w:left="714" w:hanging="357"/>
        <w:contextualSpacing w:val="0"/>
      </w:pPr>
      <w:r>
        <w:t>Sur mon site en local sur mon PC</w:t>
      </w:r>
      <w:r>
        <w:t>, d</w:t>
      </w:r>
      <w:r w:rsidR="008374DA">
        <w:t xml:space="preserve">ans le champ de saisie du nom de personne du formulaire d’inscription, </w:t>
      </w:r>
      <w:r>
        <w:t>je</w:t>
      </w:r>
      <w:r w:rsidR="008374DA">
        <w:t xml:space="preserve"> ne </w:t>
      </w:r>
      <w:proofErr w:type="spellStart"/>
      <w:r w:rsidR="008374DA">
        <w:t>peu</w:t>
      </w:r>
      <w:r>
        <w:t>x</w:t>
      </w:r>
      <w:proofErr w:type="spellEnd"/>
      <w:r w:rsidR="008374DA">
        <w:t xml:space="preserve"> plus ajouter de caractères</w:t>
      </w:r>
      <w:r w:rsidR="008374DA" w:rsidRPr="0073626A">
        <w:t xml:space="preserve"> </w:t>
      </w:r>
      <w:r w:rsidR="008374DA">
        <w:t xml:space="preserve">quand </w:t>
      </w:r>
      <w:r>
        <w:t>j’</w:t>
      </w:r>
      <w:r w:rsidR="008374DA">
        <w:t>arrive à 15.</w:t>
      </w:r>
    </w:p>
    <w:p w14:paraId="29A5B6D4" w14:textId="77777777" w:rsidR="006130A2" w:rsidRDefault="006130A2" w:rsidP="006130A2">
      <w:pPr>
        <w:pStyle w:val="Paragraphedeliste"/>
        <w:numPr>
          <w:ilvl w:val="0"/>
          <w:numId w:val="35"/>
        </w:numPr>
        <w:spacing w:before="120" w:after="120"/>
        <w:ind w:left="714" w:hanging="357"/>
        <w:contextualSpacing w:val="0"/>
      </w:pPr>
      <w:r>
        <w:t>Je peux créer un nouvel utilisateur sur un notre système online.</w:t>
      </w:r>
    </w:p>
    <w:p w14:paraId="1BE91E50" w14:textId="5C4C0BBA" w:rsidR="008374DA" w:rsidRDefault="008374DA" w:rsidP="00BE6E4E">
      <w:pPr>
        <w:pStyle w:val="Paragraphedeliste"/>
        <w:numPr>
          <w:ilvl w:val="0"/>
          <w:numId w:val="35"/>
        </w:numPr>
        <w:spacing w:before="120" w:after="120"/>
        <w:ind w:left="714" w:hanging="357"/>
        <w:contextualSpacing w:val="0"/>
      </w:pPr>
      <w:r>
        <w:t>Sur ma page de profil</w:t>
      </w:r>
      <w:r w:rsidR="006130A2" w:rsidRPr="006130A2">
        <w:t xml:space="preserve"> </w:t>
      </w:r>
      <w:r w:rsidR="006130A2">
        <w:t>du site en local sur mon PC</w:t>
      </w:r>
      <w:r>
        <w:t>, quand j’essaye de charger une photo de plus de 100Mb, le site la refuse et m’indique que la taille maximale est de 10Mb.</w:t>
      </w:r>
    </w:p>
    <w:p w14:paraId="47F8F0D3" w14:textId="77777777" w:rsidR="008374DA" w:rsidRDefault="008374DA" w:rsidP="00BE6E4E">
      <w:pPr>
        <w:pStyle w:val="Paragraphedeliste"/>
        <w:numPr>
          <w:ilvl w:val="0"/>
          <w:numId w:val="35"/>
        </w:numPr>
        <w:spacing w:before="120" w:after="120"/>
        <w:ind w:left="714" w:hanging="357"/>
        <w:contextualSpacing w:val="0"/>
      </w:pPr>
      <w:r>
        <w:t>Sur notre serveur de test, quand 50 utilisateurs changent leur image de profil simultanément, tous les changements sont réussis.</w:t>
      </w:r>
    </w:p>
    <w:p w14:paraId="0DAB019A" w14:textId="6716A9C1" w:rsidR="0073626A" w:rsidRDefault="0073626A" w:rsidP="007502EA">
      <w:r>
        <w:t>Placer le numéro de chaque test au bon endroit dans le tableau qui suit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73626A" w14:paraId="591B2E36" w14:textId="77777777" w:rsidTr="00BE6E4E">
        <w:trPr>
          <w:trHeight w:val="1134"/>
        </w:trPr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03367E7D" w14:textId="77777777" w:rsidR="0073626A" w:rsidRPr="008374DA" w:rsidRDefault="0073626A" w:rsidP="00BE6E4E">
            <w:pPr>
              <w:jc w:val="center"/>
              <w:rPr>
                <w:b/>
                <w:bCs/>
              </w:rPr>
            </w:pPr>
          </w:p>
        </w:tc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5C9F26CC" w14:textId="0973975D" w:rsidR="0073626A" w:rsidRPr="008374DA" w:rsidRDefault="0073626A" w:rsidP="00BE6E4E">
            <w:pPr>
              <w:jc w:val="center"/>
              <w:rPr>
                <w:b/>
                <w:bCs/>
              </w:rPr>
            </w:pPr>
            <w:r w:rsidRPr="008374DA">
              <w:rPr>
                <w:b/>
                <w:bCs/>
              </w:rPr>
              <w:t>Unitaire</w:t>
            </w:r>
          </w:p>
        </w:tc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60A05273" w14:textId="593F120C" w:rsidR="0073626A" w:rsidRPr="008374DA" w:rsidRDefault="0073626A" w:rsidP="00BE6E4E">
            <w:pPr>
              <w:jc w:val="center"/>
              <w:rPr>
                <w:b/>
                <w:bCs/>
              </w:rPr>
            </w:pPr>
            <w:r w:rsidRPr="008374DA">
              <w:rPr>
                <w:b/>
                <w:bCs/>
              </w:rPr>
              <w:t>Intégration</w:t>
            </w:r>
          </w:p>
        </w:tc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0187FDAB" w14:textId="7F92AC3B" w:rsidR="0073626A" w:rsidRPr="008374DA" w:rsidRDefault="0073626A" w:rsidP="00BE6E4E">
            <w:pPr>
              <w:jc w:val="center"/>
              <w:rPr>
                <w:b/>
                <w:bCs/>
              </w:rPr>
            </w:pPr>
            <w:r w:rsidRPr="008374DA">
              <w:rPr>
                <w:b/>
                <w:bCs/>
              </w:rPr>
              <w:t>Système</w:t>
            </w:r>
          </w:p>
        </w:tc>
      </w:tr>
      <w:tr w:rsidR="0073626A" w14:paraId="146DA3F0" w14:textId="77777777" w:rsidTr="00BE6E4E">
        <w:trPr>
          <w:trHeight w:val="1134"/>
        </w:trPr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02C8A417" w14:textId="5A159939" w:rsidR="0073626A" w:rsidRPr="00BE6E4E" w:rsidRDefault="0073626A" w:rsidP="00BE6E4E">
            <w:pPr>
              <w:jc w:val="center"/>
              <w:rPr>
                <w:b/>
                <w:bCs/>
              </w:rPr>
            </w:pPr>
            <w:r w:rsidRPr="00BE6E4E">
              <w:rPr>
                <w:b/>
                <w:bCs/>
              </w:rPr>
              <w:t>Fonctionnel</w:t>
            </w:r>
          </w:p>
        </w:tc>
        <w:tc>
          <w:tcPr>
            <w:tcW w:w="2478" w:type="dxa"/>
            <w:vAlign w:val="center"/>
          </w:tcPr>
          <w:p w14:paraId="664BB675" w14:textId="3BCACD73" w:rsidR="0073626A" w:rsidRDefault="0073626A" w:rsidP="00BE6E4E">
            <w:pPr>
              <w:jc w:val="center"/>
            </w:pPr>
          </w:p>
        </w:tc>
        <w:tc>
          <w:tcPr>
            <w:tcW w:w="2478" w:type="dxa"/>
            <w:vAlign w:val="center"/>
          </w:tcPr>
          <w:p w14:paraId="01A397E0" w14:textId="1CF90394" w:rsidR="0073626A" w:rsidRDefault="0073626A" w:rsidP="00BE6E4E">
            <w:pPr>
              <w:jc w:val="center"/>
            </w:pPr>
          </w:p>
        </w:tc>
        <w:tc>
          <w:tcPr>
            <w:tcW w:w="2478" w:type="dxa"/>
            <w:vAlign w:val="center"/>
          </w:tcPr>
          <w:p w14:paraId="7C063008" w14:textId="77777777" w:rsidR="0073626A" w:rsidRDefault="0073626A" w:rsidP="00BE6E4E">
            <w:pPr>
              <w:jc w:val="center"/>
            </w:pPr>
          </w:p>
        </w:tc>
      </w:tr>
      <w:tr w:rsidR="0073626A" w14:paraId="5CD2F4B9" w14:textId="77777777" w:rsidTr="00BE6E4E">
        <w:trPr>
          <w:trHeight w:val="1134"/>
        </w:trPr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4D36E4F6" w14:textId="75171A97" w:rsidR="0073626A" w:rsidRPr="00BE6E4E" w:rsidRDefault="0073626A" w:rsidP="00BE6E4E">
            <w:pPr>
              <w:jc w:val="center"/>
              <w:rPr>
                <w:b/>
                <w:bCs/>
              </w:rPr>
            </w:pPr>
            <w:r w:rsidRPr="00BE6E4E">
              <w:rPr>
                <w:b/>
                <w:bCs/>
              </w:rPr>
              <w:t>Robustesse</w:t>
            </w:r>
          </w:p>
        </w:tc>
        <w:tc>
          <w:tcPr>
            <w:tcW w:w="2478" w:type="dxa"/>
            <w:vAlign w:val="center"/>
          </w:tcPr>
          <w:p w14:paraId="4DFA82BD" w14:textId="08E40AAC" w:rsidR="0073626A" w:rsidRDefault="0073626A" w:rsidP="00BE6E4E">
            <w:pPr>
              <w:jc w:val="center"/>
            </w:pPr>
          </w:p>
        </w:tc>
        <w:tc>
          <w:tcPr>
            <w:tcW w:w="2478" w:type="dxa"/>
            <w:vAlign w:val="center"/>
          </w:tcPr>
          <w:p w14:paraId="1E76708B" w14:textId="6E38821A" w:rsidR="0073626A" w:rsidRDefault="0073626A" w:rsidP="00BE6E4E">
            <w:pPr>
              <w:jc w:val="center"/>
            </w:pPr>
          </w:p>
        </w:tc>
        <w:tc>
          <w:tcPr>
            <w:tcW w:w="2478" w:type="dxa"/>
            <w:vAlign w:val="center"/>
          </w:tcPr>
          <w:p w14:paraId="40C83CD8" w14:textId="77777777" w:rsidR="0073626A" w:rsidRDefault="0073626A" w:rsidP="00BE6E4E">
            <w:pPr>
              <w:jc w:val="center"/>
            </w:pPr>
          </w:p>
        </w:tc>
      </w:tr>
      <w:tr w:rsidR="0073626A" w14:paraId="6D7C9999" w14:textId="77777777" w:rsidTr="00BE6E4E">
        <w:trPr>
          <w:trHeight w:val="1134"/>
        </w:trPr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24033746" w14:textId="49FA1FFF" w:rsidR="0073626A" w:rsidRPr="00BE6E4E" w:rsidRDefault="0073626A" w:rsidP="00BE6E4E">
            <w:pPr>
              <w:jc w:val="center"/>
              <w:rPr>
                <w:b/>
                <w:bCs/>
              </w:rPr>
            </w:pPr>
            <w:r w:rsidRPr="00BE6E4E">
              <w:rPr>
                <w:b/>
                <w:bCs/>
              </w:rPr>
              <w:t>Performance</w:t>
            </w:r>
          </w:p>
        </w:tc>
        <w:tc>
          <w:tcPr>
            <w:tcW w:w="2478" w:type="dxa"/>
            <w:vAlign w:val="center"/>
          </w:tcPr>
          <w:p w14:paraId="2A6C38A5" w14:textId="7A2802B1" w:rsidR="0073626A" w:rsidRDefault="0073626A" w:rsidP="00BE6E4E">
            <w:pPr>
              <w:jc w:val="center"/>
            </w:pPr>
          </w:p>
        </w:tc>
        <w:tc>
          <w:tcPr>
            <w:tcW w:w="2478" w:type="dxa"/>
            <w:vAlign w:val="center"/>
          </w:tcPr>
          <w:p w14:paraId="14C5DEF8" w14:textId="2F7A1944" w:rsidR="0073626A" w:rsidRDefault="0073626A" w:rsidP="00BE6E4E">
            <w:pPr>
              <w:jc w:val="center"/>
            </w:pPr>
          </w:p>
        </w:tc>
        <w:tc>
          <w:tcPr>
            <w:tcW w:w="2478" w:type="dxa"/>
            <w:vAlign w:val="center"/>
          </w:tcPr>
          <w:p w14:paraId="06079F72" w14:textId="77777777" w:rsidR="0073626A" w:rsidRDefault="0073626A" w:rsidP="00BE6E4E">
            <w:pPr>
              <w:jc w:val="center"/>
            </w:pPr>
          </w:p>
        </w:tc>
      </w:tr>
    </w:tbl>
    <w:p w14:paraId="72F73899" w14:textId="77777777" w:rsidR="0073626A" w:rsidRPr="003E712C" w:rsidRDefault="0073626A" w:rsidP="007502EA"/>
    <w:sectPr w:rsidR="0073626A" w:rsidRPr="003E712C" w:rsidSect="008D4141">
      <w:headerReference w:type="default" r:id="rId11"/>
      <w:footerReference w:type="default" r:id="rId12"/>
      <w:pgSz w:w="11906" w:h="16838" w:code="9"/>
      <w:pgMar w:top="1247" w:right="991" w:bottom="1135" w:left="993" w:header="426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594DF" w14:textId="77777777" w:rsidR="008D4141" w:rsidRDefault="008D4141">
      <w:r>
        <w:separator/>
      </w:r>
    </w:p>
  </w:endnote>
  <w:endnote w:type="continuationSeparator" w:id="0">
    <w:p w14:paraId="4E52C313" w14:textId="77777777" w:rsidR="008D4141" w:rsidRDefault="008D4141">
      <w:r>
        <w:continuationSeparator/>
      </w:r>
    </w:p>
  </w:endnote>
  <w:endnote w:type="continuationNotice" w:id="1">
    <w:p w14:paraId="58440653" w14:textId="77777777" w:rsidR="008D4141" w:rsidRDefault="008D41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TML 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49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62"/>
      <w:gridCol w:w="2409"/>
      <w:gridCol w:w="4547"/>
    </w:tblGrid>
    <w:tr w:rsidR="00F7320B" w:rsidRPr="00492E37" w14:paraId="627B72CD" w14:textId="77777777" w:rsidTr="00D16C1C">
      <w:trPr>
        <w:trHeight w:hRule="exact" w:val="227"/>
        <w:jc w:val="center"/>
      </w:trPr>
      <w:tc>
        <w:tcPr>
          <w:tcW w:w="3261" w:type="dxa"/>
          <w:vAlign w:val="bottom"/>
        </w:tcPr>
        <w:p w14:paraId="42270B51" w14:textId="06473F3A" w:rsidR="00F7320B" w:rsidRPr="00487260" w:rsidRDefault="00F7320B" w:rsidP="00B14182">
          <w:pPr>
            <w:pStyle w:val="-Pieddepage"/>
            <w:rPr>
              <w:rFonts w:ascii="Century Gothic" w:hAnsi="Century Gothic" w:cs="Arial"/>
              <w:sz w:val="16"/>
              <w:szCs w:val="16"/>
            </w:rPr>
          </w:pPr>
          <w:r w:rsidRPr="00487260">
            <w:rPr>
              <w:rFonts w:ascii="Century Gothic" w:hAnsi="Century Gothic" w:cs="Arial"/>
              <w:sz w:val="16"/>
              <w:szCs w:val="16"/>
            </w:rPr>
            <w:t>Auteur</w:t>
          </w:r>
          <w:r>
            <w:rPr>
              <w:rFonts w:ascii="Century Gothic" w:hAnsi="Century Gothic" w:cs="Arial"/>
              <w:sz w:val="16"/>
              <w:szCs w:val="16"/>
            </w:rPr>
            <w:t xml:space="preserve"> </w:t>
          </w:r>
          <w:r w:rsidRPr="00487260">
            <w:rPr>
              <w:rFonts w:ascii="Century Gothic" w:hAnsi="Century Gothic" w:cs="Arial"/>
              <w:sz w:val="16"/>
              <w:szCs w:val="16"/>
            </w:rPr>
            <w:t xml:space="preserve">: </w:t>
          </w:r>
          <w:r w:rsidR="00731598">
            <w:rPr>
              <w:rFonts w:ascii="Century Gothic" w:hAnsi="Century Gothic" w:cs="Arial"/>
              <w:sz w:val="16"/>
              <w:szCs w:val="16"/>
            </w:rPr>
            <w:t xml:space="preserve">XCL, inspiré de </w:t>
          </w:r>
          <w:r w:rsidRPr="00487260">
            <w:rPr>
              <w:rFonts w:ascii="Century Gothic" w:hAnsi="Century Gothic" w:cs="Arial"/>
              <w:sz w:val="16"/>
              <w:szCs w:val="16"/>
            </w:rPr>
            <w:t>BSI</w:t>
          </w:r>
        </w:p>
      </w:tc>
      <w:tc>
        <w:tcPr>
          <w:tcW w:w="2409" w:type="dxa"/>
          <w:vAlign w:val="center"/>
        </w:tcPr>
        <w:p w14:paraId="6EEA0999" w14:textId="77777777" w:rsidR="00F7320B" w:rsidRPr="00487260" w:rsidRDefault="00F7320B" w:rsidP="00492E37">
          <w:pPr>
            <w:pStyle w:val="-Pieddepage"/>
            <w:jc w:val="center"/>
            <w:rPr>
              <w:rFonts w:ascii="Century Gothic" w:hAnsi="Century Gothic" w:cs="Arial"/>
              <w:sz w:val="16"/>
              <w:szCs w:val="16"/>
            </w:rPr>
          </w:pPr>
        </w:p>
      </w:tc>
      <w:tc>
        <w:tcPr>
          <w:tcW w:w="4547" w:type="dxa"/>
          <w:vAlign w:val="bottom"/>
        </w:tcPr>
        <w:p w14:paraId="237F375B" w14:textId="3CBF0482" w:rsidR="00F7320B" w:rsidRPr="00487260" w:rsidRDefault="00F7320B" w:rsidP="001D5046">
          <w:pPr>
            <w:pStyle w:val="-Pieddepage"/>
            <w:jc w:val="right"/>
            <w:rPr>
              <w:rFonts w:ascii="Century Gothic" w:hAnsi="Century Gothic" w:cs="Arial"/>
              <w:sz w:val="16"/>
              <w:szCs w:val="16"/>
            </w:rPr>
          </w:pPr>
          <w:r w:rsidRPr="00487260">
            <w:rPr>
              <w:rFonts w:ascii="Century Gothic" w:hAnsi="Century Gothic" w:cs="Arial"/>
              <w:sz w:val="16"/>
              <w:szCs w:val="16"/>
            </w:rPr>
            <w:t xml:space="preserve">Création: </w:t>
          </w:r>
          <w:r>
            <w:rPr>
              <w:rFonts w:ascii="Century Gothic" w:hAnsi="Century Gothic" w:cs="Arial"/>
              <w:sz w:val="16"/>
              <w:szCs w:val="16"/>
            </w:rPr>
            <w:fldChar w:fldCharType="begin"/>
          </w:r>
          <w:r>
            <w:rPr>
              <w:rFonts w:ascii="Century Gothic" w:hAnsi="Century Gothic" w:cs="Arial"/>
              <w:sz w:val="16"/>
              <w:szCs w:val="16"/>
            </w:rPr>
            <w:instrText xml:space="preserve"> CREATEDATE  \@ "dd/MM/yyyy"  \* MERGEFORMAT </w:instrText>
          </w:r>
          <w:r>
            <w:rPr>
              <w:rFonts w:ascii="Century Gothic" w:hAnsi="Century Gothic" w:cs="Arial"/>
              <w:sz w:val="16"/>
              <w:szCs w:val="16"/>
            </w:rPr>
            <w:fldChar w:fldCharType="separate"/>
          </w:r>
          <w:r w:rsidR="00BC2082">
            <w:rPr>
              <w:rFonts w:ascii="Century Gothic" w:hAnsi="Century Gothic" w:cs="Arial"/>
              <w:noProof/>
              <w:sz w:val="16"/>
              <w:szCs w:val="16"/>
            </w:rPr>
            <w:t>01/03/2024</w:t>
          </w:r>
          <w:r>
            <w:rPr>
              <w:rFonts w:ascii="Century Gothic" w:hAnsi="Century Gothic" w:cs="Arial"/>
              <w:sz w:val="16"/>
              <w:szCs w:val="16"/>
            </w:rPr>
            <w:fldChar w:fldCharType="end"/>
          </w:r>
          <w:r w:rsidRPr="00487260">
            <w:rPr>
              <w:rFonts w:ascii="Century Gothic" w:hAnsi="Century Gothic" w:cs="Arial"/>
              <w:sz w:val="16"/>
              <w:szCs w:val="16"/>
            </w:rPr>
            <w:t xml:space="preserve"> </w:t>
          </w:r>
        </w:p>
      </w:tc>
    </w:tr>
    <w:tr w:rsidR="00F7320B" w:rsidRPr="00492E37" w14:paraId="71658660" w14:textId="77777777" w:rsidTr="00D16C1C">
      <w:trPr>
        <w:jc w:val="center"/>
      </w:trPr>
      <w:tc>
        <w:tcPr>
          <w:tcW w:w="3261" w:type="dxa"/>
          <w:vAlign w:val="bottom"/>
        </w:tcPr>
        <w:p w14:paraId="34F00D06" w14:textId="49C83CFF" w:rsidR="00F7320B" w:rsidRPr="00487260" w:rsidRDefault="00F7320B" w:rsidP="001D5046">
          <w:pPr>
            <w:pStyle w:val="-Pieddepage"/>
            <w:rPr>
              <w:rFonts w:ascii="Century Gothic" w:hAnsi="Century Gothic" w:cs="Arial"/>
              <w:sz w:val="16"/>
              <w:szCs w:val="16"/>
            </w:rPr>
          </w:pPr>
          <w:r w:rsidRPr="00487260">
            <w:rPr>
              <w:rFonts w:ascii="Century Gothic" w:hAnsi="Century Gothic" w:cs="Arial"/>
              <w:sz w:val="16"/>
              <w:szCs w:val="16"/>
            </w:rPr>
            <w:t>Modifié par</w:t>
          </w:r>
          <w:r>
            <w:rPr>
              <w:rFonts w:ascii="Century Gothic" w:hAnsi="Century Gothic" w:cs="Arial"/>
              <w:sz w:val="16"/>
              <w:szCs w:val="16"/>
            </w:rPr>
            <w:t xml:space="preserve"> </w:t>
          </w:r>
          <w:r w:rsidRPr="00487260">
            <w:rPr>
              <w:rFonts w:ascii="Century Gothic" w:hAnsi="Century Gothic" w:cs="Arial"/>
              <w:sz w:val="16"/>
              <w:szCs w:val="16"/>
            </w:rPr>
            <w:t xml:space="preserve">: </w:t>
          </w:r>
          <w:r>
            <w:rPr>
              <w:rFonts w:ascii="Century Gothic" w:hAnsi="Century Gothic" w:cs="Arial"/>
              <w:sz w:val="16"/>
              <w:szCs w:val="16"/>
            </w:rPr>
            <w:fldChar w:fldCharType="begin"/>
          </w:r>
          <w:r>
            <w:rPr>
              <w:rFonts w:ascii="Century Gothic" w:hAnsi="Century Gothic" w:cs="Arial"/>
              <w:sz w:val="16"/>
              <w:szCs w:val="16"/>
            </w:rPr>
            <w:instrText xml:space="preserve"> LASTSAVEDBY   \* MERGEFORMAT </w:instrText>
          </w:r>
          <w:r>
            <w:rPr>
              <w:rFonts w:ascii="Century Gothic" w:hAnsi="Century Gothic" w:cs="Arial"/>
              <w:sz w:val="16"/>
              <w:szCs w:val="16"/>
            </w:rPr>
            <w:fldChar w:fldCharType="separate"/>
          </w:r>
          <w:r w:rsidR="00BD013C">
            <w:rPr>
              <w:rFonts w:ascii="Century Gothic" w:hAnsi="Century Gothic" w:cs="Arial"/>
              <w:noProof/>
              <w:sz w:val="16"/>
              <w:szCs w:val="16"/>
            </w:rPr>
            <w:t>Xavier Carrel</w:t>
          </w:r>
          <w:r>
            <w:rPr>
              <w:rFonts w:ascii="Century Gothic" w:hAnsi="Century Gothic" w:cs="Arial"/>
              <w:sz w:val="16"/>
              <w:szCs w:val="16"/>
            </w:rPr>
            <w:fldChar w:fldCharType="end"/>
          </w:r>
        </w:p>
      </w:tc>
      <w:tc>
        <w:tcPr>
          <w:tcW w:w="2409" w:type="dxa"/>
          <w:vAlign w:val="center"/>
        </w:tcPr>
        <w:p w14:paraId="78305DE4" w14:textId="77777777" w:rsidR="00F7320B" w:rsidRPr="00487260" w:rsidRDefault="00F7320B" w:rsidP="00492E37">
          <w:pPr>
            <w:pStyle w:val="-Pieddepage"/>
            <w:jc w:val="center"/>
            <w:rPr>
              <w:rFonts w:ascii="Century Gothic" w:hAnsi="Century Gothic" w:cs="Arial"/>
              <w:sz w:val="16"/>
              <w:szCs w:val="16"/>
            </w:rPr>
          </w:pPr>
          <w:r w:rsidRPr="00487260">
            <w:rPr>
              <w:rFonts w:ascii="Century Gothic" w:hAnsi="Century Gothic" w:cs="Arial"/>
              <w:sz w:val="16"/>
              <w:szCs w:val="16"/>
            </w:rPr>
            <w:t xml:space="preserve">Page </w:t>
          </w:r>
          <w:r w:rsidRPr="00487260">
            <w:rPr>
              <w:rStyle w:val="Numrodepage"/>
              <w:rFonts w:ascii="Century Gothic" w:hAnsi="Century Gothic" w:cs="Arial"/>
              <w:sz w:val="16"/>
              <w:szCs w:val="16"/>
            </w:rPr>
            <w:fldChar w:fldCharType="begin"/>
          </w:r>
          <w:r w:rsidRPr="00487260">
            <w:rPr>
              <w:rStyle w:val="Numrodepage"/>
              <w:rFonts w:ascii="Century Gothic" w:hAnsi="Century Gothic" w:cs="Arial"/>
              <w:sz w:val="16"/>
              <w:szCs w:val="16"/>
            </w:rPr>
            <w:instrText xml:space="preserve"> PAGE </w:instrText>
          </w:r>
          <w:r w:rsidRPr="00487260">
            <w:rPr>
              <w:rStyle w:val="Numrodepage"/>
              <w:rFonts w:ascii="Century Gothic" w:hAnsi="Century Gothic" w:cs="Arial"/>
              <w:sz w:val="16"/>
              <w:szCs w:val="16"/>
            </w:rPr>
            <w:fldChar w:fldCharType="separate"/>
          </w:r>
          <w:r w:rsidR="00977217">
            <w:rPr>
              <w:rStyle w:val="Numrodepage"/>
              <w:rFonts w:ascii="Century Gothic" w:hAnsi="Century Gothic" w:cs="Arial"/>
              <w:noProof/>
              <w:sz w:val="16"/>
              <w:szCs w:val="16"/>
            </w:rPr>
            <w:t>8</w:t>
          </w:r>
          <w:r w:rsidRPr="00487260">
            <w:rPr>
              <w:rStyle w:val="Numrodepage"/>
              <w:rFonts w:ascii="Century Gothic" w:hAnsi="Century Gothic" w:cs="Arial"/>
              <w:sz w:val="16"/>
              <w:szCs w:val="16"/>
            </w:rPr>
            <w:fldChar w:fldCharType="end"/>
          </w:r>
          <w:r w:rsidRPr="00487260">
            <w:rPr>
              <w:rStyle w:val="Numrodepage"/>
              <w:rFonts w:ascii="Century Gothic" w:hAnsi="Century Gothic" w:cs="Arial"/>
              <w:sz w:val="16"/>
              <w:szCs w:val="16"/>
            </w:rPr>
            <w:t xml:space="preserve"> sur </w:t>
          </w:r>
          <w:r w:rsidRPr="00487260">
            <w:rPr>
              <w:rStyle w:val="Numrodepage"/>
              <w:rFonts w:ascii="Century Gothic" w:hAnsi="Century Gothic" w:cs="Arial"/>
              <w:sz w:val="16"/>
              <w:szCs w:val="16"/>
            </w:rPr>
            <w:fldChar w:fldCharType="begin"/>
          </w:r>
          <w:r w:rsidRPr="00487260">
            <w:rPr>
              <w:rStyle w:val="Numrodepage"/>
              <w:rFonts w:ascii="Century Gothic" w:hAnsi="Century Gothic" w:cs="Arial"/>
              <w:sz w:val="16"/>
              <w:szCs w:val="16"/>
            </w:rPr>
            <w:instrText xml:space="preserve"> NUMPAGES </w:instrText>
          </w:r>
          <w:r w:rsidRPr="00487260">
            <w:rPr>
              <w:rStyle w:val="Numrodepage"/>
              <w:rFonts w:ascii="Century Gothic" w:hAnsi="Century Gothic" w:cs="Arial"/>
              <w:sz w:val="16"/>
              <w:szCs w:val="16"/>
            </w:rPr>
            <w:fldChar w:fldCharType="separate"/>
          </w:r>
          <w:r w:rsidR="00977217">
            <w:rPr>
              <w:rStyle w:val="Numrodepage"/>
              <w:rFonts w:ascii="Century Gothic" w:hAnsi="Century Gothic" w:cs="Arial"/>
              <w:noProof/>
              <w:sz w:val="16"/>
              <w:szCs w:val="16"/>
            </w:rPr>
            <w:t>8</w:t>
          </w:r>
          <w:r w:rsidRPr="00487260">
            <w:rPr>
              <w:rStyle w:val="Numrodepage"/>
              <w:rFonts w:ascii="Century Gothic" w:hAnsi="Century Gothic" w:cs="Arial"/>
              <w:sz w:val="16"/>
              <w:szCs w:val="16"/>
            </w:rPr>
            <w:fldChar w:fldCharType="end"/>
          </w:r>
        </w:p>
      </w:tc>
      <w:tc>
        <w:tcPr>
          <w:tcW w:w="4547" w:type="dxa"/>
          <w:vAlign w:val="bottom"/>
        </w:tcPr>
        <w:p w14:paraId="728EF54D" w14:textId="071CBD75" w:rsidR="00F7320B" w:rsidRPr="00487260" w:rsidRDefault="00F7320B" w:rsidP="00B26E89">
          <w:pPr>
            <w:pStyle w:val="-Pieddepage"/>
            <w:jc w:val="right"/>
            <w:rPr>
              <w:rFonts w:ascii="Century Gothic" w:hAnsi="Century Gothic" w:cs="Arial"/>
              <w:sz w:val="16"/>
              <w:szCs w:val="16"/>
            </w:rPr>
          </w:pPr>
        </w:p>
      </w:tc>
    </w:tr>
    <w:tr w:rsidR="00F7320B" w:rsidRPr="005A505B" w14:paraId="4F305843" w14:textId="77777777" w:rsidTr="00D16C1C">
      <w:trPr>
        <w:jc w:val="center"/>
      </w:trPr>
      <w:tc>
        <w:tcPr>
          <w:tcW w:w="3261" w:type="dxa"/>
          <w:vAlign w:val="bottom"/>
        </w:tcPr>
        <w:p w14:paraId="5EE1175F" w14:textId="38BF0876" w:rsidR="00F7320B" w:rsidRPr="00487260" w:rsidRDefault="00F7320B" w:rsidP="001D5046">
          <w:pPr>
            <w:pStyle w:val="-Pieddepage"/>
            <w:rPr>
              <w:rFonts w:ascii="Century Gothic" w:hAnsi="Century Gothic" w:cs="Arial"/>
              <w:sz w:val="16"/>
              <w:szCs w:val="16"/>
            </w:rPr>
          </w:pPr>
          <w:r w:rsidRPr="00487260">
            <w:rPr>
              <w:rFonts w:ascii="Century Gothic" w:hAnsi="Century Gothic" w:cs="Arial"/>
              <w:sz w:val="16"/>
              <w:szCs w:val="16"/>
            </w:rPr>
            <w:t xml:space="preserve">Version </w:t>
          </w:r>
          <w:r w:rsidR="00BC2082">
            <w:rPr>
              <w:rFonts w:ascii="Century Gothic" w:hAnsi="Century Gothic" w:cs="Arial"/>
              <w:sz w:val="16"/>
              <w:szCs w:val="16"/>
            </w:rPr>
            <w:t xml:space="preserve">du </w:t>
          </w:r>
          <w:r w:rsidRPr="00487260">
            <w:rPr>
              <w:rFonts w:ascii="Century Gothic" w:hAnsi="Century Gothic" w:cs="Arial"/>
              <w:sz w:val="16"/>
              <w:szCs w:val="16"/>
            </w:rPr>
            <w:t xml:space="preserve">: </w:t>
          </w:r>
          <w:r>
            <w:rPr>
              <w:rFonts w:ascii="Century Gothic" w:hAnsi="Century Gothic" w:cs="Arial"/>
              <w:sz w:val="16"/>
              <w:szCs w:val="16"/>
            </w:rPr>
            <w:t xml:space="preserve"> </w:t>
          </w:r>
          <w:r>
            <w:rPr>
              <w:rFonts w:ascii="Century Gothic" w:hAnsi="Century Gothic" w:cs="Arial"/>
              <w:sz w:val="16"/>
              <w:szCs w:val="16"/>
            </w:rPr>
            <w:fldChar w:fldCharType="begin"/>
          </w:r>
          <w:r>
            <w:rPr>
              <w:rFonts w:ascii="Century Gothic" w:hAnsi="Century Gothic" w:cs="Arial"/>
              <w:sz w:val="16"/>
              <w:szCs w:val="16"/>
            </w:rPr>
            <w:instrText xml:space="preserve"> SAVEDATE  \@ "dd/MM/yyyy HH:mm"  \* MERGEFORMAT </w:instrText>
          </w:r>
          <w:r>
            <w:rPr>
              <w:rFonts w:ascii="Century Gothic" w:hAnsi="Century Gothic" w:cs="Arial"/>
              <w:sz w:val="16"/>
              <w:szCs w:val="16"/>
            </w:rPr>
            <w:fldChar w:fldCharType="separate"/>
          </w:r>
          <w:r w:rsidR="009A190F">
            <w:rPr>
              <w:rFonts w:ascii="Century Gothic" w:hAnsi="Century Gothic" w:cs="Arial"/>
              <w:noProof/>
              <w:sz w:val="16"/>
              <w:szCs w:val="16"/>
            </w:rPr>
            <w:t>05/05/2024 09:09</w:t>
          </w:r>
          <w:r>
            <w:rPr>
              <w:rFonts w:ascii="Century Gothic" w:hAnsi="Century Gothic" w:cs="Arial"/>
              <w:sz w:val="16"/>
              <w:szCs w:val="16"/>
            </w:rPr>
            <w:fldChar w:fldCharType="end"/>
          </w:r>
        </w:p>
      </w:tc>
      <w:tc>
        <w:tcPr>
          <w:tcW w:w="6954" w:type="dxa"/>
          <w:gridSpan w:val="2"/>
          <w:vAlign w:val="center"/>
        </w:tcPr>
        <w:p w14:paraId="7C4A7325" w14:textId="674E01DB" w:rsidR="00F7320B" w:rsidRPr="00487260" w:rsidRDefault="00F7320B" w:rsidP="00492E37">
          <w:pPr>
            <w:pStyle w:val="-Pieddepage"/>
            <w:jc w:val="right"/>
            <w:rPr>
              <w:rFonts w:ascii="Century Gothic" w:hAnsi="Century Gothic" w:cs="Arial"/>
              <w:sz w:val="16"/>
              <w:szCs w:val="16"/>
              <w:lang w:val="de-DE"/>
            </w:rPr>
          </w:pPr>
          <w:r w:rsidRPr="00487260">
            <w:rPr>
              <w:rFonts w:ascii="Century Gothic" w:hAnsi="Century Gothic"/>
            </w:rPr>
            <w:fldChar w:fldCharType="begin"/>
          </w:r>
          <w:r w:rsidRPr="00487260">
            <w:rPr>
              <w:rFonts w:ascii="Century Gothic" w:hAnsi="Century Gothic"/>
            </w:rPr>
            <w:instrText xml:space="preserve"> FILENAME  \* FirstCap  \* MERGEFORMAT </w:instrText>
          </w:r>
          <w:r w:rsidRPr="00487260">
            <w:rPr>
              <w:rFonts w:ascii="Century Gothic" w:hAnsi="Century Gothic"/>
            </w:rPr>
            <w:fldChar w:fldCharType="separate"/>
          </w:r>
          <w:r w:rsidR="00BC2082" w:rsidRPr="00BC2082">
            <w:rPr>
              <w:rFonts w:ascii="Century Gothic" w:hAnsi="Century Gothic" w:cs="Arial"/>
              <w:noProof/>
              <w:sz w:val="16"/>
              <w:szCs w:val="16"/>
              <w:lang w:val="de-DE"/>
            </w:rPr>
            <w:t>C-306-TestSommatif-2.docx</w:t>
          </w:r>
          <w:r w:rsidRPr="00487260">
            <w:rPr>
              <w:rFonts w:ascii="Century Gothic" w:hAnsi="Century Gothic" w:cs="Arial"/>
              <w:noProof/>
              <w:sz w:val="16"/>
              <w:szCs w:val="16"/>
              <w:lang w:val="de-DE"/>
            </w:rPr>
            <w:fldChar w:fldCharType="end"/>
          </w:r>
        </w:p>
      </w:tc>
    </w:tr>
  </w:tbl>
  <w:p w14:paraId="0CB6EBEB" w14:textId="77777777" w:rsidR="00F7320B" w:rsidRPr="00C74EA4" w:rsidRDefault="00F7320B" w:rsidP="00CF262B">
    <w:pPr>
      <w:pStyle w:val="Pieddepage"/>
      <w:rPr>
        <w:sz w:val="2"/>
        <w:szCs w:val="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C8164" w14:textId="77777777" w:rsidR="008D4141" w:rsidRDefault="008D4141">
      <w:r>
        <w:separator/>
      </w:r>
    </w:p>
  </w:footnote>
  <w:footnote w:type="continuationSeparator" w:id="0">
    <w:p w14:paraId="3E106F7C" w14:textId="77777777" w:rsidR="008D4141" w:rsidRDefault="008D4141">
      <w:r>
        <w:continuationSeparator/>
      </w:r>
    </w:p>
  </w:footnote>
  <w:footnote w:type="continuationNotice" w:id="1">
    <w:p w14:paraId="4AABB6F6" w14:textId="77777777" w:rsidR="008D4141" w:rsidRDefault="008D41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52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410"/>
      <w:gridCol w:w="1474"/>
      <w:gridCol w:w="3869"/>
      <w:gridCol w:w="3272"/>
    </w:tblGrid>
    <w:tr w:rsidR="00F7320B" w:rsidRPr="00AF4744" w14:paraId="45FD7539" w14:textId="77777777" w:rsidTr="00596136">
      <w:trPr>
        <w:trHeight w:val="536"/>
        <w:jc w:val="center"/>
      </w:trPr>
      <w:tc>
        <w:tcPr>
          <w:tcW w:w="1386" w:type="dxa"/>
          <w:vAlign w:val="center"/>
        </w:tcPr>
        <w:p w14:paraId="3DD610C9" w14:textId="77777777" w:rsidR="00F7320B" w:rsidRPr="00AF4744" w:rsidRDefault="00F7320B" w:rsidP="008C7881">
          <w:pPr>
            <w:rPr>
              <w:rFonts w:ascii="ETML L" w:hAnsi="ETML L"/>
            </w:rPr>
          </w:pPr>
          <w:r w:rsidRPr="00AF4744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449" w:type="dxa"/>
          <w:vAlign w:val="center"/>
        </w:tcPr>
        <w:p w14:paraId="584EBC0B" w14:textId="77777777" w:rsidR="00F7320B" w:rsidRPr="00AF4744" w:rsidRDefault="00F7320B" w:rsidP="008C7881">
          <w:pPr>
            <w:jc w:val="center"/>
          </w:pPr>
          <w:r w:rsidRPr="00AF4744">
            <w:rPr>
              <w:noProof/>
              <w:lang w:val="fr-CH" w:eastAsia="fr-CH"/>
            </w:rPr>
            <w:drawing>
              <wp:inline distT="0" distB="0" distL="0" distR="0" wp14:anchorId="2C55BE49" wp14:editId="7071AF63">
                <wp:extent cx="266700" cy="238125"/>
                <wp:effectExtent l="0" t="0" r="0" b="9525"/>
                <wp:docPr id="75" name="Imag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F4744">
            <w:t xml:space="preserve"> </w:t>
          </w:r>
        </w:p>
      </w:tc>
      <w:tc>
        <w:tcPr>
          <w:tcW w:w="3803" w:type="dxa"/>
          <w:vAlign w:val="center"/>
        </w:tcPr>
        <w:p w14:paraId="5F90E7B5" w14:textId="77777777" w:rsidR="00F7320B" w:rsidRPr="00344A0A" w:rsidRDefault="00F7320B" w:rsidP="008C7881">
          <w:pPr>
            <w:jc w:val="center"/>
            <w:rPr>
              <w:rFonts w:ascii="Century Gothic" w:hAnsi="Century Gothic"/>
              <w:b/>
            </w:rPr>
          </w:pPr>
          <w:r w:rsidRPr="00344A0A">
            <w:rPr>
              <w:rFonts w:ascii="Century Gothic" w:hAnsi="Century Gothic"/>
              <w:b/>
              <w:sz w:val="24"/>
            </w:rPr>
            <w:t>ICT 306</w:t>
          </w:r>
        </w:p>
      </w:tc>
      <w:tc>
        <w:tcPr>
          <w:tcW w:w="3216" w:type="dxa"/>
          <w:vAlign w:val="center"/>
        </w:tcPr>
        <w:p w14:paraId="5515F24E" w14:textId="77777777" w:rsidR="00F7320B" w:rsidRPr="00AF4744" w:rsidRDefault="00F7320B" w:rsidP="008C7881">
          <w:pPr>
            <w:jc w:val="right"/>
          </w:pPr>
          <w:r w:rsidRPr="00AF4744">
            <w:rPr>
              <w:noProof/>
              <w:lang w:val="fr-CH" w:eastAsia="fr-CH"/>
            </w:rPr>
            <w:drawing>
              <wp:inline distT="0" distB="0" distL="0" distR="0" wp14:anchorId="546263FF" wp14:editId="5DA3115D">
                <wp:extent cx="1250577" cy="306855"/>
                <wp:effectExtent l="0" t="0" r="6985" b="0"/>
                <wp:docPr id="77" name="Image 77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86F236" w14:textId="77777777" w:rsidR="00F7320B" w:rsidRPr="005A73F7" w:rsidRDefault="00F7320B" w:rsidP="005A73F7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4pt;height:11.4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9179A4"/>
    <w:multiLevelType w:val="hybridMultilevel"/>
    <w:tmpl w:val="C03C79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E1E2C"/>
    <w:multiLevelType w:val="hybridMultilevel"/>
    <w:tmpl w:val="6A12BC62"/>
    <w:lvl w:ilvl="0" w:tplc="10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0A1531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02169EA"/>
    <w:multiLevelType w:val="hybridMultilevel"/>
    <w:tmpl w:val="85B88B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341BD"/>
    <w:multiLevelType w:val="hybridMultilevel"/>
    <w:tmpl w:val="49C46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72348"/>
    <w:multiLevelType w:val="hybridMultilevel"/>
    <w:tmpl w:val="67BC17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9458B"/>
    <w:multiLevelType w:val="hybridMultilevel"/>
    <w:tmpl w:val="72F82C0E"/>
    <w:lvl w:ilvl="0" w:tplc="100C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1086D4A"/>
    <w:multiLevelType w:val="hybridMultilevel"/>
    <w:tmpl w:val="1ACA25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00BFE"/>
    <w:multiLevelType w:val="hybridMultilevel"/>
    <w:tmpl w:val="9CB8EF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B327E"/>
    <w:multiLevelType w:val="multilevel"/>
    <w:tmpl w:val="8E003F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2" w15:restartNumberingAfterBreak="0">
    <w:nsid w:val="23EA10A5"/>
    <w:multiLevelType w:val="hybridMultilevel"/>
    <w:tmpl w:val="938A824C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C70073A"/>
    <w:multiLevelType w:val="hybridMultilevel"/>
    <w:tmpl w:val="FC4C95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31863"/>
    <w:multiLevelType w:val="hybridMultilevel"/>
    <w:tmpl w:val="63C85F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4238C"/>
    <w:multiLevelType w:val="hybridMultilevel"/>
    <w:tmpl w:val="8EE0A4A8"/>
    <w:lvl w:ilvl="0" w:tplc="1C7070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3D70606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2712E"/>
    <w:multiLevelType w:val="hybridMultilevel"/>
    <w:tmpl w:val="76D06E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671E3"/>
    <w:multiLevelType w:val="hybridMultilevel"/>
    <w:tmpl w:val="E8DE21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C1C33"/>
    <w:multiLevelType w:val="hybridMultilevel"/>
    <w:tmpl w:val="DF06976A"/>
    <w:lvl w:ilvl="0" w:tplc="B5BC88A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B6228"/>
    <w:multiLevelType w:val="hybridMultilevel"/>
    <w:tmpl w:val="3FE2348C"/>
    <w:lvl w:ilvl="0" w:tplc="10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F50C11"/>
    <w:multiLevelType w:val="hybridMultilevel"/>
    <w:tmpl w:val="57D4F84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11669"/>
    <w:multiLevelType w:val="hybridMultilevel"/>
    <w:tmpl w:val="BCEC63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349E8"/>
    <w:multiLevelType w:val="hybridMultilevel"/>
    <w:tmpl w:val="40EADA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65A2B"/>
    <w:multiLevelType w:val="multilevel"/>
    <w:tmpl w:val="E9C6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C4D5A"/>
    <w:multiLevelType w:val="hybridMultilevel"/>
    <w:tmpl w:val="8ADE09B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755985"/>
    <w:multiLevelType w:val="hybridMultilevel"/>
    <w:tmpl w:val="1176434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E4DF7"/>
    <w:multiLevelType w:val="hybridMultilevel"/>
    <w:tmpl w:val="6CE6401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FA2F61"/>
    <w:multiLevelType w:val="hybridMultilevel"/>
    <w:tmpl w:val="EA0A1BDE"/>
    <w:lvl w:ilvl="0" w:tplc="482041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8449B"/>
    <w:multiLevelType w:val="hybridMultilevel"/>
    <w:tmpl w:val="6C9E5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632F00"/>
    <w:multiLevelType w:val="hybridMultilevel"/>
    <w:tmpl w:val="989E4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D70C7"/>
    <w:multiLevelType w:val="hybridMultilevel"/>
    <w:tmpl w:val="B03682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61AFC"/>
    <w:multiLevelType w:val="hybridMultilevel"/>
    <w:tmpl w:val="6DA0244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8C60E8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872969"/>
    <w:multiLevelType w:val="hybridMultilevel"/>
    <w:tmpl w:val="A48AD79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063876"/>
    <w:multiLevelType w:val="hybridMultilevel"/>
    <w:tmpl w:val="A31877BA"/>
    <w:lvl w:ilvl="0" w:tplc="100C000B">
      <w:start w:val="1"/>
      <w:numFmt w:val="bullet"/>
      <w:lvlText w:val=""/>
      <w:lvlJc w:val="left"/>
      <w:pPr>
        <w:ind w:left="1149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34" w15:restartNumberingAfterBreak="0">
    <w:nsid w:val="7DF90ADC"/>
    <w:multiLevelType w:val="hybridMultilevel"/>
    <w:tmpl w:val="83BA05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092786">
    <w:abstractNumId w:val="0"/>
  </w:num>
  <w:num w:numId="2" w16cid:durableId="1928031227">
    <w:abstractNumId w:val="5"/>
  </w:num>
  <w:num w:numId="3" w16cid:durableId="2097745108">
    <w:abstractNumId w:val="4"/>
  </w:num>
  <w:num w:numId="4" w16cid:durableId="219484267">
    <w:abstractNumId w:val="31"/>
  </w:num>
  <w:num w:numId="5" w16cid:durableId="2118063514">
    <w:abstractNumId w:val="24"/>
  </w:num>
  <w:num w:numId="6" w16cid:durableId="719784490">
    <w:abstractNumId w:val="3"/>
  </w:num>
  <w:num w:numId="7" w16cid:durableId="407728160">
    <w:abstractNumId w:val="11"/>
  </w:num>
  <w:num w:numId="8" w16cid:durableId="974793181">
    <w:abstractNumId w:val="6"/>
  </w:num>
  <w:num w:numId="9" w16cid:durableId="1625189486">
    <w:abstractNumId w:val="15"/>
  </w:num>
  <w:num w:numId="10" w16cid:durableId="725907404">
    <w:abstractNumId w:val="2"/>
  </w:num>
  <w:num w:numId="11" w16cid:durableId="1914658372">
    <w:abstractNumId w:val="30"/>
  </w:num>
  <w:num w:numId="12" w16cid:durableId="919867288">
    <w:abstractNumId w:val="23"/>
  </w:num>
  <w:num w:numId="13" w16cid:durableId="1304699575">
    <w:abstractNumId w:val="12"/>
  </w:num>
  <w:num w:numId="14" w16cid:durableId="952858197">
    <w:abstractNumId w:val="8"/>
  </w:num>
  <w:num w:numId="15" w16cid:durableId="2142334438">
    <w:abstractNumId w:val="33"/>
  </w:num>
  <w:num w:numId="16" w16cid:durableId="209002815">
    <w:abstractNumId w:val="27"/>
  </w:num>
  <w:num w:numId="17" w16cid:durableId="1102068744">
    <w:abstractNumId w:val="18"/>
  </w:num>
  <w:num w:numId="18" w16cid:durableId="39137064">
    <w:abstractNumId w:val="34"/>
  </w:num>
  <w:num w:numId="19" w16cid:durableId="28141450">
    <w:abstractNumId w:val="28"/>
  </w:num>
  <w:num w:numId="20" w16cid:durableId="403456088">
    <w:abstractNumId w:val="10"/>
  </w:num>
  <w:num w:numId="21" w16cid:durableId="547225837">
    <w:abstractNumId w:val="21"/>
  </w:num>
  <w:num w:numId="22" w16cid:durableId="818034759">
    <w:abstractNumId w:val="14"/>
  </w:num>
  <w:num w:numId="23" w16cid:durableId="500237881">
    <w:abstractNumId w:val="19"/>
  </w:num>
  <w:num w:numId="24" w16cid:durableId="2074232244">
    <w:abstractNumId w:val="32"/>
  </w:num>
  <w:num w:numId="25" w16cid:durableId="2106488524">
    <w:abstractNumId w:val="20"/>
  </w:num>
  <w:num w:numId="26" w16cid:durableId="297733369">
    <w:abstractNumId w:val="26"/>
  </w:num>
  <w:num w:numId="27" w16cid:durableId="1776637265">
    <w:abstractNumId w:val="25"/>
  </w:num>
  <w:num w:numId="28" w16cid:durableId="1334455689">
    <w:abstractNumId w:val="17"/>
  </w:num>
  <w:num w:numId="29" w16cid:durableId="1630429738">
    <w:abstractNumId w:val="13"/>
  </w:num>
  <w:num w:numId="30" w16cid:durableId="238910230">
    <w:abstractNumId w:val="7"/>
  </w:num>
  <w:num w:numId="31" w16cid:durableId="1315835135">
    <w:abstractNumId w:val="29"/>
  </w:num>
  <w:num w:numId="32" w16cid:durableId="1680934359">
    <w:abstractNumId w:val="16"/>
  </w:num>
  <w:num w:numId="33" w16cid:durableId="500512334">
    <w:abstractNumId w:val="1"/>
  </w:num>
  <w:num w:numId="34" w16cid:durableId="78333646">
    <w:abstractNumId w:val="9"/>
  </w:num>
  <w:num w:numId="35" w16cid:durableId="2110343677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10"/>
  <w:drawingGridVerticalSpacing w:val="57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698"/>
    <w:rsid w:val="00000197"/>
    <w:rsid w:val="0000045A"/>
    <w:rsid w:val="0001209F"/>
    <w:rsid w:val="00021236"/>
    <w:rsid w:val="000316F0"/>
    <w:rsid w:val="00031E14"/>
    <w:rsid w:val="00034046"/>
    <w:rsid w:val="00044089"/>
    <w:rsid w:val="00044099"/>
    <w:rsid w:val="00045F88"/>
    <w:rsid w:val="00046EEE"/>
    <w:rsid w:val="0004718A"/>
    <w:rsid w:val="00051A34"/>
    <w:rsid w:val="00056C4C"/>
    <w:rsid w:val="000572C5"/>
    <w:rsid w:val="00060895"/>
    <w:rsid w:val="00063F97"/>
    <w:rsid w:val="00067D43"/>
    <w:rsid w:val="00072375"/>
    <w:rsid w:val="00072CDD"/>
    <w:rsid w:val="00085B72"/>
    <w:rsid w:val="00086114"/>
    <w:rsid w:val="000904E1"/>
    <w:rsid w:val="00095AE1"/>
    <w:rsid w:val="000A08AB"/>
    <w:rsid w:val="000A1B63"/>
    <w:rsid w:val="000A33AC"/>
    <w:rsid w:val="000B17E3"/>
    <w:rsid w:val="000B3BC0"/>
    <w:rsid w:val="000B6BE0"/>
    <w:rsid w:val="000C140B"/>
    <w:rsid w:val="000D027D"/>
    <w:rsid w:val="000E06E2"/>
    <w:rsid w:val="000E3362"/>
    <w:rsid w:val="000E5CD2"/>
    <w:rsid w:val="000E5EEB"/>
    <w:rsid w:val="000E6C06"/>
    <w:rsid w:val="000F22B9"/>
    <w:rsid w:val="000F232A"/>
    <w:rsid w:val="000F243E"/>
    <w:rsid w:val="000F256C"/>
    <w:rsid w:val="000F381C"/>
    <w:rsid w:val="00104FF0"/>
    <w:rsid w:val="0010591C"/>
    <w:rsid w:val="001134CB"/>
    <w:rsid w:val="00113732"/>
    <w:rsid w:val="00114120"/>
    <w:rsid w:val="0011626C"/>
    <w:rsid w:val="001221CB"/>
    <w:rsid w:val="0013299F"/>
    <w:rsid w:val="00134006"/>
    <w:rsid w:val="00135214"/>
    <w:rsid w:val="001418B4"/>
    <w:rsid w:val="001440B0"/>
    <w:rsid w:val="00145832"/>
    <w:rsid w:val="00150E4A"/>
    <w:rsid w:val="00156434"/>
    <w:rsid w:val="00156F76"/>
    <w:rsid w:val="0016016A"/>
    <w:rsid w:val="00161486"/>
    <w:rsid w:val="00161FF8"/>
    <w:rsid w:val="00184543"/>
    <w:rsid w:val="0018796A"/>
    <w:rsid w:val="00191B5B"/>
    <w:rsid w:val="001A18FB"/>
    <w:rsid w:val="001A446F"/>
    <w:rsid w:val="001B3DB6"/>
    <w:rsid w:val="001B7895"/>
    <w:rsid w:val="001C25D7"/>
    <w:rsid w:val="001C454D"/>
    <w:rsid w:val="001D5046"/>
    <w:rsid w:val="001D72BA"/>
    <w:rsid w:val="001E3698"/>
    <w:rsid w:val="001E7BC9"/>
    <w:rsid w:val="001F074A"/>
    <w:rsid w:val="001F114A"/>
    <w:rsid w:val="001F2420"/>
    <w:rsid w:val="001F40AA"/>
    <w:rsid w:val="001F7928"/>
    <w:rsid w:val="00202115"/>
    <w:rsid w:val="00205AE7"/>
    <w:rsid w:val="002163B7"/>
    <w:rsid w:val="002179B9"/>
    <w:rsid w:val="00221245"/>
    <w:rsid w:val="002357E5"/>
    <w:rsid w:val="002424CB"/>
    <w:rsid w:val="002438A3"/>
    <w:rsid w:val="002460BA"/>
    <w:rsid w:val="002460FE"/>
    <w:rsid w:val="00254631"/>
    <w:rsid w:val="002620B9"/>
    <w:rsid w:val="00264D4A"/>
    <w:rsid w:val="00266F7B"/>
    <w:rsid w:val="00267EF2"/>
    <w:rsid w:val="002768C2"/>
    <w:rsid w:val="002770F3"/>
    <w:rsid w:val="00277732"/>
    <w:rsid w:val="00282D04"/>
    <w:rsid w:val="002874DE"/>
    <w:rsid w:val="00287897"/>
    <w:rsid w:val="002951BD"/>
    <w:rsid w:val="00297A6C"/>
    <w:rsid w:val="00297E2A"/>
    <w:rsid w:val="002A2662"/>
    <w:rsid w:val="002B1D12"/>
    <w:rsid w:val="002B6893"/>
    <w:rsid w:val="002C6634"/>
    <w:rsid w:val="002C69D6"/>
    <w:rsid w:val="002E0907"/>
    <w:rsid w:val="002E264E"/>
    <w:rsid w:val="002E2DD2"/>
    <w:rsid w:val="002F038B"/>
    <w:rsid w:val="002F0A56"/>
    <w:rsid w:val="002F410A"/>
    <w:rsid w:val="002F511C"/>
    <w:rsid w:val="00300B88"/>
    <w:rsid w:val="0030639F"/>
    <w:rsid w:val="003237E9"/>
    <w:rsid w:val="003254D8"/>
    <w:rsid w:val="00331DC2"/>
    <w:rsid w:val="0034172E"/>
    <w:rsid w:val="003428B8"/>
    <w:rsid w:val="00344A0A"/>
    <w:rsid w:val="00345FD5"/>
    <w:rsid w:val="003460DD"/>
    <w:rsid w:val="00351830"/>
    <w:rsid w:val="00360949"/>
    <w:rsid w:val="003618D5"/>
    <w:rsid w:val="0036406F"/>
    <w:rsid w:val="00364E9C"/>
    <w:rsid w:val="00372BF2"/>
    <w:rsid w:val="00372DD4"/>
    <w:rsid w:val="00375AD4"/>
    <w:rsid w:val="003801A0"/>
    <w:rsid w:val="00381995"/>
    <w:rsid w:val="00385251"/>
    <w:rsid w:val="00390C54"/>
    <w:rsid w:val="003A4CEC"/>
    <w:rsid w:val="003A5003"/>
    <w:rsid w:val="003A5131"/>
    <w:rsid w:val="003A6547"/>
    <w:rsid w:val="003B61AD"/>
    <w:rsid w:val="003C0324"/>
    <w:rsid w:val="003C1937"/>
    <w:rsid w:val="003C5A09"/>
    <w:rsid w:val="003C5A8D"/>
    <w:rsid w:val="003C6AD7"/>
    <w:rsid w:val="003D1118"/>
    <w:rsid w:val="003D3262"/>
    <w:rsid w:val="003D3979"/>
    <w:rsid w:val="003D6CE8"/>
    <w:rsid w:val="003E018B"/>
    <w:rsid w:val="003E170C"/>
    <w:rsid w:val="003E712C"/>
    <w:rsid w:val="003F1870"/>
    <w:rsid w:val="003F1B98"/>
    <w:rsid w:val="003F5696"/>
    <w:rsid w:val="00401542"/>
    <w:rsid w:val="00403E38"/>
    <w:rsid w:val="004062B3"/>
    <w:rsid w:val="00406ADD"/>
    <w:rsid w:val="00407333"/>
    <w:rsid w:val="0040782E"/>
    <w:rsid w:val="00407DA8"/>
    <w:rsid w:val="004102D7"/>
    <w:rsid w:val="00410FA5"/>
    <w:rsid w:val="00411575"/>
    <w:rsid w:val="00416AD7"/>
    <w:rsid w:val="004205A5"/>
    <w:rsid w:val="00421D15"/>
    <w:rsid w:val="0043291C"/>
    <w:rsid w:val="00433AC3"/>
    <w:rsid w:val="0043666E"/>
    <w:rsid w:val="00436B90"/>
    <w:rsid w:val="004377F1"/>
    <w:rsid w:val="004402A1"/>
    <w:rsid w:val="0044220A"/>
    <w:rsid w:val="0045107D"/>
    <w:rsid w:val="00460A45"/>
    <w:rsid w:val="00462346"/>
    <w:rsid w:val="00462CC9"/>
    <w:rsid w:val="004642D0"/>
    <w:rsid w:val="004647F7"/>
    <w:rsid w:val="004700E5"/>
    <w:rsid w:val="00472621"/>
    <w:rsid w:val="004727B8"/>
    <w:rsid w:val="00472DF6"/>
    <w:rsid w:val="0047606D"/>
    <w:rsid w:val="004769C3"/>
    <w:rsid w:val="00487260"/>
    <w:rsid w:val="00492E37"/>
    <w:rsid w:val="00497743"/>
    <w:rsid w:val="004A06A0"/>
    <w:rsid w:val="004A7EDC"/>
    <w:rsid w:val="004B002D"/>
    <w:rsid w:val="004B325A"/>
    <w:rsid w:val="004B3892"/>
    <w:rsid w:val="004B4252"/>
    <w:rsid w:val="004C47C9"/>
    <w:rsid w:val="004C7B68"/>
    <w:rsid w:val="004C7B94"/>
    <w:rsid w:val="004D5266"/>
    <w:rsid w:val="004F3992"/>
    <w:rsid w:val="004F7590"/>
    <w:rsid w:val="004F75BA"/>
    <w:rsid w:val="005045A7"/>
    <w:rsid w:val="005050E8"/>
    <w:rsid w:val="0050646E"/>
    <w:rsid w:val="00516544"/>
    <w:rsid w:val="00521664"/>
    <w:rsid w:val="0052224B"/>
    <w:rsid w:val="00526ECA"/>
    <w:rsid w:val="00527555"/>
    <w:rsid w:val="005311D9"/>
    <w:rsid w:val="00536705"/>
    <w:rsid w:val="0054054F"/>
    <w:rsid w:val="00542116"/>
    <w:rsid w:val="005433DA"/>
    <w:rsid w:val="00545B1D"/>
    <w:rsid w:val="00551CE6"/>
    <w:rsid w:val="0055647F"/>
    <w:rsid w:val="005564BE"/>
    <w:rsid w:val="00557178"/>
    <w:rsid w:val="0056510F"/>
    <w:rsid w:val="005661C5"/>
    <w:rsid w:val="00571E4B"/>
    <w:rsid w:val="00574085"/>
    <w:rsid w:val="005747A7"/>
    <w:rsid w:val="005767EE"/>
    <w:rsid w:val="005770C9"/>
    <w:rsid w:val="00583BBC"/>
    <w:rsid w:val="00584761"/>
    <w:rsid w:val="0058493F"/>
    <w:rsid w:val="00586793"/>
    <w:rsid w:val="00587EA9"/>
    <w:rsid w:val="005926D0"/>
    <w:rsid w:val="005955AC"/>
    <w:rsid w:val="00596136"/>
    <w:rsid w:val="005A2D1B"/>
    <w:rsid w:val="005A505B"/>
    <w:rsid w:val="005A73F7"/>
    <w:rsid w:val="005B2DFA"/>
    <w:rsid w:val="005B668D"/>
    <w:rsid w:val="005C1D24"/>
    <w:rsid w:val="005C1D25"/>
    <w:rsid w:val="005C2BDB"/>
    <w:rsid w:val="005D57A3"/>
    <w:rsid w:val="005E0EE3"/>
    <w:rsid w:val="005E5534"/>
    <w:rsid w:val="005E6192"/>
    <w:rsid w:val="005E6B56"/>
    <w:rsid w:val="005E7141"/>
    <w:rsid w:val="005E77FE"/>
    <w:rsid w:val="005F0C21"/>
    <w:rsid w:val="005F2293"/>
    <w:rsid w:val="005F6AFB"/>
    <w:rsid w:val="005F7470"/>
    <w:rsid w:val="00602DE0"/>
    <w:rsid w:val="006111B5"/>
    <w:rsid w:val="006130A2"/>
    <w:rsid w:val="00625AAD"/>
    <w:rsid w:val="00625C71"/>
    <w:rsid w:val="00645BB6"/>
    <w:rsid w:val="006465C7"/>
    <w:rsid w:val="006475C3"/>
    <w:rsid w:val="00651F94"/>
    <w:rsid w:val="00653DB2"/>
    <w:rsid w:val="00654F33"/>
    <w:rsid w:val="00657750"/>
    <w:rsid w:val="00660302"/>
    <w:rsid w:val="006653C5"/>
    <w:rsid w:val="006734F1"/>
    <w:rsid w:val="00673BB4"/>
    <w:rsid w:val="00687174"/>
    <w:rsid w:val="00687FF1"/>
    <w:rsid w:val="006902A9"/>
    <w:rsid w:val="00690EF5"/>
    <w:rsid w:val="00691CE0"/>
    <w:rsid w:val="006966D0"/>
    <w:rsid w:val="0069698D"/>
    <w:rsid w:val="006A04E4"/>
    <w:rsid w:val="006A18EE"/>
    <w:rsid w:val="006A2F8B"/>
    <w:rsid w:val="006B0642"/>
    <w:rsid w:val="006B5A7E"/>
    <w:rsid w:val="006B792B"/>
    <w:rsid w:val="006C3117"/>
    <w:rsid w:val="006C633C"/>
    <w:rsid w:val="006D29F0"/>
    <w:rsid w:val="006D3590"/>
    <w:rsid w:val="006D42C7"/>
    <w:rsid w:val="006D4300"/>
    <w:rsid w:val="006E132F"/>
    <w:rsid w:val="006E4DA8"/>
    <w:rsid w:val="006F18A9"/>
    <w:rsid w:val="006F4798"/>
    <w:rsid w:val="006F50C3"/>
    <w:rsid w:val="00702A74"/>
    <w:rsid w:val="00704962"/>
    <w:rsid w:val="0070536F"/>
    <w:rsid w:val="00705921"/>
    <w:rsid w:val="00706B0D"/>
    <w:rsid w:val="007078D0"/>
    <w:rsid w:val="0070794B"/>
    <w:rsid w:val="007118D3"/>
    <w:rsid w:val="0071319A"/>
    <w:rsid w:val="00713666"/>
    <w:rsid w:val="007168E7"/>
    <w:rsid w:val="00716D77"/>
    <w:rsid w:val="00717860"/>
    <w:rsid w:val="00721FCC"/>
    <w:rsid w:val="00730877"/>
    <w:rsid w:val="00731598"/>
    <w:rsid w:val="00732A8C"/>
    <w:rsid w:val="00733428"/>
    <w:rsid w:val="0073626A"/>
    <w:rsid w:val="00737904"/>
    <w:rsid w:val="007407A9"/>
    <w:rsid w:val="00744762"/>
    <w:rsid w:val="0074498A"/>
    <w:rsid w:val="007476C9"/>
    <w:rsid w:val="007502EA"/>
    <w:rsid w:val="00753E39"/>
    <w:rsid w:val="00754A9B"/>
    <w:rsid w:val="00754F78"/>
    <w:rsid w:val="00761BD0"/>
    <w:rsid w:val="007700A7"/>
    <w:rsid w:val="007724F1"/>
    <w:rsid w:val="00772BC0"/>
    <w:rsid w:val="007748A7"/>
    <w:rsid w:val="00781356"/>
    <w:rsid w:val="00783AC7"/>
    <w:rsid w:val="00783BA0"/>
    <w:rsid w:val="0078439B"/>
    <w:rsid w:val="00786682"/>
    <w:rsid w:val="007955CA"/>
    <w:rsid w:val="00797991"/>
    <w:rsid w:val="007A10BD"/>
    <w:rsid w:val="007A384F"/>
    <w:rsid w:val="007A46BD"/>
    <w:rsid w:val="007B68D6"/>
    <w:rsid w:val="007C0E15"/>
    <w:rsid w:val="007D2CDF"/>
    <w:rsid w:val="007D331D"/>
    <w:rsid w:val="007D3539"/>
    <w:rsid w:val="007D546C"/>
    <w:rsid w:val="007E06E0"/>
    <w:rsid w:val="007E5F3D"/>
    <w:rsid w:val="007E638F"/>
    <w:rsid w:val="0080322F"/>
    <w:rsid w:val="0080472F"/>
    <w:rsid w:val="0080732E"/>
    <w:rsid w:val="00811313"/>
    <w:rsid w:val="00811B3E"/>
    <w:rsid w:val="00814394"/>
    <w:rsid w:val="00816C82"/>
    <w:rsid w:val="008208D0"/>
    <w:rsid w:val="00824795"/>
    <w:rsid w:val="0083057E"/>
    <w:rsid w:val="008374DA"/>
    <w:rsid w:val="00845304"/>
    <w:rsid w:val="00847F3A"/>
    <w:rsid w:val="00851A5E"/>
    <w:rsid w:val="008561FC"/>
    <w:rsid w:val="008622B7"/>
    <w:rsid w:val="00865D81"/>
    <w:rsid w:val="00870086"/>
    <w:rsid w:val="008706A3"/>
    <w:rsid w:val="00884E0A"/>
    <w:rsid w:val="00891718"/>
    <w:rsid w:val="00894613"/>
    <w:rsid w:val="00897175"/>
    <w:rsid w:val="008A2641"/>
    <w:rsid w:val="008A41B8"/>
    <w:rsid w:val="008A79E8"/>
    <w:rsid w:val="008B393A"/>
    <w:rsid w:val="008B6948"/>
    <w:rsid w:val="008B6C10"/>
    <w:rsid w:val="008C159E"/>
    <w:rsid w:val="008C40C0"/>
    <w:rsid w:val="008C4200"/>
    <w:rsid w:val="008C4669"/>
    <w:rsid w:val="008C5AC0"/>
    <w:rsid w:val="008C7881"/>
    <w:rsid w:val="008D4141"/>
    <w:rsid w:val="008D449F"/>
    <w:rsid w:val="008D5551"/>
    <w:rsid w:val="008E4FE3"/>
    <w:rsid w:val="008F012E"/>
    <w:rsid w:val="008F2046"/>
    <w:rsid w:val="008F5C28"/>
    <w:rsid w:val="008F6027"/>
    <w:rsid w:val="008F7CA1"/>
    <w:rsid w:val="009029FB"/>
    <w:rsid w:val="0090391B"/>
    <w:rsid w:val="00905F1C"/>
    <w:rsid w:val="00907D70"/>
    <w:rsid w:val="00910018"/>
    <w:rsid w:val="00910149"/>
    <w:rsid w:val="00910B54"/>
    <w:rsid w:val="00911F1E"/>
    <w:rsid w:val="009142E2"/>
    <w:rsid w:val="00915B27"/>
    <w:rsid w:val="0091655E"/>
    <w:rsid w:val="00920279"/>
    <w:rsid w:val="009211D9"/>
    <w:rsid w:val="0092354B"/>
    <w:rsid w:val="009250B0"/>
    <w:rsid w:val="00925ABF"/>
    <w:rsid w:val="009331D0"/>
    <w:rsid w:val="00935288"/>
    <w:rsid w:val="00940121"/>
    <w:rsid w:val="00943428"/>
    <w:rsid w:val="009440AB"/>
    <w:rsid w:val="009453DA"/>
    <w:rsid w:val="009538E3"/>
    <w:rsid w:val="0095574E"/>
    <w:rsid w:val="00955930"/>
    <w:rsid w:val="00961794"/>
    <w:rsid w:val="009635B5"/>
    <w:rsid w:val="00963749"/>
    <w:rsid w:val="00970E33"/>
    <w:rsid w:val="00971361"/>
    <w:rsid w:val="009734A4"/>
    <w:rsid w:val="00977217"/>
    <w:rsid w:val="009801CB"/>
    <w:rsid w:val="0098665E"/>
    <w:rsid w:val="0099022A"/>
    <w:rsid w:val="009A190F"/>
    <w:rsid w:val="009A2E72"/>
    <w:rsid w:val="009A35DE"/>
    <w:rsid w:val="009A4EC2"/>
    <w:rsid w:val="009A6439"/>
    <w:rsid w:val="009A656A"/>
    <w:rsid w:val="009B1ED5"/>
    <w:rsid w:val="009B5AAA"/>
    <w:rsid w:val="009B60DC"/>
    <w:rsid w:val="009B6FDC"/>
    <w:rsid w:val="009C77F3"/>
    <w:rsid w:val="009D00EE"/>
    <w:rsid w:val="009D0EE0"/>
    <w:rsid w:val="009D25A2"/>
    <w:rsid w:val="009F2A04"/>
    <w:rsid w:val="009F2BD2"/>
    <w:rsid w:val="009F54A4"/>
    <w:rsid w:val="009F69F9"/>
    <w:rsid w:val="009F75DD"/>
    <w:rsid w:val="00A03023"/>
    <w:rsid w:val="00A07CF4"/>
    <w:rsid w:val="00A15839"/>
    <w:rsid w:val="00A15BE5"/>
    <w:rsid w:val="00A24F56"/>
    <w:rsid w:val="00A2684D"/>
    <w:rsid w:val="00A269A2"/>
    <w:rsid w:val="00A26B76"/>
    <w:rsid w:val="00A2767C"/>
    <w:rsid w:val="00A30C9D"/>
    <w:rsid w:val="00A31E9A"/>
    <w:rsid w:val="00A33683"/>
    <w:rsid w:val="00A367C9"/>
    <w:rsid w:val="00A51B9C"/>
    <w:rsid w:val="00A5607C"/>
    <w:rsid w:val="00A56465"/>
    <w:rsid w:val="00A57021"/>
    <w:rsid w:val="00A653BE"/>
    <w:rsid w:val="00A72094"/>
    <w:rsid w:val="00A74882"/>
    <w:rsid w:val="00A7521E"/>
    <w:rsid w:val="00A825C0"/>
    <w:rsid w:val="00A847FB"/>
    <w:rsid w:val="00A87A00"/>
    <w:rsid w:val="00A90BD4"/>
    <w:rsid w:val="00A94680"/>
    <w:rsid w:val="00A95B06"/>
    <w:rsid w:val="00A95D78"/>
    <w:rsid w:val="00AA212C"/>
    <w:rsid w:val="00AA36C8"/>
    <w:rsid w:val="00AB6D50"/>
    <w:rsid w:val="00AD1DCB"/>
    <w:rsid w:val="00AE282D"/>
    <w:rsid w:val="00AF3294"/>
    <w:rsid w:val="00AF58E1"/>
    <w:rsid w:val="00AF6DE9"/>
    <w:rsid w:val="00B065C8"/>
    <w:rsid w:val="00B06CBC"/>
    <w:rsid w:val="00B1404F"/>
    <w:rsid w:val="00B14182"/>
    <w:rsid w:val="00B14C1B"/>
    <w:rsid w:val="00B20D38"/>
    <w:rsid w:val="00B241D2"/>
    <w:rsid w:val="00B24D4A"/>
    <w:rsid w:val="00B25985"/>
    <w:rsid w:val="00B264C2"/>
    <w:rsid w:val="00B26E89"/>
    <w:rsid w:val="00B33505"/>
    <w:rsid w:val="00B41403"/>
    <w:rsid w:val="00B436C2"/>
    <w:rsid w:val="00B458E9"/>
    <w:rsid w:val="00B50454"/>
    <w:rsid w:val="00B506B0"/>
    <w:rsid w:val="00B5446A"/>
    <w:rsid w:val="00B57385"/>
    <w:rsid w:val="00B6029E"/>
    <w:rsid w:val="00B622CB"/>
    <w:rsid w:val="00B65924"/>
    <w:rsid w:val="00B7007B"/>
    <w:rsid w:val="00B72DD6"/>
    <w:rsid w:val="00B77D6B"/>
    <w:rsid w:val="00B83E16"/>
    <w:rsid w:val="00B94DAA"/>
    <w:rsid w:val="00B94ED2"/>
    <w:rsid w:val="00B95693"/>
    <w:rsid w:val="00B95B3A"/>
    <w:rsid w:val="00B95EC5"/>
    <w:rsid w:val="00B96F5E"/>
    <w:rsid w:val="00BA2C02"/>
    <w:rsid w:val="00BA56D2"/>
    <w:rsid w:val="00BB1D59"/>
    <w:rsid w:val="00BC2082"/>
    <w:rsid w:val="00BC2CC3"/>
    <w:rsid w:val="00BC545D"/>
    <w:rsid w:val="00BC569C"/>
    <w:rsid w:val="00BD013C"/>
    <w:rsid w:val="00BD773C"/>
    <w:rsid w:val="00BE185C"/>
    <w:rsid w:val="00BE4020"/>
    <w:rsid w:val="00BE6E4E"/>
    <w:rsid w:val="00BF601A"/>
    <w:rsid w:val="00BF7645"/>
    <w:rsid w:val="00BF7A15"/>
    <w:rsid w:val="00C011D1"/>
    <w:rsid w:val="00C01607"/>
    <w:rsid w:val="00C02B93"/>
    <w:rsid w:val="00C03AFA"/>
    <w:rsid w:val="00C071D7"/>
    <w:rsid w:val="00C10E5A"/>
    <w:rsid w:val="00C11D98"/>
    <w:rsid w:val="00C11E11"/>
    <w:rsid w:val="00C23C7A"/>
    <w:rsid w:val="00C26A5E"/>
    <w:rsid w:val="00C26BF2"/>
    <w:rsid w:val="00C30CD2"/>
    <w:rsid w:val="00C34122"/>
    <w:rsid w:val="00C35FCB"/>
    <w:rsid w:val="00C430E5"/>
    <w:rsid w:val="00C43C9C"/>
    <w:rsid w:val="00C444F0"/>
    <w:rsid w:val="00C44858"/>
    <w:rsid w:val="00C46EDE"/>
    <w:rsid w:val="00C52F78"/>
    <w:rsid w:val="00C55B35"/>
    <w:rsid w:val="00C63826"/>
    <w:rsid w:val="00C655D3"/>
    <w:rsid w:val="00C66E24"/>
    <w:rsid w:val="00C679AA"/>
    <w:rsid w:val="00C70559"/>
    <w:rsid w:val="00C7151A"/>
    <w:rsid w:val="00C74EA4"/>
    <w:rsid w:val="00C8018C"/>
    <w:rsid w:val="00C80719"/>
    <w:rsid w:val="00C92585"/>
    <w:rsid w:val="00CA3494"/>
    <w:rsid w:val="00CB12F3"/>
    <w:rsid w:val="00CB74DE"/>
    <w:rsid w:val="00CC5418"/>
    <w:rsid w:val="00CC5683"/>
    <w:rsid w:val="00CD1A2D"/>
    <w:rsid w:val="00CD6480"/>
    <w:rsid w:val="00CD6901"/>
    <w:rsid w:val="00CE237B"/>
    <w:rsid w:val="00CE6361"/>
    <w:rsid w:val="00CF262B"/>
    <w:rsid w:val="00CF61CB"/>
    <w:rsid w:val="00CF7773"/>
    <w:rsid w:val="00D06D08"/>
    <w:rsid w:val="00D07F86"/>
    <w:rsid w:val="00D127ED"/>
    <w:rsid w:val="00D1326B"/>
    <w:rsid w:val="00D15AE6"/>
    <w:rsid w:val="00D16C1C"/>
    <w:rsid w:val="00D16E49"/>
    <w:rsid w:val="00D174BC"/>
    <w:rsid w:val="00D26CAF"/>
    <w:rsid w:val="00D27861"/>
    <w:rsid w:val="00D3224F"/>
    <w:rsid w:val="00D32BB8"/>
    <w:rsid w:val="00D339BB"/>
    <w:rsid w:val="00D36574"/>
    <w:rsid w:val="00D37B1F"/>
    <w:rsid w:val="00D405C9"/>
    <w:rsid w:val="00D52DEE"/>
    <w:rsid w:val="00D55E55"/>
    <w:rsid w:val="00D571BF"/>
    <w:rsid w:val="00D5767C"/>
    <w:rsid w:val="00D6486F"/>
    <w:rsid w:val="00D64B85"/>
    <w:rsid w:val="00D72BE8"/>
    <w:rsid w:val="00D82BEB"/>
    <w:rsid w:val="00D82D0B"/>
    <w:rsid w:val="00D85641"/>
    <w:rsid w:val="00D85E5D"/>
    <w:rsid w:val="00D90BD1"/>
    <w:rsid w:val="00DA1098"/>
    <w:rsid w:val="00DA316F"/>
    <w:rsid w:val="00DA45C7"/>
    <w:rsid w:val="00DA66C0"/>
    <w:rsid w:val="00DB050E"/>
    <w:rsid w:val="00DD072B"/>
    <w:rsid w:val="00DD3C27"/>
    <w:rsid w:val="00DD40EA"/>
    <w:rsid w:val="00DD482C"/>
    <w:rsid w:val="00DE2792"/>
    <w:rsid w:val="00DE6A7D"/>
    <w:rsid w:val="00DE6B6A"/>
    <w:rsid w:val="00DE6DA0"/>
    <w:rsid w:val="00DF5EFD"/>
    <w:rsid w:val="00E01B09"/>
    <w:rsid w:val="00E045AF"/>
    <w:rsid w:val="00E078C6"/>
    <w:rsid w:val="00E1012A"/>
    <w:rsid w:val="00E11F8F"/>
    <w:rsid w:val="00E13929"/>
    <w:rsid w:val="00E21E95"/>
    <w:rsid w:val="00E41BC2"/>
    <w:rsid w:val="00E4271B"/>
    <w:rsid w:val="00E56515"/>
    <w:rsid w:val="00E5759A"/>
    <w:rsid w:val="00E61B66"/>
    <w:rsid w:val="00E65092"/>
    <w:rsid w:val="00E715F1"/>
    <w:rsid w:val="00E73E60"/>
    <w:rsid w:val="00E744E1"/>
    <w:rsid w:val="00E877B3"/>
    <w:rsid w:val="00E921C2"/>
    <w:rsid w:val="00E95D02"/>
    <w:rsid w:val="00EA3D5B"/>
    <w:rsid w:val="00EA44DD"/>
    <w:rsid w:val="00EB2788"/>
    <w:rsid w:val="00EB4B43"/>
    <w:rsid w:val="00EB5C89"/>
    <w:rsid w:val="00EB5F32"/>
    <w:rsid w:val="00EB6FEF"/>
    <w:rsid w:val="00EB7DC6"/>
    <w:rsid w:val="00EC1F8D"/>
    <w:rsid w:val="00EC677D"/>
    <w:rsid w:val="00ED0A0F"/>
    <w:rsid w:val="00ED4F5A"/>
    <w:rsid w:val="00ED6F87"/>
    <w:rsid w:val="00EE1060"/>
    <w:rsid w:val="00EE431D"/>
    <w:rsid w:val="00EE612C"/>
    <w:rsid w:val="00EF07C1"/>
    <w:rsid w:val="00EF2B79"/>
    <w:rsid w:val="00EF4B1A"/>
    <w:rsid w:val="00F017DC"/>
    <w:rsid w:val="00F01ADC"/>
    <w:rsid w:val="00F05598"/>
    <w:rsid w:val="00F0725C"/>
    <w:rsid w:val="00F14989"/>
    <w:rsid w:val="00F24643"/>
    <w:rsid w:val="00F26824"/>
    <w:rsid w:val="00F33EA0"/>
    <w:rsid w:val="00F360BB"/>
    <w:rsid w:val="00F365FE"/>
    <w:rsid w:val="00F375B1"/>
    <w:rsid w:val="00F4125E"/>
    <w:rsid w:val="00F512A6"/>
    <w:rsid w:val="00F5191D"/>
    <w:rsid w:val="00F57032"/>
    <w:rsid w:val="00F63586"/>
    <w:rsid w:val="00F63885"/>
    <w:rsid w:val="00F7018F"/>
    <w:rsid w:val="00F7087B"/>
    <w:rsid w:val="00F7123B"/>
    <w:rsid w:val="00F72E69"/>
    <w:rsid w:val="00F7320B"/>
    <w:rsid w:val="00F74F03"/>
    <w:rsid w:val="00F86112"/>
    <w:rsid w:val="00F867A2"/>
    <w:rsid w:val="00F904FD"/>
    <w:rsid w:val="00F92602"/>
    <w:rsid w:val="00F93513"/>
    <w:rsid w:val="00FA693E"/>
    <w:rsid w:val="00FB1626"/>
    <w:rsid w:val="00FB1844"/>
    <w:rsid w:val="00FB6EC8"/>
    <w:rsid w:val="00FC05F1"/>
    <w:rsid w:val="00FD1B4D"/>
    <w:rsid w:val="00FE1692"/>
    <w:rsid w:val="00FE5168"/>
    <w:rsid w:val="00FF58E4"/>
    <w:rsid w:val="00FF7624"/>
    <w:rsid w:val="00FF7E60"/>
    <w:rsid w:val="00FF7F93"/>
    <w:rsid w:val="06FD1A68"/>
    <w:rsid w:val="0CB9C89B"/>
    <w:rsid w:val="0FCB2ECB"/>
    <w:rsid w:val="10FE54AD"/>
    <w:rsid w:val="1DC3AF58"/>
    <w:rsid w:val="1FD40612"/>
    <w:rsid w:val="244B4EF0"/>
    <w:rsid w:val="27AAA7CF"/>
    <w:rsid w:val="313F08DE"/>
    <w:rsid w:val="35915777"/>
    <w:rsid w:val="3668C65A"/>
    <w:rsid w:val="36C274F5"/>
    <w:rsid w:val="3EE2EF96"/>
    <w:rsid w:val="48401A33"/>
    <w:rsid w:val="4B929CF5"/>
    <w:rsid w:val="53D58DCF"/>
    <w:rsid w:val="5C5EE167"/>
    <w:rsid w:val="63FDFD05"/>
    <w:rsid w:val="6563EF8B"/>
    <w:rsid w:val="6648A2B6"/>
    <w:rsid w:val="6A3C83C6"/>
    <w:rsid w:val="6E6C12AF"/>
    <w:rsid w:val="6F6C5901"/>
    <w:rsid w:val="7007E310"/>
    <w:rsid w:val="74C22BD6"/>
    <w:rsid w:val="78EBA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56182B"/>
  <w15:docId w15:val="{3831BF06-D583-4F87-96F0-72A54FE8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4F33"/>
    <w:rPr>
      <w:rFonts w:asciiTheme="minorHAnsi" w:hAnsiTheme="minorHAnsi"/>
      <w:sz w:val="22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462CC9"/>
    <w:pPr>
      <w:keepNext/>
      <w:spacing w:before="12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character" w:styleId="Lienhypertexte">
    <w:name w:val="Hyperlink"/>
    <w:basedOn w:val="Policepardfaut"/>
    <w:rsid w:val="0041157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072B"/>
    <w:pPr>
      <w:spacing w:before="100" w:beforeAutospacing="1" w:after="100" w:afterAutospacing="1"/>
    </w:pPr>
    <w:rPr>
      <w:rFonts w:ascii="Times New Roman" w:hAnsi="Times New Roman"/>
      <w:sz w:val="24"/>
      <w:lang w:val="fr-CH" w:eastAsia="fr-CH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numbering" w:styleId="111111">
    <w:name w:val="Outline List 2"/>
    <w:basedOn w:val="Aucuneliste"/>
    <w:rsid w:val="00C011D1"/>
    <w:pPr>
      <w:numPr>
        <w:numId w:val="6"/>
      </w:numPr>
    </w:p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  <w:szCs w:val="20"/>
    </w:rPr>
  </w:style>
  <w:style w:type="character" w:styleId="lev">
    <w:name w:val="Strong"/>
    <w:basedOn w:val="Policepardfaut"/>
    <w:uiPriority w:val="22"/>
    <w:qFormat/>
    <w:rsid w:val="006A18EE"/>
    <w:rPr>
      <w:b/>
      <w:bCs/>
    </w:rPr>
  </w:style>
  <w:style w:type="paragraph" w:styleId="Textedebulles">
    <w:name w:val="Balloon Text"/>
    <w:basedOn w:val="Normal"/>
    <w:link w:val="TextedebullesCar"/>
    <w:rsid w:val="007A46B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46BD"/>
    <w:rPr>
      <w:rFonts w:ascii="Tahoma" w:hAnsi="Tahoma" w:cs="Tahoma"/>
      <w:sz w:val="16"/>
      <w:szCs w:val="16"/>
      <w:lang w:val="fr-FR" w:eastAsia="fr-FR"/>
    </w:rPr>
  </w:style>
  <w:style w:type="character" w:styleId="Lienhypertextesuivivisit">
    <w:name w:val="FollowedHyperlink"/>
    <w:basedOn w:val="Policepardfaut"/>
    <w:rsid w:val="00A269A2"/>
    <w:rPr>
      <w:color w:val="800080" w:themeColor="followedHyperlink"/>
      <w:u w:val="single"/>
    </w:rPr>
  </w:style>
  <w:style w:type="paragraph" w:customStyle="1" w:styleId="Grundschrift">
    <w:name w:val="Grundschrift"/>
    <w:basedOn w:val="Normal"/>
    <w:autoRedefine/>
    <w:rsid w:val="00FF7F93"/>
    <w:pPr>
      <w:tabs>
        <w:tab w:val="left" w:pos="1200"/>
        <w:tab w:val="left" w:pos="2268"/>
      </w:tabs>
      <w:spacing w:line="280" w:lineRule="exact"/>
    </w:pPr>
    <w:rPr>
      <w:rFonts w:ascii="Calibri" w:hAnsi="Calibri"/>
      <w:b/>
      <w:color w:val="000000"/>
      <w:sz w:val="28"/>
      <w:szCs w:val="20"/>
      <w:lang w:val="de-CH" w:eastAsia="de-DE"/>
    </w:rPr>
  </w:style>
  <w:style w:type="paragraph" w:customStyle="1" w:styleId="Default">
    <w:name w:val="Default"/>
    <w:rsid w:val="003618D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E2DD2"/>
    <w:pPr>
      <w:ind w:left="720"/>
      <w:contextualSpacing/>
    </w:pPr>
  </w:style>
  <w:style w:type="table" w:styleId="TableauGrille2-Accentuation1">
    <w:name w:val="Grid Table 2 Accent 1"/>
    <w:basedOn w:val="TableauNormal"/>
    <w:uiPriority w:val="47"/>
    <w:rsid w:val="00654F3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rponse">
    <w:name w:val="réponse"/>
    <w:basedOn w:val="Normal"/>
    <w:qFormat/>
    <w:rsid w:val="003237E9"/>
    <w:pPr>
      <w:tabs>
        <w:tab w:val="right" w:leader="dot" w:pos="9781"/>
      </w:tabs>
      <w:jc w:val="both"/>
    </w:pPr>
    <w:rPr>
      <w:vanish/>
      <w:color w:val="0070C0"/>
      <w:szCs w:val="22"/>
    </w:rPr>
  </w:style>
  <w:style w:type="paragraph" w:styleId="Corpsdetexte">
    <w:name w:val="Body Text"/>
    <w:basedOn w:val="Normal"/>
    <w:link w:val="CorpsdetexteCar"/>
    <w:unhideWhenUsed/>
    <w:rsid w:val="00935288"/>
    <w:pPr>
      <w:spacing w:after="120"/>
      <w:jc w:val="both"/>
    </w:pPr>
  </w:style>
  <w:style w:type="character" w:customStyle="1" w:styleId="CorpsdetexteCar">
    <w:name w:val="Corps de texte Car"/>
    <w:basedOn w:val="Policepardfaut"/>
    <w:link w:val="Corpsdetexte"/>
    <w:rsid w:val="00935288"/>
    <w:rPr>
      <w:rFonts w:asciiTheme="minorHAnsi" w:hAnsiTheme="minorHAnsi"/>
      <w:sz w:val="22"/>
      <w:szCs w:val="24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CD6480"/>
    <w:pPr>
      <w:spacing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CD648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Mention1">
    <w:name w:val="Mention1"/>
    <w:basedOn w:val="Policepardfaut"/>
    <w:uiPriority w:val="99"/>
    <w:semiHidden/>
    <w:unhideWhenUsed/>
    <w:rsid w:val="0091655E"/>
    <w:rPr>
      <w:color w:val="2B579A"/>
      <w:shd w:val="clear" w:color="auto" w:fill="E6E6E6"/>
    </w:rPr>
  </w:style>
  <w:style w:type="character" w:styleId="Marquedecommentaire">
    <w:name w:val="annotation reference"/>
    <w:basedOn w:val="Policepardfaut"/>
    <w:semiHidden/>
    <w:unhideWhenUsed/>
    <w:rsid w:val="003C1937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3C193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3C1937"/>
    <w:rPr>
      <w:rFonts w:asciiTheme="minorHAnsi" w:hAnsiTheme="minorHAnsi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3C19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3C1937"/>
    <w:rPr>
      <w:rFonts w:asciiTheme="minorHAnsi" w:hAnsiTheme="minorHAnsi"/>
      <w:b/>
      <w:bCs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332B77-338C-47C5-8AE9-36F588C1A5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DF0227AD-5526-4A59-B4F8-A9F3FE7F8A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98DF97-3BB6-4B48-A209-AE94128F0D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F960C6-6A42-4690-92BC-8660FD83D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D:\Program Files\Microsoft Office\Mes modèles\i-ch BSI.dot</Template>
  <TotalTime>37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1803</CharactersWithSpaces>
  <SharedDoc>false</SharedDoc>
  <HLinks>
    <vt:vector size="12" baseType="variant">
      <vt:variant>
        <vt:i4>3539061</vt:i4>
      </vt:variant>
      <vt:variant>
        <vt:i4>3</vt:i4>
      </vt:variant>
      <vt:variant>
        <vt:i4>0</vt:i4>
      </vt:variant>
      <vt:variant>
        <vt:i4>5</vt:i4>
      </vt:variant>
      <vt:variant>
        <vt:lpwstr>http://www.pcworld.fr/article/comparatif-de-cles-usb-5-cles-de-plus/recapitulatif-specifications/85851/</vt:lpwstr>
      </vt:variant>
      <vt:variant>
        <vt:lpwstr/>
      </vt:variant>
      <vt:variant>
        <vt:i4>8061054</vt:i4>
      </vt:variant>
      <vt:variant>
        <vt:i4>0</vt:i4>
      </vt:variant>
      <vt:variant>
        <vt:i4>0</vt:i4>
      </vt:variant>
      <vt:variant>
        <vt:i4>5</vt:i4>
      </vt:variant>
      <vt:variant>
        <vt:lpwstr>http://www.matbe.com/articles/lire/1021/comparatif-de-cles-usb/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Bertrand Sahli</dc:creator>
  <cp:lastModifiedBy>Xavier Carrel</cp:lastModifiedBy>
  <cp:revision>5</cp:revision>
  <cp:lastPrinted>2018-12-12T10:15:00Z</cp:lastPrinted>
  <dcterms:created xsi:type="dcterms:W3CDTF">2024-05-05T08:56:00Z</dcterms:created>
  <dcterms:modified xsi:type="dcterms:W3CDTF">2024-05-05T09:43:00Z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