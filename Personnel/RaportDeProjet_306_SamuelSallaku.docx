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25FF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7F7C773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2BF367E" wp14:editId="7C9A3665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628B5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2849CB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447D0713" w14:textId="77777777" w:rsidR="007F30AE" w:rsidRPr="000E7483" w:rsidRDefault="007F30AE" w:rsidP="000E7483">
      <w:pPr>
        <w:jc w:val="center"/>
      </w:pPr>
      <w:r w:rsidRPr="000E7483">
        <w:t>Lieu</w:t>
      </w:r>
    </w:p>
    <w:p w14:paraId="0B8541A4" w14:textId="77777777" w:rsidR="007F30AE" w:rsidRPr="000E7483" w:rsidRDefault="007F30AE" w:rsidP="000E7483">
      <w:pPr>
        <w:jc w:val="center"/>
      </w:pPr>
      <w:r w:rsidRPr="000E7483">
        <w:t>Durée</w:t>
      </w:r>
    </w:p>
    <w:p w14:paraId="1233ECF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6D16CF5E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F1E2ADB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35EE800" w14:textId="133183B9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F73D0A" w14:textId="5ED9477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9ED77D6" w14:textId="50D6301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61AFFFD" w14:textId="6099DCA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4DB9668" w14:textId="361E2D0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725D33E" w14:textId="352AEC6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125EBF6" w14:textId="171D21BB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6D9E85A" w14:textId="4A602E6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0B39014" w14:textId="61768F9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3AB03E7" w14:textId="0241B616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2C192B0" w14:textId="63EF088F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7256352" w14:textId="75E63CBB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0602485" w14:textId="5F7E3F6E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365D316" w14:textId="0019766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45FEBDB" w14:textId="6A4A020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EE7E397" w14:textId="40C8E79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112BFB7" w14:textId="60FFE65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751C198" w14:textId="6DC80BA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67CD6A3" w14:textId="336B554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4E42ECC7" w14:textId="5CD0CF1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788265A8" w14:textId="4F1CD74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D82D64B" w14:textId="174C0C5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F63C340" w14:textId="07A72CC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1465D72" w14:textId="1E5FB63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537BA72B" w14:textId="34E79899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9C904C5" w14:textId="33CE82B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3FC8E5D7" w14:textId="3C9A6A8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9262EA4" w14:textId="150D162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68D812A2" w14:textId="49DD899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44FAE83" w14:textId="66A25CB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3FE6B361" w14:textId="64491DD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07C5746" w14:textId="6209E4A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D2CD367" w14:textId="7AC4AAB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BB6C806" w14:textId="3B945BF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E244B18" w14:textId="7C527EC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5161CB68" w14:textId="357D5DE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2FC54001" w14:textId="705292E8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74A43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3D353D6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E828159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2FA90BC0" w14:textId="77777777" w:rsidR="008E53F9" w:rsidRPr="008E53F9" w:rsidRDefault="008E53F9" w:rsidP="008E53F9">
      <w:pPr>
        <w:pStyle w:val="Corpsdetexte"/>
      </w:pPr>
    </w:p>
    <w:p w14:paraId="0334851E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0E38480" w14:textId="77777777" w:rsidR="0015167D" w:rsidRPr="0015167D" w:rsidRDefault="0015167D" w:rsidP="0015167D">
      <w:pPr>
        <w:pStyle w:val="Retraitcorpsdetexte"/>
      </w:pPr>
    </w:p>
    <w:p w14:paraId="035EE99D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6B34DE9C" w14:textId="77777777" w:rsidR="0076036D" w:rsidRDefault="0076036D" w:rsidP="0015167D">
      <w:pPr>
        <w:pStyle w:val="Informations"/>
      </w:pPr>
    </w:p>
    <w:p w14:paraId="664CF7D0" w14:textId="77777777" w:rsidR="0076036D" w:rsidRDefault="0076036D" w:rsidP="0015167D">
      <w:pPr>
        <w:pStyle w:val="Informations"/>
      </w:pPr>
      <w:r>
        <w:t xml:space="preserve">Exemple :  </w:t>
      </w:r>
    </w:p>
    <w:p w14:paraId="31CBCB31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723EEE77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734F38FF" w14:textId="77777777" w:rsidR="0015167D" w:rsidRPr="00F664DF" w:rsidRDefault="0015167D" w:rsidP="0015167D">
      <w:pPr>
        <w:pStyle w:val="Retraitcorpsdetexte"/>
      </w:pPr>
    </w:p>
    <w:p w14:paraId="414A92E3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64F1D8DE" w14:textId="77777777" w:rsidR="0015167D" w:rsidRPr="0015167D" w:rsidRDefault="0015167D" w:rsidP="0015167D">
      <w:pPr>
        <w:pStyle w:val="Retraitcorpsdetexte"/>
      </w:pPr>
    </w:p>
    <w:p w14:paraId="2D19A4A6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4BCE52A4" w14:textId="77777777" w:rsidR="0015167D" w:rsidRPr="00F664DF" w:rsidRDefault="0015167D" w:rsidP="0015167D">
      <w:pPr>
        <w:pStyle w:val="Retraitcorpsdetexte"/>
      </w:pPr>
    </w:p>
    <w:p w14:paraId="45452B5B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099D0A5E" w14:textId="77777777" w:rsidR="0015167D" w:rsidRPr="0015167D" w:rsidRDefault="0015167D" w:rsidP="0015167D">
      <w:pPr>
        <w:pStyle w:val="Retraitcorpsdetexte"/>
      </w:pPr>
    </w:p>
    <w:p w14:paraId="68A3767D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6205780B" w14:textId="77777777" w:rsidR="00F664DF" w:rsidRPr="00F664DF" w:rsidRDefault="00F664DF" w:rsidP="00F664DF">
      <w:pPr>
        <w:pStyle w:val="Retraitcorpsdetexte"/>
      </w:pPr>
    </w:p>
    <w:p w14:paraId="06DB27A6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208CC321" w14:textId="77777777" w:rsidR="0015167D" w:rsidRPr="0015167D" w:rsidRDefault="0015167D" w:rsidP="0015167D">
      <w:pPr>
        <w:pStyle w:val="Retraitcorpsdetexte"/>
      </w:pPr>
    </w:p>
    <w:p w14:paraId="532688D4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085BFD91" w14:textId="77777777" w:rsidR="0015167D" w:rsidRPr="00F664DF" w:rsidRDefault="0015167D" w:rsidP="0015167D">
      <w:pPr>
        <w:pStyle w:val="Retraitcorpsdetexte"/>
      </w:pPr>
    </w:p>
    <w:p w14:paraId="4C1B6144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516F5361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36DE9CBC" w14:textId="77777777" w:rsidR="00920F4E" w:rsidRDefault="00920F4E" w:rsidP="00920F4E">
      <w:pPr>
        <w:pStyle w:val="Retraitcorpsdetexte3"/>
      </w:pPr>
    </w:p>
    <w:p w14:paraId="152FB2BD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61E8B95A" w14:textId="77777777" w:rsidR="0015167D" w:rsidRPr="00920F4E" w:rsidRDefault="0015167D" w:rsidP="00920F4E">
      <w:pPr>
        <w:pStyle w:val="Retraitcorpsdetexte3"/>
      </w:pPr>
    </w:p>
    <w:p w14:paraId="381B907B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14828FE9" w14:textId="77777777" w:rsidR="00F664DF" w:rsidRDefault="00F664DF" w:rsidP="00F664DF">
      <w:pPr>
        <w:pStyle w:val="Retraitcorpsdetexte3"/>
      </w:pPr>
    </w:p>
    <w:p w14:paraId="6FD78D39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3B51AAA9" w14:textId="77777777" w:rsidR="0015167D" w:rsidRPr="00F664DF" w:rsidRDefault="0015167D" w:rsidP="00F664DF">
      <w:pPr>
        <w:pStyle w:val="Retraitcorpsdetexte3"/>
      </w:pPr>
    </w:p>
    <w:p w14:paraId="470CDF0D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53D5BE67" w14:textId="77777777" w:rsidR="00F664DF" w:rsidRDefault="00F664DF" w:rsidP="00F664DF">
      <w:pPr>
        <w:pStyle w:val="Retraitcorpsdetexte3"/>
      </w:pPr>
    </w:p>
    <w:p w14:paraId="49F6569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A651BFA" w14:textId="77777777" w:rsidR="0015167D" w:rsidRPr="00F664DF" w:rsidRDefault="0015167D" w:rsidP="00F664DF">
      <w:pPr>
        <w:pStyle w:val="Retraitcorpsdetexte3"/>
      </w:pPr>
    </w:p>
    <w:p w14:paraId="63EF0AFA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64850BC2" w14:textId="77777777" w:rsidR="00F664DF" w:rsidRDefault="00F664DF" w:rsidP="00F664DF">
      <w:pPr>
        <w:pStyle w:val="Retraitcorpsdetexte3"/>
      </w:pPr>
    </w:p>
    <w:p w14:paraId="5F2103BE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09969F1" w14:textId="77777777" w:rsidR="0015167D" w:rsidRPr="00F664DF" w:rsidRDefault="0015167D" w:rsidP="00F664DF">
      <w:pPr>
        <w:pStyle w:val="Retraitcorpsdetexte3"/>
      </w:pPr>
    </w:p>
    <w:p w14:paraId="6881F4D3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5C9A3E48" w14:textId="77777777" w:rsidR="00F664DF" w:rsidRDefault="00F664DF" w:rsidP="00F664DF">
      <w:pPr>
        <w:pStyle w:val="Retraitcorpsdetexte3"/>
      </w:pPr>
    </w:p>
    <w:p w14:paraId="2454451F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FEC7E7E" w14:textId="77777777" w:rsidR="0015167D" w:rsidRPr="00F664DF" w:rsidRDefault="0015167D" w:rsidP="00F664DF">
      <w:pPr>
        <w:pStyle w:val="Retraitcorpsdetexte3"/>
      </w:pPr>
    </w:p>
    <w:p w14:paraId="3EBD8582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07B7AEFC" w14:textId="77777777" w:rsidR="00F664DF" w:rsidRDefault="00F664DF" w:rsidP="00F664DF">
      <w:pPr>
        <w:pStyle w:val="Retraitcorpsdetexte3"/>
      </w:pPr>
    </w:p>
    <w:p w14:paraId="2CC0BC76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90AB635" w14:textId="77777777" w:rsidR="0015167D" w:rsidRPr="00F664DF" w:rsidRDefault="0015167D" w:rsidP="00F664DF">
      <w:pPr>
        <w:pStyle w:val="Retraitcorpsdetexte3"/>
      </w:pPr>
    </w:p>
    <w:p w14:paraId="2AFD0A10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4877D690" w14:textId="77777777" w:rsidR="00F664DF" w:rsidRDefault="00F664DF" w:rsidP="00F664DF">
      <w:pPr>
        <w:pStyle w:val="Retraitcorpsdetexte3"/>
      </w:pPr>
    </w:p>
    <w:p w14:paraId="386F287B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1B70CC2E" w14:textId="77777777" w:rsidR="0015167D" w:rsidRPr="00F664DF" w:rsidRDefault="0015167D" w:rsidP="00F664DF">
      <w:pPr>
        <w:pStyle w:val="Retraitcorpsdetexte3"/>
      </w:pPr>
    </w:p>
    <w:p w14:paraId="5155BDDA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6161366D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6971D274" w14:textId="77777777" w:rsidR="00A400FD" w:rsidRDefault="00A400FD" w:rsidP="00F16ADE">
      <w:pPr>
        <w:pStyle w:val="Informations"/>
      </w:pPr>
    </w:p>
    <w:p w14:paraId="4EA3AAB2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77D8407C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3E2EBC60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21FD74EF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137BC84C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0EBFCC6D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F1229A4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26D473B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3F66EB33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6A59C935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1188F39D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DF67D17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0429B7E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4F808C2E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18E9F33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77E1CE1" w14:textId="77777777" w:rsidR="00F16ADE" w:rsidRDefault="00F16ADE" w:rsidP="0076036D">
      <w:pPr>
        <w:pStyle w:val="Informations"/>
      </w:pPr>
    </w:p>
    <w:p w14:paraId="2C26A3CE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6166D4ED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1035FB0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397AC9BD" w14:textId="77777777" w:rsidR="00F16ADE" w:rsidRDefault="00F16ADE" w:rsidP="00F16ADE">
      <w:pPr>
        <w:pStyle w:val="Informations"/>
      </w:pPr>
    </w:p>
    <w:p w14:paraId="369A3998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55A03F34" w14:textId="77777777"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14:paraId="37EBF123" w14:textId="77777777" w:rsidR="00317A7E" w:rsidRDefault="00317A7E" w:rsidP="00317A7E">
      <w:pPr>
        <w:pStyle w:val="Titre3"/>
      </w:pPr>
      <w:bookmarkStart w:id="24" w:name="_Toc128323768"/>
      <w:r>
        <w:t>Un endroit pour manger sur le toit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17A7E" w14:paraId="08F08492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A8D9" w14:textId="77777777" w:rsidR="00317A7E" w:rsidRDefault="00317A7E">
            <w:proofErr w:type="gramStart"/>
            <w:r>
              <w:t>En tant que étudiant</w:t>
            </w:r>
            <w:proofErr w:type="gramEnd"/>
            <w:r>
              <w:t xml:space="preserve"> Je veux un endroit sur le toit Pour manger</w:t>
            </w:r>
          </w:p>
        </w:tc>
      </w:tr>
      <w:tr w:rsidR="00317A7E" w14:paraId="31839544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92B5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77"/>
              <w:gridCol w:w="7163"/>
            </w:tblGrid>
            <w:tr w:rsidR="00317A7E" w14:paraId="4CAFA1C1" w14:textId="77777777">
              <w:tc>
                <w:tcPr>
                  <w:tcW w:w="0" w:type="auto"/>
                  <w:hideMark/>
                </w:tcPr>
                <w:p w14:paraId="2C7AF00A" w14:textId="77777777" w:rsidR="00317A7E" w:rsidRDefault="00317A7E">
                  <w:r>
                    <w:t>Parasols</w:t>
                  </w:r>
                </w:p>
              </w:tc>
              <w:tc>
                <w:tcPr>
                  <w:tcW w:w="0" w:type="auto"/>
                  <w:hideMark/>
                </w:tcPr>
                <w:p w14:paraId="035771A6" w14:textId="77777777" w:rsidR="00317A7E" w:rsidRDefault="00317A7E">
                  <w:r>
                    <w:t>Il y a un parasol par table</w:t>
                  </w:r>
                </w:p>
              </w:tc>
            </w:tr>
            <w:tr w:rsidR="00317A7E" w14:paraId="1AEFB225" w14:textId="77777777">
              <w:tc>
                <w:tcPr>
                  <w:tcW w:w="0" w:type="auto"/>
                  <w:hideMark/>
                </w:tcPr>
                <w:p w14:paraId="08DD48A7" w14:textId="77777777" w:rsidR="00317A7E" w:rsidRDefault="00317A7E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2C38D27C" w14:textId="77777777" w:rsidR="00317A7E" w:rsidRDefault="00317A7E">
                  <w:r>
                    <w:t>Il faut au moins 10 tables</w:t>
                  </w:r>
                </w:p>
              </w:tc>
            </w:tr>
            <w:tr w:rsidR="00317A7E" w14:paraId="0391FDDD" w14:textId="77777777">
              <w:tc>
                <w:tcPr>
                  <w:tcW w:w="0" w:type="auto"/>
                  <w:hideMark/>
                </w:tcPr>
                <w:p w14:paraId="7891F9C6" w14:textId="77777777" w:rsidR="00317A7E" w:rsidRDefault="00317A7E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132813F3" w14:textId="77777777" w:rsidR="00317A7E" w:rsidRDefault="00317A7E">
                  <w:r>
                    <w:t>Il faut au moins 40 chaises</w:t>
                  </w:r>
                </w:p>
              </w:tc>
            </w:tr>
            <w:tr w:rsidR="00317A7E" w14:paraId="436448B7" w14:textId="77777777">
              <w:tc>
                <w:tcPr>
                  <w:tcW w:w="0" w:type="auto"/>
                  <w:hideMark/>
                </w:tcPr>
                <w:p w14:paraId="12C4BDB0" w14:textId="77777777" w:rsidR="00317A7E" w:rsidRDefault="00317A7E">
                  <w:r>
                    <w:lastRenderedPageBreak/>
                    <w:t>Cabane</w:t>
                  </w:r>
                </w:p>
              </w:tc>
              <w:tc>
                <w:tcPr>
                  <w:tcW w:w="0" w:type="auto"/>
                  <w:hideMark/>
                </w:tcPr>
                <w:p w14:paraId="20ADB778" w14:textId="77777777" w:rsidR="00317A7E" w:rsidRDefault="00317A7E">
                  <w:r>
                    <w:t xml:space="preserve">Il faut une cabane pour pouvoir ranger le </w:t>
                  </w:r>
                  <w:proofErr w:type="spellStart"/>
                  <w:r>
                    <w:t>materiel</w:t>
                  </w:r>
                  <w:proofErr w:type="spellEnd"/>
                </w:p>
              </w:tc>
            </w:tr>
            <w:tr w:rsidR="00317A7E" w14:paraId="31C24109" w14:textId="77777777">
              <w:tc>
                <w:tcPr>
                  <w:tcW w:w="0" w:type="auto"/>
                  <w:hideMark/>
                </w:tcPr>
                <w:p w14:paraId="79467150" w14:textId="77777777" w:rsidR="00317A7E" w:rsidRDefault="00317A7E">
                  <w:r>
                    <w:t>Poubelles</w:t>
                  </w:r>
                </w:p>
              </w:tc>
              <w:tc>
                <w:tcPr>
                  <w:tcW w:w="0" w:type="auto"/>
                  <w:hideMark/>
                </w:tcPr>
                <w:p w14:paraId="1E760C4A" w14:textId="77777777" w:rsidR="00317A7E" w:rsidRDefault="00317A7E">
                  <w:r>
                    <w:t>Il faut 3 poubelles</w:t>
                  </w:r>
                </w:p>
              </w:tc>
            </w:tr>
            <w:tr w:rsidR="00317A7E" w14:paraId="00E36396" w14:textId="77777777">
              <w:tc>
                <w:tcPr>
                  <w:tcW w:w="0" w:type="auto"/>
                  <w:hideMark/>
                </w:tcPr>
                <w:p w14:paraId="0445BB0F" w14:textId="77777777" w:rsidR="00317A7E" w:rsidRDefault="00317A7E">
                  <w:proofErr w:type="spellStart"/>
                  <w:r>
                    <w:t>Decoration</w:t>
                  </w:r>
                  <w:proofErr w:type="spellEnd"/>
                  <w:r>
                    <w:t xml:space="preserve"> simple</w:t>
                  </w:r>
                </w:p>
              </w:tc>
              <w:tc>
                <w:tcPr>
                  <w:tcW w:w="0" w:type="auto"/>
                  <w:hideMark/>
                </w:tcPr>
                <w:p w14:paraId="0225D830" w14:textId="77777777" w:rsidR="00317A7E" w:rsidRDefault="00317A7E">
                  <w:r>
                    <w:t xml:space="preserve">Il faut de la </w:t>
                  </w:r>
                  <w:proofErr w:type="spellStart"/>
                  <w:r>
                    <w:t>decoration</w:t>
                  </w:r>
                  <w:proofErr w:type="spellEnd"/>
                  <w:r>
                    <w:t xml:space="preserve"> qui rend l'</w:t>
                  </w:r>
                  <w:proofErr w:type="spellStart"/>
                  <w:r>
                    <w:t>endriot</w:t>
                  </w:r>
                  <w:proofErr w:type="spellEnd"/>
                  <w:r>
                    <w:t xml:space="preserve"> conviviale</w:t>
                  </w:r>
                </w:p>
              </w:tc>
            </w:tr>
            <w:tr w:rsidR="00317A7E" w14:paraId="310CFD02" w14:textId="77777777">
              <w:tc>
                <w:tcPr>
                  <w:tcW w:w="0" w:type="auto"/>
                  <w:hideMark/>
                </w:tcPr>
                <w:p w14:paraId="2E70232C" w14:textId="77777777" w:rsidR="00317A7E" w:rsidRDefault="00317A7E">
                  <w:r>
                    <w:t>Barriere escalier</w:t>
                  </w:r>
                </w:p>
              </w:tc>
              <w:tc>
                <w:tcPr>
                  <w:tcW w:w="0" w:type="auto"/>
                  <w:hideMark/>
                </w:tcPr>
                <w:p w14:paraId="1F0229DE" w14:textId="77777777" w:rsidR="00317A7E" w:rsidRDefault="00317A7E">
                  <w:r>
                    <w:t xml:space="preserve">Il faut une </w:t>
                  </w:r>
                  <w:proofErr w:type="spellStart"/>
                  <w:r>
                    <w:t>barriere</w:t>
                  </w:r>
                  <w:proofErr w:type="spellEnd"/>
                  <w:r>
                    <w:t xml:space="preserve"> autour de l'escalier pour que </w:t>
                  </w:r>
                  <w:proofErr w:type="gramStart"/>
                  <w:r>
                    <w:t>personne tombe</w:t>
                  </w:r>
                  <w:proofErr w:type="gramEnd"/>
                  <w:r>
                    <w:t xml:space="preserve"> de 1 </w:t>
                  </w:r>
                  <w:proofErr w:type="spellStart"/>
                  <w:r>
                    <w:t>metre</w:t>
                  </w:r>
                  <w:proofErr w:type="spellEnd"/>
                </w:p>
              </w:tc>
            </w:tr>
            <w:tr w:rsidR="00317A7E" w14:paraId="54E5DB8A" w14:textId="77777777">
              <w:tc>
                <w:tcPr>
                  <w:tcW w:w="0" w:type="auto"/>
                  <w:hideMark/>
                </w:tcPr>
                <w:p w14:paraId="5A52FF44" w14:textId="77777777" w:rsidR="00317A7E" w:rsidRDefault="00317A7E">
                  <w:r>
                    <w:t>De l'ombre naturelle</w:t>
                  </w:r>
                </w:p>
              </w:tc>
              <w:tc>
                <w:tcPr>
                  <w:tcW w:w="0" w:type="auto"/>
                  <w:hideMark/>
                </w:tcPr>
                <w:p w14:paraId="3D17CB7A" w14:textId="77777777" w:rsidR="00317A7E" w:rsidRDefault="00317A7E">
                  <w:r>
                    <w:t xml:space="preserve">Il faut des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 toit dur sur l'escalier pour que l'eau ne puisse </w:t>
                  </w:r>
                  <w:proofErr w:type="spellStart"/>
                  <w:r>
                    <w:t>par</w:t>
                  </w:r>
                  <w:proofErr w:type="spellEnd"/>
                  <w:r>
                    <w:t xml:space="preserve"> rentrer</w:t>
                  </w:r>
                </w:p>
              </w:tc>
            </w:tr>
          </w:tbl>
          <w:p w14:paraId="11241D45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20022A32" w14:textId="77777777" w:rsidR="00317A7E" w:rsidRDefault="00317A7E" w:rsidP="00317A7E">
      <w:pPr>
        <w:rPr>
          <w:rFonts w:ascii="Calibri" w:eastAsia="Calibri" w:hAnsi="Calibri" w:cs="Calibri"/>
        </w:rPr>
      </w:pPr>
    </w:p>
    <w:p w14:paraId="0E198780" w14:textId="77777777" w:rsidR="00317A7E" w:rsidRDefault="00317A7E" w:rsidP="00317A7E">
      <w:pPr>
        <w:pStyle w:val="Titre3"/>
      </w:pPr>
      <w:r>
        <w:t>Salle de sport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17A7E" w14:paraId="547009AA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E9FC" w14:textId="77777777" w:rsidR="00317A7E" w:rsidRDefault="00317A7E">
            <w:r>
              <w:t>En tant qu'utilisateur Je veux une salle de sport Pour m'entrainer après les cours</w:t>
            </w:r>
          </w:p>
        </w:tc>
      </w:tr>
      <w:tr w:rsidR="00317A7E" w14:paraId="4B5D328B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A389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89"/>
              <w:gridCol w:w="6851"/>
            </w:tblGrid>
            <w:tr w:rsidR="00317A7E" w14:paraId="66F37C31" w14:textId="77777777">
              <w:tc>
                <w:tcPr>
                  <w:tcW w:w="0" w:type="auto"/>
                  <w:hideMark/>
                </w:tcPr>
                <w:p w14:paraId="63A1A45F" w14:textId="77777777" w:rsidR="00317A7E" w:rsidRDefault="00317A7E">
                  <w:r>
                    <w:t xml:space="preserve">2 </w:t>
                  </w:r>
                  <w:proofErr w:type="spellStart"/>
                  <w:r>
                    <w:t>bench</w:t>
                  </w:r>
                  <w:proofErr w:type="spellEnd"/>
                  <w:r>
                    <w:t xml:space="preserve"> (1)</w:t>
                  </w:r>
                </w:p>
              </w:tc>
              <w:tc>
                <w:tcPr>
                  <w:tcW w:w="0" w:type="auto"/>
                  <w:hideMark/>
                </w:tcPr>
                <w:p w14:paraId="4B2BB60A" w14:textId="77777777" w:rsidR="00317A7E" w:rsidRDefault="00317A7E">
                  <w:r>
                    <w:t xml:space="preserve">Il y a 2 </w:t>
                  </w:r>
                  <w:proofErr w:type="spellStart"/>
                  <w:r>
                    <w:t>bench</w:t>
                  </w:r>
                  <w:proofErr w:type="spellEnd"/>
                  <w:r>
                    <w:t xml:space="preserve"> simple</w:t>
                  </w:r>
                </w:p>
              </w:tc>
            </w:tr>
            <w:tr w:rsidR="00317A7E" w14:paraId="02C7D5BE" w14:textId="77777777">
              <w:tc>
                <w:tcPr>
                  <w:tcW w:w="0" w:type="auto"/>
                  <w:hideMark/>
                </w:tcPr>
                <w:p w14:paraId="25F0467C" w14:textId="77777777" w:rsidR="00317A7E" w:rsidRDefault="00317A7E">
                  <w:r>
                    <w:t xml:space="preserve">1 leg </w:t>
                  </w:r>
                  <w:proofErr w:type="spellStart"/>
                  <w:r>
                    <w:t>press</w:t>
                  </w:r>
                  <w:proofErr w:type="spellEnd"/>
                  <w:r>
                    <w:t xml:space="preserve"> (2)</w:t>
                  </w:r>
                </w:p>
              </w:tc>
              <w:tc>
                <w:tcPr>
                  <w:tcW w:w="0" w:type="auto"/>
                  <w:hideMark/>
                </w:tcPr>
                <w:p w14:paraId="0DCCBEFE" w14:textId="77777777" w:rsidR="00317A7E" w:rsidRDefault="00317A7E">
                  <w:r>
                    <w:t xml:space="preserve">Il y a 1 leg </w:t>
                  </w:r>
                  <w:proofErr w:type="spellStart"/>
                  <w:r>
                    <w:t>press</w:t>
                  </w:r>
                  <w:proofErr w:type="spellEnd"/>
                </w:p>
              </w:tc>
            </w:tr>
            <w:tr w:rsidR="00317A7E" w14:paraId="52A463CC" w14:textId="77777777">
              <w:tc>
                <w:tcPr>
                  <w:tcW w:w="0" w:type="auto"/>
                  <w:hideMark/>
                </w:tcPr>
                <w:p w14:paraId="475F87BB" w14:textId="77777777" w:rsidR="00317A7E" w:rsidRDefault="00317A7E">
                  <w:r>
                    <w:t xml:space="preserve">1 leg </w:t>
                  </w:r>
                  <w:proofErr w:type="spellStart"/>
                  <w:r>
                    <w:t>curl</w:t>
                  </w:r>
                  <w:proofErr w:type="spellEnd"/>
                  <w:r>
                    <w:t xml:space="preserve"> (3)</w:t>
                  </w:r>
                </w:p>
              </w:tc>
              <w:tc>
                <w:tcPr>
                  <w:tcW w:w="0" w:type="auto"/>
                  <w:hideMark/>
                </w:tcPr>
                <w:p w14:paraId="36E6E322" w14:textId="77777777" w:rsidR="00317A7E" w:rsidRDefault="00317A7E">
                  <w:r>
                    <w:t xml:space="preserve">Il y a 1 leg </w:t>
                  </w:r>
                  <w:proofErr w:type="spellStart"/>
                  <w:r>
                    <w:t>curl</w:t>
                  </w:r>
                  <w:proofErr w:type="spellEnd"/>
                </w:p>
              </w:tc>
            </w:tr>
            <w:tr w:rsidR="00317A7E" w14:paraId="777E02F4" w14:textId="77777777">
              <w:tc>
                <w:tcPr>
                  <w:tcW w:w="0" w:type="auto"/>
                  <w:hideMark/>
                </w:tcPr>
                <w:p w14:paraId="079557CA" w14:textId="77777777" w:rsidR="00317A7E" w:rsidRDefault="00317A7E">
                  <w:r>
                    <w:t>1 leg extension (4)</w:t>
                  </w:r>
                </w:p>
              </w:tc>
              <w:tc>
                <w:tcPr>
                  <w:tcW w:w="0" w:type="auto"/>
                  <w:hideMark/>
                </w:tcPr>
                <w:p w14:paraId="07558939" w14:textId="77777777" w:rsidR="00317A7E" w:rsidRDefault="00317A7E">
                  <w:r>
                    <w:t>Il y a 1 leg extension</w:t>
                  </w:r>
                </w:p>
              </w:tc>
            </w:tr>
            <w:tr w:rsidR="00317A7E" w14:paraId="67FAF2C7" w14:textId="77777777">
              <w:tc>
                <w:tcPr>
                  <w:tcW w:w="0" w:type="auto"/>
                  <w:hideMark/>
                </w:tcPr>
                <w:p w14:paraId="38445423" w14:textId="77777777" w:rsidR="00317A7E" w:rsidRDefault="00317A7E">
                  <w:r>
                    <w:t>2 Cable machine (5)</w:t>
                  </w:r>
                </w:p>
              </w:tc>
              <w:tc>
                <w:tcPr>
                  <w:tcW w:w="0" w:type="auto"/>
                  <w:hideMark/>
                </w:tcPr>
                <w:p w14:paraId="305C822E" w14:textId="77777777" w:rsidR="00317A7E" w:rsidRDefault="00317A7E">
                  <w:r>
                    <w:t xml:space="preserve">Il y a 2 </w:t>
                  </w:r>
                  <w:proofErr w:type="spellStart"/>
                  <w:r>
                    <w:t>cable</w:t>
                  </w:r>
                  <w:proofErr w:type="spellEnd"/>
                  <w:r>
                    <w:t xml:space="preserve"> machine</w:t>
                  </w:r>
                </w:p>
              </w:tc>
            </w:tr>
            <w:tr w:rsidR="00317A7E" w14:paraId="6A851EBD" w14:textId="77777777">
              <w:tc>
                <w:tcPr>
                  <w:tcW w:w="0" w:type="auto"/>
                  <w:hideMark/>
                </w:tcPr>
                <w:p w14:paraId="2140B4DB" w14:textId="77777777" w:rsidR="00317A7E" w:rsidRDefault="00317A7E">
                  <w:r>
                    <w:t>3 Machine de cardio (6)</w:t>
                  </w:r>
                </w:p>
              </w:tc>
              <w:tc>
                <w:tcPr>
                  <w:tcW w:w="0" w:type="auto"/>
                  <w:hideMark/>
                </w:tcPr>
                <w:p w14:paraId="4A66F300" w14:textId="77777777" w:rsidR="00317A7E" w:rsidRDefault="00317A7E">
                  <w:r>
                    <w:t xml:space="preserve">Il y a 2 </w:t>
                  </w:r>
                  <w:proofErr w:type="gramStart"/>
                  <w:r>
                    <w:t>vélo</w:t>
                  </w:r>
                  <w:proofErr w:type="gramEnd"/>
                  <w:r>
                    <w:t xml:space="preserve"> d'appartement &amp; 1 tapis de course</w:t>
                  </w:r>
                </w:p>
              </w:tc>
            </w:tr>
            <w:tr w:rsidR="00317A7E" w14:paraId="354B121F" w14:textId="77777777">
              <w:tc>
                <w:tcPr>
                  <w:tcW w:w="0" w:type="auto"/>
                  <w:hideMark/>
                </w:tcPr>
                <w:p w14:paraId="0FF92D67" w14:textId="77777777" w:rsidR="00317A7E" w:rsidRDefault="00317A7E">
                  <w:r>
                    <w:t>3 power rack (7)</w:t>
                  </w:r>
                </w:p>
              </w:tc>
              <w:tc>
                <w:tcPr>
                  <w:tcW w:w="0" w:type="auto"/>
                  <w:hideMark/>
                </w:tcPr>
                <w:p w14:paraId="654F7BBE" w14:textId="77777777" w:rsidR="00317A7E" w:rsidRDefault="00317A7E">
                  <w:r>
                    <w:t>Il y a 3 power rack</w:t>
                  </w:r>
                </w:p>
              </w:tc>
            </w:tr>
            <w:tr w:rsidR="00317A7E" w14:paraId="2AEFE8EB" w14:textId="77777777">
              <w:tc>
                <w:tcPr>
                  <w:tcW w:w="0" w:type="auto"/>
                  <w:hideMark/>
                </w:tcPr>
                <w:p w14:paraId="1C0310E5" w14:textId="77777777" w:rsidR="00317A7E" w:rsidRDefault="00317A7E">
                  <w:r>
                    <w:t>Lot haltère (8)</w:t>
                  </w:r>
                </w:p>
              </w:tc>
              <w:tc>
                <w:tcPr>
                  <w:tcW w:w="0" w:type="auto"/>
                  <w:hideMark/>
                </w:tcPr>
                <w:p w14:paraId="3CABEEAB" w14:textId="77777777" w:rsidR="00317A7E" w:rsidRDefault="00317A7E">
                  <w:r>
                    <w:t>Il y a deux paire d'haltère de 2kg à 60kg</w:t>
                  </w:r>
                </w:p>
              </w:tc>
            </w:tr>
            <w:tr w:rsidR="00317A7E" w14:paraId="3A11A858" w14:textId="77777777">
              <w:tc>
                <w:tcPr>
                  <w:tcW w:w="0" w:type="auto"/>
                  <w:hideMark/>
                </w:tcPr>
                <w:p w14:paraId="50C74E32" w14:textId="77777777" w:rsidR="00317A7E" w:rsidRDefault="00317A7E">
                  <w:r>
                    <w:t>Poids (9)</w:t>
                  </w:r>
                </w:p>
              </w:tc>
              <w:tc>
                <w:tcPr>
                  <w:tcW w:w="0" w:type="auto"/>
                  <w:hideMark/>
                </w:tcPr>
                <w:p w14:paraId="090FB14E" w14:textId="77777777" w:rsidR="00317A7E" w:rsidRDefault="00317A7E">
                  <w:r>
                    <w:t>Il y a 10x 25kg, 10x 20kg, 10x 15kg, 14x 10kg, 16x 5kg, 20x 2,5kg, 20x 2kg, 20x 1kg</w:t>
                  </w:r>
                </w:p>
              </w:tc>
            </w:tr>
          </w:tbl>
          <w:p w14:paraId="52741BD9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5168C8C0" w14:textId="77777777" w:rsidR="00317A7E" w:rsidRDefault="00317A7E" w:rsidP="00317A7E">
      <w:pPr>
        <w:rPr>
          <w:rFonts w:ascii="Calibri" w:eastAsia="Calibri" w:hAnsi="Calibri" w:cs="Calibri"/>
        </w:rPr>
      </w:pPr>
    </w:p>
    <w:p w14:paraId="3BEA47D0" w14:textId="77777777" w:rsidR="00317A7E" w:rsidRDefault="00317A7E" w:rsidP="00317A7E">
      <w:pPr>
        <w:pStyle w:val="Titre3"/>
      </w:pPr>
      <w:r>
        <w:t>Vestiaires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17A7E" w14:paraId="7F1D7B1A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DD24" w14:textId="77777777" w:rsidR="00317A7E" w:rsidRDefault="00317A7E">
            <w:r>
              <w:t>En tant qu'utilisateur du bâtiment, Je veux des vestiaires Pour pouvoir me changer pour la salle de sport</w:t>
            </w:r>
          </w:p>
        </w:tc>
      </w:tr>
      <w:tr w:rsidR="00317A7E" w14:paraId="7424B3D1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8A29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7780"/>
            </w:tblGrid>
            <w:tr w:rsidR="00317A7E" w14:paraId="44D66059" w14:textId="77777777">
              <w:tc>
                <w:tcPr>
                  <w:tcW w:w="0" w:type="auto"/>
                  <w:hideMark/>
                </w:tcPr>
                <w:p w14:paraId="47A90828" w14:textId="77777777" w:rsidR="00317A7E" w:rsidRDefault="00317A7E">
                  <w:r>
                    <w:t>Casiers</w:t>
                  </w:r>
                </w:p>
              </w:tc>
              <w:tc>
                <w:tcPr>
                  <w:tcW w:w="0" w:type="auto"/>
                  <w:hideMark/>
                </w:tcPr>
                <w:p w14:paraId="3AAAC863" w14:textId="77777777" w:rsidR="00317A7E" w:rsidRDefault="00317A7E">
                  <w:r>
                    <w:t>En salle D02, quand je rentre dans la salle, je dois voir 12 casiers à gauche</w:t>
                  </w:r>
                </w:p>
              </w:tc>
            </w:tr>
            <w:tr w:rsidR="00317A7E" w14:paraId="21BB99D1" w14:textId="77777777">
              <w:tc>
                <w:tcPr>
                  <w:tcW w:w="0" w:type="auto"/>
                  <w:hideMark/>
                </w:tcPr>
                <w:p w14:paraId="6F3AFCC3" w14:textId="77777777" w:rsidR="00317A7E" w:rsidRDefault="00317A7E">
                  <w:r>
                    <w:t>Lampes</w:t>
                  </w:r>
                </w:p>
              </w:tc>
              <w:tc>
                <w:tcPr>
                  <w:tcW w:w="0" w:type="auto"/>
                  <w:hideMark/>
                </w:tcPr>
                <w:p w14:paraId="44FFBB27" w14:textId="77777777" w:rsidR="00317A7E" w:rsidRDefault="00317A7E">
                  <w:r>
                    <w:t>En salle D02, sur le toit il faut deux lampes pour avoir de la lumière dans la salle, et également un interrupteur à gauche de l'entrée dans la salle</w:t>
                  </w:r>
                </w:p>
              </w:tc>
            </w:tr>
            <w:tr w:rsidR="00317A7E" w14:paraId="24A8DD2D" w14:textId="77777777">
              <w:tc>
                <w:tcPr>
                  <w:tcW w:w="0" w:type="auto"/>
                  <w:hideMark/>
                </w:tcPr>
                <w:p w14:paraId="3508A7D1" w14:textId="77777777" w:rsidR="00317A7E" w:rsidRDefault="00317A7E">
                  <w:r>
                    <w:t>Bancs</w:t>
                  </w:r>
                </w:p>
              </w:tc>
              <w:tc>
                <w:tcPr>
                  <w:tcW w:w="0" w:type="auto"/>
                  <w:hideMark/>
                </w:tcPr>
                <w:p w14:paraId="281ABBF1" w14:textId="77777777" w:rsidR="00317A7E" w:rsidRDefault="00317A7E">
                  <w:r>
                    <w:t xml:space="preserve">En salle D02, quand je </w:t>
                  </w:r>
                  <w:proofErr w:type="gramStart"/>
                  <w:r>
                    <w:t>rentre ,</w:t>
                  </w:r>
                  <w:proofErr w:type="gramEnd"/>
                  <w:r>
                    <w:t xml:space="preserve"> à droite de la salle il doit y avoir des bancs en face des casiers, tout au long du mur à part un petit espace à l'entrée</w:t>
                  </w:r>
                </w:p>
              </w:tc>
            </w:tr>
            <w:tr w:rsidR="00317A7E" w14:paraId="003952C4" w14:textId="77777777">
              <w:tc>
                <w:tcPr>
                  <w:tcW w:w="0" w:type="auto"/>
                  <w:hideMark/>
                </w:tcPr>
                <w:p w14:paraId="7D39CBE7" w14:textId="77777777" w:rsidR="00317A7E" w:rsidRDefault="00317A7E">
                  <w:r>
                    <w:t>Porte-manteau</w:t>
                  </w:r>
                </w:p>
              </w:tc>
              <w:tc>
                <w:tcPr>
                  <w:tcW w:w="0" w:type="auto"/>
                  <w:hideMark/>
                </w:tcPr>
                <w:p w14:paraId="2D5064D7" w14:textId="77777777" w:rsidR="00317A7E" w:rsidRDefault="00317A7E">
                  <w:r>
                    <w:t xml:space="preserve">Dans la salle il doit y avoir un porte-manteau </w:t>
                  </w:r>
                  <w:proofErr w:type="spellStart"/>
                  <w:r>
                    <w:t>just</w:t>
                  </w:r>
                  <w:proofErr w:type="spellEnd"/>
                  <w:r>
                    <w:t xml:space="preserve"> à l'entrée de la salle, à droite où un petit espace a été réservé pour ce porte-manteau</w:t>
                  </w:r>
                </w:p>
              </w:tc>
            </w:tr>
            <w:tr w:rsidR="00317A7E" w14:paraId="411723CE" w14:textId="77777777">
              <w:tc>
                <w:tcPr>
                  <w:tcW w:w="0" w:type="auto"/>
                  <w:hideMark/>
                </w:tcPr>
                <w:p w14:paraId="3228E7B2" w14:textId="77777777" w:rsidR="00317A7E" w:rsidRDefault="00317A7E">
                  <w:r>
                    <w:t>Radiateur</w:t>
                  </w:r>
                </w:p>
              </w:tc>
              <w:tc>
                <w:tcPr>
                  <w:tcW w:w="0" w:type="auto"/>
                  <w:hideMark/>
                </w:tcPr>
                <w:p w14:paraId="664D5DDF" w14:textId="77777777" w:rsidR="00317A7E" w:rsidRDefault="00317A7E">
                  <w:r>
                    <w:t xml:space="preserve">En salle D02, au </w:t>
                  </w:r>
                  <w:proofErr w:type="gramStart"/>
                  <w:r>
                    <w:t>fond ,</w:t>
                  </w:r>
                  <w:proofErr w:type="gramEnd"/>
                  <w:r>
                    <w:t xml:space="preserve"> entre les bancs et les casiers il y a un petit radiateur afin de chauffer les vestiaires</w:t>
                  </w:r>
                </w:p>
              </w:tc>
            </w:tr>
            <w:tr w:rsidR="00317A7E" w14:paraId="07789C46" w14:textId="77777777">
              <w:tc>
                <w:tcPr>
                  <w:tcW w:w="0" w:type="auto"/>
                  <w:hideMark/>
                </w:tcPr>
                <w:p w14:paraId="2FC56FFA" w14:textId="77777777" w:rsidR="00317A7E" w:rsidRDefault="00317A7E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44659101" w14:textId="77777777" w:rsidR="00317A7E" w:rsidRDefault="00317A7E">
                  <w:r>
                    <w:t xml:space="preserve">En salle D02, la texture ou la couleur des murs doit être </w:t>
                  </w:r>
                  <w:proofErr w:type="gramStart"/>
                  <w:r>
                    <w:t>un couleur plutôt claire</w:t>
                  </w:r>
                  <w:proofErr w:type="gramEnd"/>
                  <w:r>
                    <w:t>, et non pas foncée.</w:t>
                  </w:r>
                </w:p>
              </w:tc>
            </w:tr>
            <w:tr w:rsidR="00317A7E" w14:paraId="0B566FCB" w14:textId="77777777">
              <w:tc>
                <w:tcPr>
                  <w:tcW w:w="0" w:type="auto"/>
                  <w:hideMark/>
                </w:tcPr>
                <w:p w14:paraId="390FD2CA" w14:textId="77777777" w:rsidR="00317A7E" w:rsidRDefault="00317A7E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14:paraId="2F16736A" w14:textId="77777777" w:rsidR="00317A7E" w:rsidRDefault="00317A7E">
                  <w:r>
                    <w:t>En salle D02, le sol doit être d'une couleur foncée</w:t>
                  </w:r>
                </w:p>
              </w:tc>
            </w:tr>
            <w:tr w:rsidR="00317A7E" w14:paraId="37088F6B" w14:textId="77777777">
              <w:tc>
                <w:tcPr>
                  <w:tcW w:w="0" w:type="auto"/>
                  <w:hideMark/>
                </w:tcPr>
                <w:p w14:paraId="0E0B80C3" w14:textId="77777777" w:rsidR="00317A7E" w:rsidRDefault="00317A7E">
                  <w:r>
                    <w:t>Porte et fenêtre</w:t>
                  </w:r>
                </w:p>
              </w:tc>
              <w:tc>
                <w:tcPr>
                  <w:tcW w:w="0" w:type="auto"/>
                  <w:hideMark/>
                </w:tcPr>
                <w:p w14:paraId="6A576D4A" w14:textId="77777777" w:rsidR="00317A7E" w:rsidRDefault="00317A7E">
                  <w:r>
                    <w:t xml:space="preserve">En salle D02, à l'entrée il y a une porte d'entrée de 2.10 mètres et une petite fenêtre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du radiateur au fond de la salle</w:t>
                  </w:r>
                </w:p>
              </w:tc>
            </w:tr>
          </w:tbl>
          <w:p w14:paraId="5E72C60C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3F1343A0" w14:textId="77777777" w:rsidR="00317A7E" w:rsidRDefault="00317A7E" w:rsidP="00317A7E">
      <w:pPr>
        <w:rPr>
          <w:rFonts w:ascii="Calibri" w:eastAsia="Calibri" w:hAnsi="Calibri" w:cs="Calibri"/>
        </w:rPr>
      </w:pPr>
    </w:p>
    <w:p w14:paraId="61161DC6" w14:textId="77777777" w:rsidR="00317A7E" w:rsidRDefault="00317A7E" w:rsidP="00317A7E">
      <w:pPr>
        <w:pStyle w:val="Titre3"/>
      </w:pPr>
      <w:r>
        <w:t xml:space="preserve">Salle </w:t>
      </w:r>
      <w:proofErr w:type="spellStart"/>
      <w:proofErr w:type="gramStart"/>
      <w:r>
        <w:t>a</w:t>
      </w:r>
      <w:proofErr w:type="spellEnd"/>
      <w:proofErr w:type="gramEnd"/>
      <w:r>
        <w:t xml:space="preserve"> manger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5"/>
      </w:tblGrid>
      <w:tr w:rsidR="00317A7E" w14:paraId="7ED4D70C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2E2A" w14:textId="77777777" w:rsidR="00317A7E" w:rsidRDefault="00317A7E">
            <w:proofErr w:type="gramStart"/>
            <w:r>
              <w:t>En tant que étudiant</w:t>
            </w:r>
            <w:proofErr w:type="gramEnd"/>
            <w:r>
              <w:t xml:space="preserve"> Je veux une salle </w:t>
            </w:r>
            <w:proofErr w:type="spellStart"/>
            <w:r>
              <w:t>a</w:t>
            </w:r>
            <w:proofErr w:type="spellEnd"/>
            <w:r>
              <w:t xml:space="preserve"> l'intérieur Pour manger</w:t>
            </w:r>
          </w:p>
        </w:tc>
      </w:tr>
      <w:tr w:rsidR="00317A7E" w14:paraId="2FF79DA2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E6BD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62"/>
              <w:gridCol w:w="7123"/>
            </w:tblGrid>
            <w:tr w:rsidR="00317A7E" w14:paraId="31F4CF2F" w14:textId="77777777">
              <w:tc>
                <w:tcPr>
                  <w:tcW w:w="0" w:type="auto"/>
                  <w:hideMark/>
                </w:tcPr>
                <w:p w14:paraId="4282B268" w14:textId="77777777" w:rsidR="00317A7E" w:rsidRDefault="00317A7E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2B032024" w14:textId="77777777" w:rsidR="00317A7E" w:rsidRDefault="00317A7E">
                  <w:r>
                    <w:t>Il faut 10 tables</w:t>
                  </w:r>
                </w:p>
              </w:tc>
            </w:tr>
            <w:tr w:rsidR="00317A7E" w14:paraId="2934639C" w14:textId="77777777">
              <w:tc>
                <w:tcPr>
                  <w:tcW w:w="0" w:type="auto"/>
                  <w:hideMark/>
                </w:tcPr>
                <w:p w14:paraId="17BD0A34" w14:textId="77777777" w:rsidR="00317A7E" w:rsidRDefault="00317A7E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4A3D3559" w14:textId="77777777" w:rsidR="00317A7E" w:rsidRDefault="00317A7E">
                  <w:r>
                    <w:t>Il faut 4 chaises par tables minimum</w:t>
                  </w:r>
                </w:p>
              </w:tc>
            </w:tr>
            <w:tr w:rsidR="00317A7E" w14:paraId="1EED1CC3" w14:textId="77777777">
              <w:tc>
                <w:tcPr>
                  <w:tcW w:w="0" w:type="auto"/>
                  <w:hideMark/>
                </w:tcPr>
                <w:p w14:paraId="59DE2E10" w14:textId="77777777" w:rsidR="00317A7E" w:rsidRDefault="00317A7E">
                  <w:r>
                    <w:t>Microondes</w:t>
                  </w:r>
                </w:p>
              </w:tc>
              <w:tc>
                <w:tcPr>
                  <w:tcW w:w="0" w:type="auto"/>
                  <w:hideMark/>
                </w:tcPr>
                <w:p w14:paraId="3B9A0636" w14:textId="77777777" w:rsidR="00317A7E" w:rsidRDefault="00317A7E">
                  <w:r>
                    <w:t xml:space="preserve">Il faut </w:t>
                  </w:r>
                  <w:proofErr w:type="gramStart"/>
                  <w:r>
                    <w:t>une endroit</w:t>
                  </w:r>
                  <w:proofErr w:type="gramEnd"/>
                  <w:r>
                    <w:t xml:space="preserve"> pour plusieurs </w:t>
                  </w:r>
                  <w:proofErr w:type="spellStart"/>
                  <w:r>
                    <w:t>microndes</w:t>
                  </w:r>
                  <w:proofErr w:type="spellEnd"/>
                </w:p>
              </w:tc>
            </w:tr>
            <w:tr w:rsidR="00317A7E" w14:paraId="2415F996" w14:textId="77777777">
              <w:tc>
                <w:tcPr>
                  <w:tcW w:w="0" w:type="auto"/>
                  <w:hideMark/>
                </w:tcPr>
                <w:p w14:paraId="097521D6" w14:textId="77777777" w:rsidR="00317A7E" w:rsidRDefault="00317A7E">
                  <w:proofErr w:type="spellStart"/>
                  <w:r>
                    <w:t>Entrees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D9FBCAC" w14:textId="77777777" w:rsidR="00317A7E" w:rsidRDefault="00317A7E">
                  <w:r>
                    <w:t>Il faut une porte qui viens de l'</w:t>
                  </w:r>
                  <w:proofErr w:type="spellStart"/>
                  <w:r>
                    <w:t>interieur</w:t>
                  </w:r>
                  <w:proofErr w:type="spellEnd"/>
                  <w:r>
                    <w:t xml:space="preserve"> et une porte qui viens de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317A7E" w14:paraId="1F682543" w14:textId="77777777">
              <w:tc>
                <w:tcPr>
                  <w:tcW w:w="0" w:type="auto"/>
                  <w:hideMark/>
                </w:tcPr>
                <w:p w14:paraId="7A14C6EE" w14:textId="77777777" w:rsidR="00317A7E" w:rsidRDefault="00317A7E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A2097B1" w14:textId="77777777" w:rsidR="00317A7E" w:rsidRDefault="00317A7E">
                  <w:r>
                    <w:t xml:space="preserve">Il faut minimum 6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317A7E" w14:paraId="0D0B082D" w14:textId="77777777">
              <w:tc>
                <w:tcPr>
                  <w:tcW w:w="0" w:type="auto"/>
                  <w:hideMark/>
                </w:tcPr>
                <w:p w14:paraId="796A4B83" w14:textId="77777777" w:rsidR="00317A7E" w:rsidRDefault="00317A7E">
                  <w:r>
                    <w:t>Poubelles</w:t>
                  </w:r>
                </w:p>
              </w:tc>
              <w:tc>
                <w:tcPr>
                  <w:tcW w:w="0" w:type="auto"/>
                  <w:hideMark/>
                </w:tcPr>
                <w:p w14:paraId="7DDFC810" w14:textId="77777777" w:rsidR="00317A7E" w:rsidRDefault="00317A7E">
                  <w:r>
                    <w:t>Il faut une poubelle de chaque type</w:t>
                  </w:r>
                </w:p>
              </w:tc>
            </w:tr>
            <w:tr w:rsidR="00317A7E" w14:paraId="64A99BC0" w14:textId="77777777">
              <w:tc>
                <w:tcPr>
                  <w:tcW w:w="0" w:type="auto"/>
                  <w:hideMark/>
                </w:tcPr>
                <w:p w14:paraId="7B454B49" w14:textId="77777777" w:rsidR="00317A7E" w:rsidRDefault="00317A7E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2C661E6A" w14:textId="77777777" w:rsidR="00317A7E" w:rsidRDefault="00317A7E">
                  <w:r>
                    <w:t xml:space="preserve">La salle doit </w:t>
                  </w:r>
                  <w:proofErr w:type="spellStart"/>
                  <w:r>
                    <w:t>etre</w:t>
                  </w:r>
                  <w:proofErr w:type="spellEnd"/>
                  <w:r>
                    <w:t xml:space="preserve"> dans la salle d08</w:t>
                  </w:r>
                </w:p>
              </w:tc>
            </w:tr>
            <w:tr w:rsidR="00317A7E" w14:paraId="2D725D7F" w14:textId="77777777">
              <w:tc>
                <w:tcPr>
                  <w:tcW w:w="0" w:type="auto"/>
                  <w:hideMark/>
                </w:tcPr>
                <w:p w14:paraId="59C90D62" w14:textId="77777777" w:rsidR="00317A7E" w:rsidRDefault="00317A7E">
                  <w:r>
                    <w:lastRenderedPageBreak/>
                    <w:t>Horloge</w:t>
                  </w:r>
                </w:p>
              </w:tc>
              <w:tc>
                <w:tcPr>
                  <w:tcW w:w="0" w:type="auto"/>
                  <w:hideMark/>
                </w:tcPr>
                <w:p w14:paraId="11135361" w14:textId="77777777" w:rsidR="00317A7E" w:rsidRDefault="00317A7E">
                  <w:r>
                    <w:t>Il faut une grande horloge sur un mur</w:t>
                  </w:r>
                </w:p>
              </w:tc>
            </w:tr>
          </w:tbl>
          <w:p w14:paraId="17799FE4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49672558" w14:textId="77777777" w:rsidR="00317A7E" w:rsidRDefault="00317A7E" w:rsidP="00317A7E">
      <w:pPr>
        <w:rPr>
          <w:rFonts w:ascii="Calibri" w:eastAsia="Calibri" w:hAnsi="Calibri" w:cs="Calibri"/>
        </w:rPr>
      </w:pPr>
    </w:p>
    <w:p w14:paraId="1510847A" w14:textId="77777777" w:rsidR="00317A7E" w:rsidRDefault="00317A7E" w:rsidP="00317A7E">
      <w:pPr>
        <w:pStyle w:val="Titre3"/>
      </w:pPr>
      <w:r>
        <w:t>Classes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17A7E" w14:paraId="475C284C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F830" w14:textId="77777777" w:rsidR="00317A7E" w:rsidRDefault="00317A7E">
            <w:proofErr w:type="gramStart"/>
            <w:r>
              <w:t>En tant que étudiant</w:t>
            </w:r>
            <w:proofErr w:type="gramEnd"/>
            <w:r>
              <w:t xml:space="preserve"> Je veux des classes Pour travailler</w:t>
            </w:r>
          </w:p>
        </w:tc>
      </w:tr>
      <w:tr w:rsidR="00317A7E" w14:paraId="2CD537AD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C3CD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1"/>
              <w:gridCol w:w="7679"/>
            </w:tblGrid>
            <w:tr w:rsidR="00317A7E" w14:paraId="65370A75" w14:textId="77777777">
              <w:tc>
                <w:tcPr>
                  <w:tcW w:w="0" w:type="auto"/>
                  <w:hideMark/>
                </w:tcPr>
                <w:p w14:paraId="749E614B" w14:textId="77777777" w:rsidR="00317A7E" w:rsidRDefault="00317A7E">
                  <w:r>
                    <w:t>Bureaux</w:t>
                  </w:r>
                </w:p>
              </w:tc>
              <w:tc>
                <w:tcPr>
                  <w:tcW w:w="0" w:type="auto"/>
                  <w:hideMark/>
                </w:tcPr>
                <w:p w14:paraId="7B076192" w14:textId="77777777" w:rsidR="00317A7E" w:rsidRDefault="00317A7E">
                  <w:r>
                    <w:t>Il faut au minimum 18 bureaux pour travailler</w:t>
                  </w:r>
                </w:p>
              </w:tc>
            </w:tr>
            <w:tr w:rsidR="00317A7E" w14:paraId="3C8EF72C" w14:textId="77777777">
              <w:tc>
                <w:tcPr>
                  <w:tcW w:w="0" w:type="auto"/>
                  <w:hideMark/>
                </w:tcPr>
                <w:p w14:paraId="0B99246A" w14:textId="77777777" w:rsidR="00317A7E" w:rsidRDefault="00317A7E">
                  <w:r>
                    <w:t>Location</w:t>
                  </w:r>
                </w:p>
              </w:tc>
              <w:tc>
                <w:tcPr>
                  <w:tcW w:w="0" w:type="auto"/>
                  <w:hideMark/>
                </w:tcPr>
                <w:p w14:paraId="0D16BE4B" w14:textId="77777777" w:rsidR="00317A7E" w:rsidRDefault="00317A7E">
                  <w:r>
                    <w:t>Il faut que la salle soit en D13 ou D16</w:t>
                  </w:r>
                </w:p>
              </w:tc>
            </w:tr>
            <w:tr w:rsidR="00317A7E" w14:paraId="4FFD766E" w14:textId="77777777">
              <w:tc>
                <w:tcPr>
                  <w:tcW w:w="0" w:type="auto"/>
                  <w:hideMark/>
                </w:tcPr>
                <w:p w14:paraId="53AD281A" w14:textId="77777777" w:rsidR="00317A7E" w:rsidRDefault="00317A7E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34E85479" w14:textId="77777777" w:rsidR="00317A7E" w:rsidRDefault="00317A7E">
                  <w:r>
                    <w:t xml:space="preserve">Il faut 2 </w:t>
                  </w:r>
                  <w:proofErr w:type="spellStart"/>
                  <w:r>
                    <w:t>ecrans</w:t>
                  </w:r>
                  <w:proofErr w:type="spellEnd"/>
                  <w:r>
                    <w:t xml:space="preserve"> par bureau</w:t>
                  </w:r>
                </w:p>
              </w:tc>
            </w:tr>
            <w:tr w:rsidR="00317A7E" w14:paraId="3AD8F13D" w14:textId="77777777">
              <w:tc>
                <w:tcPr>
                  <w:tcW w:w="0" w:type="auto"/>
                  <w:hideMark/>
                </w:tcPr>
                <w:p w14:paraId="49B536F2" w14:textId="77777777" w:rsidR="00317A7E" w:rsidRDefault="00317A7E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809CBB6" w14:textId="77777777" w:rsidR="00317A7E" w:rsidRDefault="00317A7E">
                  <w:r>
                    <w:t xml:space="preserve">Il faut minimum 6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qui font la hauteur du mur</w:t>
                  </w:r>
                </w:p>
              </w:tc>
            </w:tr>
            <w:tr w:rsidR="00317A7E" w14:paraId="4F446FDC" w14:textId="77777777">
              <w:tc>
                <w:tcPr>
                  <w:tcW w:w="0" w:type="auto"/>
                  <w:hideMark/>
                </w:tcPr>
                <w:p w14:paraId="2FAB8F1F" w14:textId="77777777" w:rsidR="00317A7E" w:rsidRDefault="00317A7E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639E698F" w14:textId="77777777" w:rsidR="00317A7E" w:rsidRDefault="00317A7E">
                  <w:r>
                    <w:t>Il faut une chaise par bureau + une pour le prof</w:t>
                  </w:r>
                </w:p>
              </w:tc>
            </w:tr>
            <w:tr w:rsidR="00317A7E" w14:paraId="013803DD" w14:textId="77777777">
              <w:tc>
                <w:tcPr>
                  <w:tcW w:w="0" w:type="auto"/>
                  <w:hideMark/>
                </w:tcPr>
                <w:p w14:paraId="0F842DC1" w14:textId="77777777" w:rsidR="00317A7E" w:rsidRDefault="00317A7E">
                  <w:r>
                    <w:t>Ordinateur</w:t>
                  </w:r>
                </w:p>
              </w:tc>
              <w:tc>
                <w:tcPr>
                  <w:tcW w:w="0" w:type="auto"/>
                  <w:hideMark/>
                </w:tcPr>
                <w:p w14:paraId="5CDC0EFE" w14:textId="77777777" w:rsidR="00317A7E" w:rsidRDefault="00317A7E">
                  <w:r>
                    <w:t>Il faut 1 ordinateur tour par bureau</w:t>
                  </w:r>
                </w:p>
              </w:tc>
            </w:tr>
            <w:tr w:rsidR="00317A7E" w14:paraId="352A99C5" w14:textId="77777777">
              <w:tc>
                <w:tcPr>
                  <w:tcW w:w="0" w:type="auto"/>
                  <w:hideMark/>
                </w:tcPr>
                <w:p w14:paraId="5CF8E3BD" w14:textId="77777777" w:rsidR="00317A7E" w:rsidRDefault="00317A7E">
                  <w:r>
                    <w:t>Clavier + souris</w:t>
                  </w:r>
                </w:p>
              </w:tc>
              <w:tc>
                <w:tcPr>
                  <w:tcW w:w="0" w:type="auto"/>
                  <w:hideMark/>
                </w:tcPr>
                <w:p w14:paraId="5345BB2D" w14:textId="77777777" w:rsidR="00317A7E" w:rsidRDefault="00317A7E">
                  <w:r>
                    <w:t>Il faut un clavier et une souris par bureau</w:t>
                  </w:r>
                </w:p>
              </w:tc>
            </w:tr>
            <w:tr w:rsidR="00317A7E" w14:paraId="781D11D2" w14:textId="77777777">
              <w:tc>
                <w:tcPr>
                  <w:tcW w:w="0" w:type="auto"/>
                  <w:hideMark/>
                </w:tcPr>
                <w:p w14:paraId="3E59EE09" w14:textId="77777777" w:rsidR="00317A7E" w:rsidRDefault="00317A7E">
                  <w:r>
                    <w:t>Bureau du prof</w:t>
                  </w:r>
                </w:p>
              </w:tc>
              <w:tc>
                <w:tcPr>
                  <w:tcW w:w="0" w:type="auto"/>
                  <w:hideMark/>
                </w:tcPr>
                <w:p w14:paraId="1B0DB673" w14:textId="77777777" w:rsidR="00317A7E" w:rsidRDefault="00317A7E">
                  <w:r>
                    <w:t xml:space="preserve">Il faut un bureau </w:t>
                  </w:r>
                  <w:proofErr w:type="spellStart"/>
                  <w:r>
                    <w:t>isolee</w:t>
                  </w:r>
                  <w:proofErr w:type="spellEnd"/>
                  <w:r>
                    <w:t xml:space="preserve"> vers le qui face vers le reste de la classe et qui est </w:t>
                  </w:r>
                  <w:proofErr w:type="spellStart"/>
                  <w:r>
                    <w:t>devans</w:t>
                  </w:r>
                  <w:proofErr w:type="spellEnd"/>
                  <w:r>
                    <w:t xml:space="preserve"> le tableau pour le prof</w:t>
                  </w:r>
                </w:p>
              </w:tc>
            </w:tr>
            <w:tr w:rsidR="00317A7E" w14:paraId="22DE421C" w14:textId="77777777">
              <w:tc>
                <w:tcPr>
                  <w:tcW w:w="0" w:type="auto"/>
                  <w:hideMark/>
                </w:tcPr>
                <w:p w14:paraId="0E41A066" w14:textId="77777777" w:rsidR="00317A7E" w:rsidRDefault="00317A7E">
                  <w:r>
                    <w:t>TV + tableau</w:t>
                  </w:r>
                </w:p>
              </w:tc>
              <w:tc>
                <w:tcPr>
                  <w:tcW w:w="0" w:type="auto"/>
                  <w:hideMark/>
                </w:tcPr>
                <w:p w14:paraId="06B32D51" w14:textId="77777777" w:rsidR="00317A7E" w:rsidRDefault="00317A7E">
                  <w:r>
                    <w:t>Il faut un tableau et une TV</w:t>
                  </w:r>
                </w:p>
              </w:tc>
            </w:tr>
          </w:tbl>
          <w:p w14:paraId="439B032A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0AC5C463" w14:textId="77777777" w:rsidR="00317A7E" w:rsidRDefault="00317A7E" w:rsidP="00317A7E">
      <w:pPr>
        <w:rPr>
          <w:rFonts w:ascii="Calibri" w:eastAsia="Calibri" w:hAnsi="Calibri" w:cs="Calibri"/>
        </w:rPr>
      </w:pPr>
    </w:p>
    <w:p w14:paraId="600BC9F4" w14:textId="77777777" w:rsidR="00317A7E" w:rsidRDefault="00317A7E" w:rsidP="00317A7E">
      <w:pPr>
        <w:pStyle w:val="Titre3"/>
      </w:pPr>
      <w:r>
        <w:t>Salle d'administration Informatique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17A7E" w14:paraId="6626CB56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7420" w14:textId="77777777" w:rsidR="00317A7E" w:rsidRDefault="00317A7E">
            <w:r>
              <w:t>En tant qu'Informaticien Je veux une salle d'administration Informatique Pour gérer les utilisateurs et les logiciels des machines</w:t>
            </w:r>
          </w:p>
        </w:tc>
      </w:tr>
      <w:tr w:rsidR="00317A7E" w14:paraId="35A0F3BC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88AA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7717"/>
            </w:tblGrid>
            <w:tr w:rsidR="00317A7E" w14:paraId="592871D1" w14:textId="77777777">
              <w:tc>
                <w:tcPr>
                  <w:tcW w:w="0" w:type="auto"/>
                  <w:hideMark/>
                </w:tcPr>
                <w:p w14:paraId="14AEED94" w14:textId="77777777" w:rsidR="00317A7E" w:rsidRDefault="00317A7E">
                  <w:r>
                    <w:t>Bureaux</w:t>
                  </w:r>
                </w:p>
              </w:tc>
              <w:tc>
                <w:tcPr>
                  <w:tcW w:w="0" w:type="auto"/>
                  <w:hideMark/>
                </w:tcPr>
                <w:p w14:paraId="15DCF825" w14:textId="77777777" w:rsidR="00317A7E" w:rsidRDefault="00317A7E">
                  <w:r>
                    <w:t>En salle D01, il faut 8 bureaux avec 3 bureaux au fond, 3 au milieu et 2 proche de la porte d'entrée</w:t>
                  </w:r>
                </w:p>
              </w:tc>
            </w:tr>
            <w:tr w:rsidR="00317A7E" w14:paraId="5F93FEFB" w14:textId="77777777">
              <w:tc>
                <w:tcPr>
                  <w:tcW w:w="0" w:type="auto"/>
                  <w:hideMark/>
                </w:tcPr>
                <w:p w14:paraId="7FA3389D" w14:textId="77777777" w:rsidR="00317A7E" w:rsidRDefault="00317A7E">
                  <w:r>
                    <w:t>Décoration</w:t>
                  </w:r>
                </w:p>
              </w:tc>
              <w:tc>
                <w:tcPr>
                  <w:tcW w:w="0" w:type="auto"/>
                  <w:hideMark/>
                </w:tcPr>
                <w:p w14:paraId="33BFC922" w14:textId="77777777" w:rsidR="00317A7E" w:rsidRDefault="00317A7E">
                  <w:r>
                    <w:t>En salle D01, au fond de salle il faut une plante sur chaque coin de la salle</w:t>
                  </w:r>
                </w:p>
              </w:tc>
            </w:tr>
            <w:tr w:rsidR="00317A7E" w14:paraId="2D92ECA5" w14:textId="77777777">
              <w:tc>
                <w:tcPr>
                  <w:tcW w:w="0" w:type="auto"/>
                  <w:hideMark/>
                </w:tcPr>
                <w:p w14:paraId="4BA9D706" w14:textId="77777777" w:rsidR="00317A7E" w:rsidRDefault="00317A7E">
                  <w:r>
                    <w:t xml:space="preserve">Portes et </w:t>
                  </w:r>
                  <w:proofErr w:type="spellStart"/>
                  <w:r>
                    <w:t>fênetres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DAAD3FA" w14:textId="77777777" w:rsidR="00317A7E" w:rsidRDefault="00317A7E">
                  <w:r>
                    <w:t>En salle D01, il faut une porte d'entrée de 2.10 mètres et les fenêtres qui sont presque aussi grandes que les murs, juste avec 40cm d'</w:t>
                  </w:r>
                  <w:proofErr w:type="spellStart"/>
                  <w:r>
                    <w:t>équart</w:t>
                  </w:r>
                  <w:proofErr w:type="spellEnd"/>
                  <w:r>
                    <w:t xml:space="preserve"> entre le mur et la vitre. Ils sont situés à gauche et au fond de la salle</w:t>
                  </w:r>
                </w:p>
              </w:tc>
            </w:tr>
            <w:tr w:rsidR="00317A7E" w14:paraId="33010C3F" w14:textId="77777777">
              <w:tc>
                <w:tcPr>
                  <w:tcW w:w="0" w:type="auto"/>
                  <w:hideMark/>
                </w:tcPr>
                <w:p w14:paraId="788D5313" w14:textId="77777777" w:rsidR="00317A7E" w:rsidRDefault="00317A7E">
                  <w:r>
                    <w:t>PC</w:t>
                  </w:r>
                </w:p>
              </w:tc>
              <w:tc>
                <w:tcPr>
                  <w:tcW w:w="0" w:type="auto"/>
                  <w:hideMark/>
                </w:tcPr>
                <w:p w14:paraId="60B8F7A3" w14:textId="77777777" w:rsidR="00317A7E" w:rsidRDefault="00317A7E">
                  <w:r>
                    <w:t>En salle D01, sur les bureaux, un clavier, une souris, deux écrans et un bloc de notes. En dessous du bureau, se trouve le PC (boîtier)</w:t>
                  </w:r>
                </w:p>
              </w:tc>
            </w:tr>
            <w:tr w:rsidR="00317A7E" w14:paraId="38E1D173" w14:textId="77777777">
              <w:tc>
                <w:tcPr>
                  <w:tcW w:w="0" w:type="auto"/>
                  <w:hideMark/>
                </w:tcPr>
                <w:p w14:paraId="4A3F932B" w14:textId="77777777" w:rsidR="00317A7E" w:rsidRDefault="00317A7E">
                  <w:r>
                    <w:t>Lumière</w:t>
                  </w:r>
                </w:p>
              </w:tc>
              <w:tc>
                <w:tcPr>
                  <w:tcW w:w="0" w:type="auto"/>
                  <w:hideMark/>
                </w:tcPr>
                <w:p w14:paraId="03FDC100" w14:textId="77777777" w:rsidR="00317A7E" w:rsidRDefault="00317A7E">
                  <w:r>
                    <w:t>Sur le toit, il y a 4 lumières longues, qui mesurent la moitié de la salle et qui sont situées au milieu aussi.</w:t>
                  </w:r>
                </w:p>
              </w:tc>
            </w:tr>
            <w:tr w:rsidR="00317A7E" w14:paraId="14E3B09F" w14:textId="77777777">
              <w:tc>
                <w:tcPr>
                  <w:tcW w:w="0" w:type="auto"/>
                  <w:hideMark/>
                </w:tcPr>
                <w:p w14:paraId="4A2D0850" w14:textId="77777777" w:rsidR="00317A7E" w:rsidRDefault="00317A7E">
                  <w:r>
                    <w:t>Logo</w:t>
                  </w:r>
                </w:p>
              </w:tc>
              <w:tc>
                <w:tcPr>
                  <w:tcW w:w="0" w:type="auto"/>
                  <w:hideMark/>
                </w:tcPr>
                <w:p w14:paraId="3CA4AF3E" w14:textId="77777777" w:rsidR="00317A7E" w:rsidRDefault="00317A7E">
                  <w:r>
                    <w:t xml:space="preserve">En salle D01, il y a un logo </w:t>
                  </w:r>
                  <w:proofErr w:type="spellStart"/>
                  <w:r>
                    <w:t>Impero</w:t>
                  </w:r>
                  <w:proofErr w:type="spellEnd"/>
                  <w:r>
                    <w:t xml:space="preserve"> sur le mur à droite de la salle.</w:t>
                  </w:r>
                </w:p>
              </w:tc>
            </w:tr>
          </w:tbl>
          <w:p w14:paraId="7DFB8818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7AB3463D" w14:textId="77777777" w:rsidR="00317A7E" w:rsidRDefault="00317A7E" w:rsidP="00317A7E">
      <w:pPr>
        <w:rPr>
          <w:rFonts w:ascii="Calibri" w:eastAsia="Calibri" w:hAnsi="Calibri" w:cs="Calibri"/>
        </w:rPr>
      </w:pPr>
    </w:p>
    <w:p w14:paraId="4A9A9549" w14:textId="77777777" w:rsidR="00317A7E" w:rsidRDefault="00317A7E" w:rsidP="00317A7E">
      <w:pPr>
        <w:pStyle w:val="Titre3"/>
      </w:pPr>
      <w:r>
        <w:t>Salle Technique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17A7E" w14:paraId="5863025F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E691" w14:textId="77777777" w:rsidR="00317A7E" w:rsidRDefault="00317A7E">
            <w:proofErr w:type="gramStart"/>
            <w:r>
              <w:t>En tant que étudiant</w:t>
            </w:r>
            <w:proofErr w:type="gramEnd"/>
            <w:r>
              <w:t xml:space="preserve"> Je veux une salle Technique Pour pouvoir avoir des serveurs et autres </w:t>
            </w:r>
            <w:proofErr w:type="spellStart"/>
            <w:r>
              <w:t>materiaux</w:t>
            </w:r>
            <w:proofErr w:type="spellEnd"/>
          </w:p>
        </w:tc>
      </w:tr>
      <w:tr w:rsidR="00317A7E" w14:paraId="320DDA76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CB1B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15"/>
              <w:gridCol w:w="6214"/>
            </w:tblGrid>
            <w:tr w:rsidR="00317A7E" w14:paraId="031DAF3E" w14:textId="77777777">
              <w:tc>
                <w:tcPr>
                  <w:tcW w:w="0" w:type="auto"/>
                  <w:hideMark/>
                </w:tcPr>
                <w:p w14:paraId="74A2A76B" w14:textId="77777777" w:rsidR="00317A7E" w:rsidRDefault="00317A7E">
                  <w:r>
                    <w:t>Serveur</w:t>
                  </w:r>
                </w:p>
              </w:tc>
              <w:tc>
                <w:tcPr>
                  <w:tcW w:w="0" w:type="auto"/>
                  <w:hideMark/>
                </w:tcPr>
                <w:p w14:paraId="1EFDA132" w14:textId="77777777" w:rsidR="00317A7E" w:rsidRDefault="00317A7E">
                  <w:r>
                    <w:t>Il faut minimum 2 boites de serveurs ou on peut rentrer des racks</w:t>
                  </w:r>
                </w:p>
              </w:tc>
            </w:tr>
            <w:tr w:rsidR="00317A7E" w14:paraId="51C05D6D" w14:textId="77777777">
              <w:tc>
                <w:tcPr>
                  <w:tcW w:w="0" w:type="auto"/>
                  <w:hideMark/>
                </w:tcPr>
                <w:p w14:paraId="24D89A38" w14:textId="77777777" w:rsidR="00317A7E" w:rsidRDefault="00317A7E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4A10EC5" w14:textId="77777777" w:rsidR="00317A7E" w:rsidRDefault="00317A7E">
                  <w:r>
                    <w:t xml:space="preserve">Il faut minimum 2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317A7E" w14:paraId="4FFC85BF" w14:textId="77777777">
              <w:tc>
                <w:tcPr>
                  <w:tcW w:w="0" w:type="auto"/>
                  <w:hideMark/>
                </w:tcPr>
                <w:p w14:paraId="5BCD11D6" w14:textId="77777777" w:rsidR="00317A7E" w:rsidRDefault="00317A7E">
                  <w:proofErr w:type="gramStart"/>
                  <w:r>
                    <w:t>refroidissement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5322684" w14:textId="77777777" w:rsidR="00317A7E" w:rsidRDefault="00317A7E">
                  <w:proofErr w:type="gramStart"/>
                  <w:r>
                    <w:t>il</w:t>
                  </w:r>
                  <w:proofErr w:type="gramEnd"/>
                  <w:r>
                    <w:t xml:space="preserve"> faut un moyen de refroidissement pour la salle</w:t>
                  </w:r>
                </w:p>
              </w:tc>
            </w:tr>
            <w:tr w:rsidR="00317A7E" w14:paraId="0C1ACDFB" w14:textId="77777777">
              <w:tc>
                <w:tcPr>
                  <w:tcW w:w="0" w:type="auto"/>
                  <w:hideMark/>
                </w:tcPr>
                <w:p w14:paraId="25A3CA87" w14:textId="77777777" w:rsidR="00317A7E" w:rsidRDefault="00317A7E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79D643A" w14:textId="77777777" w:rsidR="00317A7E" w:rsidRDefault="00317A7E">
                  <w:proofErr w:type="gramStart"/>
                  <w:r>
                    <w:t>il</w:t>
                  </w:r>
                  <w:proofErr w:type="gramEnd"/>
                  <w:r>
                    <w:t xml:space="preserve"> faut beaucoup d'armoires pour stocker des choses</w:t>
                  </w:r>
                </w:p>
              </w:tc>
            </w:tr>
            <w:tr w:rsidR="00317A7E" w14:paraId="4D85D066" w14:textId="77777777">
              <w:tc>
                <w:tcPr>
                  <w:tcW w:w="0" w:type="auto"/>
                  <w:hideMark/>
                </w:tcPr>
                <w:p w14:paraId="7B5CBF8A" w14:textId="77777777" w:rsidR="00317A7E" w:rsidRDefault="00317A7E">
                  <w:r>
                    <w:t>Endroit</w:t>
                  </w:r>
                </w:p>
              </w:tc>
              <w:tc>
                <w:tcPr>
                  <w:tcW w:w="0" w:type="auto"/>
                  <w:hideMark/>
                </w:tcPr>
                <w:p w14:paraId="302D1B87" w14:textId="77777777" w:rsidR="00317A7E" w:rsidRDefault="00317A7E">
                  <w:proofErr w:type="gramStart"/>
                  <w:r>
                    <w:t>la</w:t>
                  </w:r>
                  <w:proofErr w:type="gramEnd"/>
                  <w:r>
                    <w:t xml:space="preserve"> salle doit </w:t>
                  </w:r>
                  <w:proofErr w:type="spellStart"/>
                  <w:r>
                    <w:t>etre</w:t>
                  </w:r>
                  <w:proofErr w:type="spellEnd"/>
                  <w:r>
                    <w:t xml:space="preserve"> d17</w:t>
                  </w:r>
                </w:p>
              </w:tc>
            </w:tr>
            <w:tr w:rsidR="00317A7E" w14:paraId="0597CA4C" w14:textId="77777777">
              <w:tc>
                <w:tcPr>
                  <w:tcW w:w="0" w:type="auto"/>
                  <w:hideMark/>
                </w:tcPr>
                <w:p w14:paraId="2198C866" w14:textId="77777777" w:rsidR="00317A7E" w:rsidRDefault="00317A7E">
                  <w:proofErr w:type="spellStart"/>
                  <w:proofErr w:type="gramStart"/>
                  <w:r>
                    <w:t>jsp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D4CC7BE" w14:textId="77777777" w:rsidR="00317A7E" w:rsidRDefault="00317A7E">
                  <w:proofErr w:type="spellStart"/>
                  <w:proofErr w:type="gramStart"/>
                  <w:r>
                    <w:t>asdasdsadsad</w:t>
                  </w:r>
                  <w:proofErr w:type="spellEnd"/>
                  <w:proofErr w:type="gramEnd"/>
                </w:p>
              </w:tc>
            </w:tr>
            <w:tr w:rsidR="00317A7E" w14:paraId="0264C129" w14:textId="77777777">
              <w:tc>
                <w:tcPr>
                  <w:tcW w:w="0" w:type="auto"/>
                  <w:hideMark/>
                </w:tcPr>
                <w:p w14:paraId="2B388C45" w14:textId="77777777" w:rsidR="00317A7E" w:rsidRDefault="00317A7E">
                  <w:r>
                    <w:t>Poste de travail</w:t>
                  </w:r>
                </w:p>
              </w:tc>
              <w:tc>
                <w:tcPr>
                  <w:tcW w:w="0" w:type="auto"/>
                  <w:hideMark/>
                </w:tcPr>
                <w:p w14:paraId="3369F18F" w14:textId="77777777" w:rsidR="00317A7E" w:rsidRDefault="00317A7E">
                  <w:r>
                    <w:t>Il faut au moins un poste de travail</w:t>
                  </w:r>
                </w:p>
              </w:tc>
            </w:tr>
            <w:tr w:rsidR="00317A7E" w14:paraId="22C7356D" w14:textId="77777777">
              <w:tc>
                <w:tcPr>
                  <w:tcW w:w="0" w:type="auto"/>
                  <w:hideMark/>
                </w:tcPr>
                <w:p w14:paraId="6E52FCEF" w14:textId="77777777" w:rsidR="00317A7E" w:rsidRDefault="00317A7E">
                  <w:r>
                    <w:t>Goulotte</w:t>
                  </w:r>
                </w:p>
              </w:tc>
              <w:tc>
                <w:tcPr>
                  <w:tcW w:w="0" w:type="auto"/>
                  <w:hideMark/>
                </w:tcPr>
                <w:p w14:paraId="00BE6221" w14:textId="77777777" w:rsidR="00317A7E" w:rsidRDefault="00317A7E">
                  <w:r>
                    <w:t>Il faut une goulotte</w:t>
                  </w:r>
                </w:p>
              </w:tc>
            </w:tr>
          </w:tbl>
          <w:p w14:paraId="4F595B3C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5882B1F0" w14:textId="77777777" w:rsidR="00317A7E" w:rsidRDefault="00317A7E" w:rsidP="00317A7E">
      <w:pPr>
        <w:rPr>
          <w:rFonts w:ascii="Calibri" w:eastAsia="Calibri" w:hAnsi="Calibri" w:cs="Calibri"/>
        </w:rPr>
      </w:pPr>
    </w:p>
    <w:p w14:paraId="28F1328F" w14:textId="77777777" w:rsidR="00317A7E" w:rsidRDefault="00317A7E" w:rsidP="00317A7E">
      <w:pPr>
        <w:pStyle w:val="Titre3"/>
      </w:pPr>
      <w:r>
        <w:t>Toilettes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17A7E" w14:paraId="0FE6A16A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60C8" w14:textId="77777777" w:rsidR="00317A7E" w:rsidRDefault="00317A7E">
            <w:r>
              <w:t>En tant qu'utilisateur du bâtiment Je veux des toilettes Pour pouvoir faire mes besoins et me laver les mains</w:t>
            </w:r>
          </w:p>
        </w:tc>
      </w:tr>
      <w:tr w:rsidR="00317A7E" w14:paraId="7BE18394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214C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7629"/>
            </w:tblGrid>
            <w:tr w:rsidR="00317A7E" w14:paraId="7D9D513F" w14:textId="77777777">
              <w:tc>
                <w:tcPr>
                  <w:tcW w:w="0" w:type="auto"/>
                  <w:hideMark/>
                </w:tcPr>
                <w:p w14:paraId="14C92685" w14:textId="77777777" w:rsidR="00317A7E" w:rsidRDefault="00317A7E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03D781DB" w14:textId="77777777" w:rsidR="00317A7E" w:rsidRDefault="00317A7E">
                  <w:r>
                    <w:t xml:space="preserve">Il faut des murs qui </w:t>
                  </w:r>
                  <w:proofErr w:type="spellStart"/>
                  <w:r>
                    <w:t>separent</w:t>
                  </w:r>
                  <w:proofErr w:type="spellEnd"/>
                  <w:r>
                    <w:t xml:space="preserve"> chaque toilette Ces murs doit faire au moins 2m20</w:t>
                  </w:r>
                </w:p>
              </w:tc>
            </w:tr>
          </w:tbl>
          <w:p w14:paraId="1742E1EA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1581C01A" w14:textId="77777777" w:rsidR="00317A7E" w:rsidRDefault="00317A7E" w:rsidP="00317A7E">
      <w:pPr>
        <w:rPr>
          <w:rFonts w:ascii="Calibri" w:eastAsia="Calibri" w:hAnsi="Calibri" w:cs="Calibri"/>
        </w:rPr>
      </w:pPr>
    </w:p>
    <w:p w14:paraId="2DB35853" w14:textId="77777777" w:rsidR="00317A7E" w:rsidRDefault="00317A7E" w:rsidP="00317A7E">
      <w:pPr>
        <w:pStyle w:val="Titre3"/>
      </w:pPr>
      <w:r>
        <w:t>Salle de repos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17A7E" w14:paraId="222C4B0C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2871" w14:textId="77777777" w:rsidR="00317A7E" w:rsidRDefault="00317A7E">
            <w:r>
              <w:t>En tant qu'utilisateur du bâtiment Je veux une salle de repos Afin de pouvoir me repauser pendant mes pauses</w:t>
            </w:r>
          </w:p>
        </w:tc>
      </w:tr>
      <w:tr w:rsidR="00317A7E" w14:paraId="41647F98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D697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65"/>
              <w:gridCol w:w="5275"/>
            </w:tblGrid>
            <w:tr w:rsidR="00317A7E" w14:paraId="448C760F" w14:textId="77777777">
              <w:tc>
                <w:tcPr>
                  <w:tcW w:w="0" w:type="auto"/>
                  <w:hideMark/>
                </w:tcPr>
                <w:p w14:paraId="1700206C" w14:textId="77777777" w:rsidR="00317A7E" w:rsidRDefault="00317A7E">
                  <w:r>
                    <w:t xml:space="preserve">3 </w:t>
                  </w:r>
                  <w:proofErr w:type="gramStart"/>
                  <w:r>
                    <w:t>canapé</w:t>
                  </w:r>
                  <w:proofErr w:type="gramEnd"/>
                  <w:r>
                    <w:t xml:space="preserve"> (1)</w:t>
                  </w:r>
                </w:p>
              </w:tc>
              <w:tc>
                <w:tcPr>
                  <w:tcW w:w="0" w:type="auto"/>
                  <w:hideMark/>
                </w:tcPr>
                <w:p w14:paraId="7AE8803C" w14:textId="77777777" w:rsidR="00317A7E" w:rsidRDefault="00317A7E">
                  <w:r>
                    <w:t xml:space="preserve">Il y a 3 </w:t>
                  </w:r>
                  <w:proofErr w:type="gramStart"/>
                  <w:r>
                    <w:t>canapé</w:t>
                  </w:r>
                  <w:proofErr w:type="gramEnd"/>
                  <w:r>
                    <w:t xml:space="preserve"> sur chaque coter des murs sauf le mur d'entrer</w:t>
                  </w:r>
                </w:p>
              </w:tc>
            </w:tr>
            <w:tr w:rsidR="00317A7E" w14:paraId="5A08E5FF" w14:textId="77777777">
              <w:tc>
                <w:tcPr>
                  <w:tcW w:w="0" w:type="auto"/>
                  <w:hideMark/>
                </w:tcPr>
                <w:p w14:paraId="5B99E574" w14:textId="77777777" w:rsidR="00317A7E" w:rsidRDefault="00317A7E">
                  <w:r>
                    <w:t>2 pouffe (2)</w:t>
                  </w:r>
                </w:p>
              </w:tc>
              <w:tc>
                <w:tcPr>
                  <w:tcW w:w="0" w:type="auto"/>
                  <w:hideMark/>
                </w:tcPr>
                <w:p w14:paraId="3A048256" w14:textId="77777777" w:rsidR="00317A7E" w:rsidRDefault="00317A7E">
                  <w:r>
                    <w:t>Il y a 2 pouffe</w:t>
                  </w:r>
                </w:p>
              </w:tc>
            </w:tr>
            <w:tr w:rsidR="00317A7E" w14:paraId="4BBA08C7" w14:textId="77777777">
              <w:tc>
                <w:tcPr>
                  <w:tcW w:w="0" w:type="auto"/>
                  <w:hideMark/>
                </w:tcPr>
                <w:p w14:paraId="226C4FCA" w14:textId="77777777" w:rsidR="00317A7E" w:rsidRDefault="00317A7E">
                  <w:r>
                    <w:t xml:space="preserve">1 </w:t>
                  </w:r>
                  <w:proofErr w:type="spellStart"/>
                  <w:r>
                    <w:t>baby foot</w:t>
                  </w:r>
                  <w:proofErr w:type="spellEnd"/>
                  <w:r>
                    <w:t xml:space="preserve"> (3)</w:t>
                  </w:r>
                </w:p>
              </w:tc>
              <w:tc>
                <w:tcPr>
                  <w:tcW w:w="0" w:type="auto"/>
                  <w:hideMark/>
                </w:tcPr>
                <w:p w14:paraId="303DBE4B" w14:textId="77777777" w:rsidR="00317A7E" w:rsidRDefault="00317A7E">
                  <w:r>
                    <w:t xml:space="preserve">Il y a 1 </w:t>
                  </w:r>
                  <w:proofErr w:type="spellStart"/>
                  <w:r>
                    <w:t>baby foot</w:t>
                  </w:r>
                  <w:proofErr w:type="spellEnd"/>
                  <w:r>
                    <w:t xml:space="preserve"> au milieu de la salle</w:t>
                  </w:r>
                </w:p>
              </w:tc>
            </w:tr>
            <w:tr w:rsidR="00317A7E" w14:paraId="3AE21615" w14:textId="77777777">
              <w:tc>
                <w:tcPr>
                  <w:tcW w:w="0" w:type="auto"/>
                  <w:hideMark/>
                </w:tcPr>
                <w:p w14:paraId="3AEFA9B6" w14:textId="77777777" w:rsidR="00317A7E" w:rsidRDefault="00317A7E">
                  <w:r>
                    <w:t xml:space="preserve">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  <w:r>
                    <w:t xml:space="preserve"> (4)</w:t>
                  </w:r>
                </w:p>
              </w:tc>
              <w:tc>
                <w:tcPr>
                  <w:tcW w:w="0" w:type="auto"/>
                  <w:hideMark/>
                </w:tcPr>
                <w:p w14:paraId="174E88C8" w14:textId="77777777" w:rsidR="00317A7E" w:rsidRDefault="00317A7E">
                  <w:r>
                    <w:t xml:space="preserve">Il y a 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</w:p>
              </w:tc>
            </w:tr>
            <w:tr w:rsidR="00317A7E" w14:paraId="2218558A" w14:textId="77777777">
              <w:tc>
                <w:tcPr>
                  <w:tcW w:w="0" w:type="auto"/>
                  <w:hideMark/>
                </w:tcPr>
                <w:p w14:paraId="0E75EAAA" w14:textId="77777777" w:rsidR="00317A7E" w:rsidRDefault="00317A7E">
                  <w:r>
                    <w:t>1 tapis (5)</w:t>
                  </w:r>
                </w:p>
              </w:tc>
              <w:tc>
                <w:tcPr>
                  <w:tcW w:w="0" w:type="auto"/>
                  <w:hideMark/>
                </w:tcPr>
                <w:p w14:paraId="5CB836BA" w14:textId="77777777" w:rsidR="00317A7E" w:rsidRDefault="00317A7E">
                  <w:r>
                    <w:t>Il y a 1 tapis de style moderne au milieu de la salle</w:t>
                  </w:r>
                </w:p>
              </w:tc>
            </w:tr>
            <w:tr w:rsidR="00317A7E" w14:paraId="2A082395" w14:textId="77777777">
              <w:tc>
                <w:tcPr>
                  <w:tcW w:w="0" w:type="auto"/>
                  <w:hideMark/>
                </w:tcPr>
                <w:p w14:paraId="1A964C0D" w14:textId="77777777" w:rsidR="00317A7E" w:rsidRDefault="00317A7E"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  <w:r>
                    <w:t xml:space="preserve"> (6)</w:t>
                  </w:r>
                </w:p>
              </w:tc>
              <w:tc>
                <w:tcPr>
                  <w:tcW w:w="0" w:type="auto"/>
                  <w:hideMark/>
                </w:tcPr>
                <w:p w14:paraId="12F05C0D" w14:textId="77777777" w:rsidR="00317A7E" w:rsidRDefault="00317A7E">
                  <w:r>
                    <w:t xml:space="preserve">Il y a une </w:t>
                  </w:r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au coins</w:t>
                  </w:r>
                  <w:proofErr w:type="gramEnd"/>
                  <w:r>
                    <w:t xml:space="preserve"> de la salle</w:t>
                  </w:r>
                </w:p>
              </w:tc>
            </w:tr>
            <w:tr w:rsidR="00317A7E" w14:paraId="57BF1DA3" w14:textId="77777777">
              <w:tc>
                <w:tcPr>
                  <w:tcW w:w="0" w:type="auto"/>
                  <w:hideMark/>
                </w:tcPr>
                <w:p w14:paraId="1549E233" w14:textId="77777777" w:rsidR="00317A7E" w:rsidRDefault="00317A7E">
                  <w:r>
                    <w:t xml:space="preserve">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  <w:r>
                    <w:t xml:space="preserve"> (7)</w:t>
                  </w:r>
                </w:p>
              </w:tc>
              <w:tc>
                <w:tcPr>
                  <w:tcW w:w="0" w:type="auto"/>
                  <w:hideMark/>
                </w:tcPr>
                <w:p w14:paraId="4E77748D" w14:textId="77777777" w:rsidR="00317A7E" w:rsidRDefault="00317A7E">
                  <w:r>
                    <w:t xml:space="preserve">Il y a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317A7E" w14:paraId="78B3630F" w14:textId="77777777">
              <w:tc>
                <w:tcPr>
                  <w:tcW w:w="0" w:type="auto"/>
                  <w:hideMark/>
                </w:tcPr>
                <w:p w14:paraId="59E0DCF1" w14:textId="77777777" w:rsidR="00317A7E" w:rsidRDefault="00317A7E">
                  <w:r>
                    <w:t>5 Tableaux (8)</w:t>
                  </w:r>
                </w:p>
              </w:tc>
              <w:tc>
                <w:tcPr>
                  <w:tcW w:w="0" w:type="auto"/>
                  <w:hideMark/>
                </w:tcPr>
                <w:p w14:paraId="2288E484" w14:textId="77777777" w:rsidR="00317A7E" w:rsidRDefault="00317A7E">
                  <w:r>
                    <w:t>Il y a 5 tableaux de style moderne</w:t>
                  </w:r>
                </w:p>
              </w:tc>
            </w:tr>
          </w:tbl>
          <w:p w14:paraId="14EC1EC1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477FCDE0" w14:textId="77777777" w:rsidR="00317A7E" w:rsidRDefault="00317A7E" w:rsidP="00317A7E">
      <w:pPr>
        <w:rPr>
          <w:rFonts w:ascii="Calibri" w:eastAsia="Calibri" w:hAnsi="Calibri" w:cs="Calibri"/>
        </w:rPr>
      </w:pPr>
    </w:p>
    <w:p w14:paraId="0D09D42F" w14:textId="77777777" w:rsidR="00317A7E" w:rsidRDefault="00317A7E" w:rsidP="00317A7E">
      <w:pPr>
        <w:pStyle w:val="Titre3"/>
      </w:pPr>
      <w:r>
        <w:t>Parking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17A7E" w14:paraId="0941D276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BF54" w14:textId="77777777" w:rsidR="00317A7E" w:rsidRDefault="00317A7E">
            <w:r>
              <w:t xml:space="preserve">En tant que personne conduisant un véhicule à deux ou 4 roues Je veux un parking Pour pouvoir parquer mon engin en venant </w:t>
            </w:r>
            <w:proofErr w:type="gramStart"/>
            <w:r>
              <w:t>a</w:t>
            </w:r>
            <w:proofErr w:type="gramEnd"/>
            <w:r>
              <w:t xml:space="preserve"> Vennes</w:t>
            </w:r>
          </w:p>
        </w:tc>
      </w:tr>
      <w:tr w:rsidR="00317A7E" w14:paraId="0A09C056" w14:textId="77777777" w:rsidTr="00317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9D48" w14:textId="77777777" w:rsidR="00317A7E" w:rsidRDefault="00317A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96"/>
              <w:gridCol w:w="5291"/>
            </w:tblGrid>
            <w:tr w:rsidR="00317A7E" w14:paraId="7C716090" w14:textId="77777777">
              <w:tc>
                <w:tcPr>
                  <w:tcW w:w="0" w:type="auto"/>
                  <w:hideMark/>
                </w:tcPr>
                <w:p w14:paraId="0025B7A4" w14:textId="77777777" w:rsidR="00317A7E" w:rsidRDefault="00317A7E">
                  <w:r>
                    <w:t>40 places de moto (1)</w:t>
                  </w:r>
                </w:p>
              </w:tc>
              <w:tc>
                <w:tcPr>
                  <w:tcW w:w="0" w:type="auto"/>
                  <w:hideMark/>
                </w:tcPr>
                <w:p w14:paraId="4202B1F2" w14:textId="77777777" w:rsidR="00317A7E" w:rsidRDefault="00317A7E">
                  <w:r>
                    <w:t>Il y a 40 places moto situer derrière le bâtiment</w:t>
                  </w:r>
                </w:p>
              </w:tc>
            </w:tr>
            <w:tr w:rsidR="00317A7E" w14:paraId="5D28A88A" w14:textId="77777777">
              <w:tc>
                <w:tcPr>
                  <w:tcW w:w="0" w:type="auto"/>
                  <w:hideMark/>
                </w:tcPr>
                <w:p w14:paraId="24925FC3" w14:textId="77777777" w:rsidR="00317A7E" w:rsidRDefault="00317A7E">
                  <w:r>
                    <w:t>20 places voiture (2)</w:t>
                  </w:r>
                </w:p>
              </w:tc>
              <w:tc>
                <w:tcPr>
                  <w:tcW w:w="0" w:type="auto"/>
                  <w:hideMark/>
                </w:tcPr>
                <w:p w14:paraId="1E70819A" w14:textId="77777777" w:rsidR="00317A7E" w:rsidRDefault="00317A7E">
                  <w:r>
                    <w:t>Il y a 20 places voiture situer derrière le parking moto</w:t>
                  </w:r>
                </w:p>
              </w:tc>
            </w:tr>
            <w:tr w:rsidR="00317A7E" w14:paraId="32D60CDD" w14:textId="77777777">
              <w:tc>
                <w:tcPr>
                  <w:tcW w:w="0" w:type="auto"/>
                  <w:hideMark/>
                </w:tcPr>
                <w:p w14:paraId="7BD6ADCA" w14:textId="77777777" w:rsidR="00317A7E" w:rsidRDefault="00317A7E">
                  <w:r>
                    <w:t>Marquage au sol (3)</w:t>
                  </w:r>
                </w:p>
              </w:tc>
              <w:tc>
                <w:tcPr>
                  <w:tcW w:w="0" w:type="auto"/>
                  <w:hideMark/>
                </w:tcPr>
                <w:p w14:paraId="75D621A7" w14:textId="77777777" w:rsidR="00317A7E" w:rsidRDefault="00317A7E">
                  <w:r>
                    <w:t xml:space="preserve">Il y a </w:t>
                  </w:r>
                  <w:proofErr w:type="gramStart"/>
                  <w:r>
                    <w:t>des marquages blanc</w:t>
                  </w:r>
                  <w:proofErr w:type="gramEnd"/>
                  <w:r>
                    <w:t xml:space="preserve"> au sol</w:t>
                  </w:r>
                </w:p>
              </w:tc>
            </w:tr>
            <w:tr w:rsidR="00317A7E" w14:paraId="263A892E" w14:textId="77777777">
              <w:tc>
                <w:tcPr>
                  <w:tcW w:w="0" w:type="auto"/>
                  <w:hideMark/>
                </w:tcPr>
                <w:p w14:paraId="58B8443D" w14:textId="77777777" w:rsidR="00317A7E" w:rsidRDefault="00317A7E">
                  <w:r>
                    <w:t>Toit pour moto (4)</w:t>
                  </w:r>
                </w:p>
              </w:tc>
              <w:tc>
                <w:tcPr>
                  <w:tcW w:w="0" w:type="auto"/>
                  <w:hideMark/>
                </w:tcPr>
                <w:p w14:paraId="301EBCB7" w14:textId="77777777" w:rsidR="00317A7E" w:rsidRDefault="00317A7E">
                  <w:r>
                    <w:t>Il y a un toit pour le parking moto</w:t>
                  </w:r>
                </w:p>
              </w:tc>
            </w:tr>
            <w:tr w:rsidR="00317A7E" w14:paraId="36D9EE77" w14:textId="77777777">
              <w:tc>
                <w:tcPr>
                  <w:tcW w:w="0" w:type="auto"/>
                  <w:hideMark/>
                </w:tcPr>
                <w:p w14:paraId="2EAD753D" w14:textId="77777777" w:rsidR="00317A7E" w:rsidRDefault="00317A7E">
                  <w:r>
                    <w:t>Route pour parking (5)</w:t>
                  </w:r>
                </w:p>
              </w:tc>
              <w:tc>
                <w:tcPr>
                  <w:tcW w:w="0" w:type="auto"/>
                  <w:hideMark/>
                </w:tcPr>
                <w:p w14:paraId="4F778298" w14:textId="77777777" w:rsidR="00317A7E" w:rsidRDefault="00317A7E">
                  <w:r>
                    <w:t>Il y a une route qui relie le parking a la route principale</w:t>
                  </w:r>
                </w:p>
              </w:tc>
            </w:tr>
          </w:tbl>
          <w:p w14:paraId="619E1EA0" w14:textId="77777777" w:rsidR="00317A7E" w:rsidRDefault="00317A7E">
            <w:pPr>
              <w:rPr>
                <w:rFonts w:ascii="Calibri" w:eastAsia="Calibri" w:hAnsi="Calibri" w:cs="Calibri"/>
              </w:rPr>
            </w:pPr>
          </w:p>
        </w:tc>
      </w:tr>
    </w:tbl>
    <w:p w14:paraId="33245F69" w14:textId="77777777" w:rsidR="00317A7E" w:rsidRDefault="00317A7E" w:rsidP="00317A7E">
      <w:pPr>
        <w:rPr>
          <w:rFonts w:ascii="Calibri" w:eastAsia="Calibri" w:hAnsi="Calibri" w:cs="Calibri"/>
        </w:rPr>
      </w:pPr>
    </w:p>
    <w:p w14:paraId="569A0266" w14:textId="77777777" w:rsidR="00446E95" w:rsidRPr="00A400FD" w:rsidRDefault="00446E95" w:rsidP="00446E95">
      <w:pPr>
        <w:pStyle w:val="Titre1"/>
      </w:pPr>
      <w:r>
        <w:t>Conception</w:t>
      </w:r>
      <w:bookmarkEnd w:id="24"/>
    </w:p>
    <w:p w14:paraId="6D5AEE93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547F7057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3805AC06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4CA523AB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76562784" w14:textId="77777777" w:rsidR="00446E95" w:rsidRDefault="00446E95" w:rsidP="00446E95">
      <w:pPr>
        <w:pStyle w:val="Informations"/>
      </w:pPr>
    </w:p>
    <w:p w14:paraId="6236EF55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70887DCC" w14:textId="77777777" w:rsidR="00446E95" w:rsidRDefault="00446E95" w:rsidP="00446E95">
      <w:pPr>
        <w:pStyle w:val="Informations"/>
      </w:pPr>
    </w:p>
    <w:p w14:paraId="3F4EE6DB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50FB4130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5200C247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0229F098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1DFF9FAF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29DB359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26F645B6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50DD0BA4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4B147914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B75E0AF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2439936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FD8E41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lastRenderedPageBreak/>
        <w:t>Arborescences des documents produits</w:t>
      </w:r>
      <w:r w:rsidR="00552D07" w:rsidRPr="00920F4E">
        <w:t>.</w:t>
      </w:r>
    </w:p>
    <w:p w14:paraId="4EB3CC28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62ABE708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77CB0933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432CEDED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2DB07571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65962972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CC0D97F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1D64CA3C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3EAF2541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60351710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6FC2A297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18E47CA2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108E1D69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370AEE5B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966EF27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CF179B1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16D662E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99DFFF4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7D711605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7666AA9C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BAC18FB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74474E31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6E8F950D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1555F94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1E47EAE3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80AC9C0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60EAA8E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55FBF07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65304017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07179650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EEE3A61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4426160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019E53F4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32077455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6306BFAA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14F3B97C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651F883C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05BA5CDD" w14:textId="77777777" w:rsidR="007F30AE" w:rsidRPr="007F30AE" w:rsidRDefault="00A3107E" w:rsidP="008E53F9">
      <w:pPr>
        <w:pStyle w:val="Titre2"/>
      </w:pPr>
      <w:bookmarkStart w:id="58" w:name="_Toc128323786"/>
      <w:r>
        <w:lastRenderedPageBreak/>
        <w:t>Bibliographie</w:t>
      </w:r>
      <w:bookmarkEnd w:id="58"/>
    </w:p>
    <w:p w14:paraId="59892F73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EEE2C36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122300DE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63E4F1D4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611E4029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60903F2E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8D4C332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55115D4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E443" w14:textId="77777777" w:rsidR="00C64495" w:rsidRDefault="00C64495">
      <w:r>
        <w:separator/>
      </w:r>
    </w:p>
  </w:endnote>
  <w:endnote w:type="continuationSeparator" w:id="0">
    <w:p w14:paraId="14C6AD7B" w14:textId="77777777" w:rsidR="00C64495" w:rsidRDefault="00C6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DF3F8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42B1DF5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92F02D5" w14:textId="122D347A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C74A43" w:rsidRPr="00C74A43">
              <w:rPr>
                <w:rFonts w:cs="Arial"/>
                <w:noProof/>
                <w:szCs w:val="16"/>
              </w:rPr>
              <w:t>Samuel Sallaku</w:t>
            </w:r>
          </w:fldSimple>
        </w:p>
        <w:p w14:paraId="0B8C763B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6A0688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2D724F6" w14:textId="32491D7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74A43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C5FD64E" w14:textId="77777777" w:rsidTr="00E52B61">
      <w:trPr>
        <w:jc w:val="center"/>
      </w:trPr>
      <w:tc>
        <w:tcPr>
          <w:tcW w:w="3510" w:type="dxa"/>
          <w:vAlign w:val="center"/>
        </w:tcPr>
        <w:p w14:paraId="3CD2BF23" w14:textId="3A14A1BF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C74A43">
            <w:fldChar w:fldCharType="separate"/>
          </w:r>
          <w:r w:rsidR="00C74A43">
            <w:rPr>
              <w:noProof/>
            </w:rPr>
            <w:t>Samuel Sallaku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BFB7F1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46E22D" w14:textId="5CF8F1E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74A43">
            <w:rPr>
              <w:rFonts w:cs="Arial"/>
              <w:noProof/>
              <w:szCs w:val="16"/>
            </w:rPr>
            <w:t>26.03.2024 16:06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8C6A22A" w14:textId="77777777" w:rsidTr="00E52B61">
      <w:trPr>
        <w:jc w:val="center"/>
      </w:trPr>
      <w:tc>
        <w:tcPr>
          <w:tcW w:w="3510" w:type="dxa"/>
          <w:vAlign w:val="center"/>
        </w:tcPr>
        <w:p w14:paraId="53AD2ED9" w14:textId="414AF9B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C74A43" w:rsidRPr="00C74A4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74A43">
            <w:rPr>
              <w:rFonts w:cs="Arial"/>
              <w:noProof/>
              <w:szCs w:val="16"/>
            </w:rPr>
            <w:t>26.03.2024 16:06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5EB23BC" w14:textId="50B57C53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C74A43" w:rsidRPr="00C74A43">
              <w:rPr>
                <w:rFonts w:cs="Arial"/>
                <w:noProof/>
                <w:szCs w:val="16"/>
              </w:rPr>
              <w:t>RaportDeProjet</w:t>
            </w:r>
            <w:r w:rsidR="00C74A43">
              <w:rPr>
                <w:noProof/>
              </w:rPr>
              <w:t>_306_SamuelSallaku</w:t>
            </w:r>
          </w:fldSimple>
        </w:p>
      </w:tc>
    </w:tr>
  </w:tbl>
  <w:p w14:paraId="1747E7F2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AC29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3333" w14:textId="77777777" w:rsidR="00C64495" w:rsidRDefault="00C64495">
      <w:r>
        <w:separator/>
      </w:r>
    </w:p>
  </w:footnote>
  <w:footnote w:type="continuationSeparator" w:id="0">
    <w:p w14:paraId="6BA725AD" w14:textId="77777777" w:rsidR="00C64495" w:rsidRDefault="00C64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D7B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15E28EB" w14:textId="77777777">
      <w:trPr>
        <w:trHeight w:val="536"/>
        <w:jc w:val="center"/>
      </w:trPr>
      <w:tc>
        <w:tcPr>
          <w:tcW w:w="2445" w:type="dxa"/>
          <w:vAlign w:val="center"/>
        </w:tcPr>
        <w:p w14:paraId="45F8BE6B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2ADE3E9" w14:textId="77777777" w:rsidR="00AA4393" w:rsidRPr="00B4738A" w:rsidRDefault="00AA4393" w:rsidP="00B4738A"/>
      </w:tc>
      <w:tc>
        <w:tcPr>
          <w:tcW w:w="2283" w:type="dxa"/>
          <w:vAlign w:val="center"/>
        </w:tcPr>
        <w:p w14:paraId="140D6812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B7D24F" wp14:editId="2A0C1331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54A9E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7C49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7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17A7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06FFA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64495"/>
    <w:rsid w:val="00C74A43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A83B42"/>
  <w15:docId w15:val="{FE63E8D2-130F-40EA-82B7-CD530261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allaku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</TotalTime>
  <Pages>1</Pages>
  <Words>2511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16291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Samuel Sallaku</dc:creator>
  <cp:lastModifiedBy>Samuel Sallaku</cp:lastModifiedBy>
  <cp:revision>3</cp:revision>
  <cp:lastPrinted>2024-03-26T15:06:00Z</cp:lastPrinted>
  <dcterms:created xsi:type="dcterms:W3CDTF">2024-03-26T15:02:00Z</dcterms:created>
  <dcterms:modified xsi:type="dcterms:W3CDTF">2024-03-26T15:06:00Z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