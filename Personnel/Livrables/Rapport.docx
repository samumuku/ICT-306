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BB9" w14:textId="52F575C9" w:rsidR="007F30AE" w:rsidRPr="000E7483" w:rsidRDefault="00351008" w:rsidP="000E7483">
      <w:pPr>
        <w:pStyle w:val="Titre"/>
      </w:pPr>
      <w:proofErr w:type="spellStart"/>
      <w:r>
        <w:t>P_GestProj</w:t>
      </w:r>
      <w:proofErr w:type="spellEnd"/>
      <w:r>
        <w:t xml:space="preserve"> – Le bâtiment X de Vennes</w:t>
      </w:r>
    </w:p>
    <w:p w14:paraId="32A7ED11"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81AA1A8" wp14:editId="36003673">
            <wp:extent cx="4521202"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26975" cy="2546422"/>
                    </a:xfrm>
                    <a:prstGeom prst="rect">
                      <a:avLst/>
                    </a:prstGeom>
                    <a:noFill/>
                    <a:ln w="9525">
                      <a:noFill/>
                      <a:miter lim="800000"/>
                      <a:headEnd/>
                      <a:tailEnd/>
                    </a:ln>
                  </pic:spPr>
                </pic:pic>
              </a:graphicData>
            </a:graphic>
          </wp:inline>
        </w:drawing>
      </w:r>
    </w:p>
    <w:p w14:paraId="4B3132E9" w14:textId="27FEC82F" w:rsidR="007F30AE" w:rsidRPr="000E7483" w:rsidRDefault="004E099D" w:rsidP="000E7483">
      <w:pPr>
        <w:spacing w:before="2000"/>
        <w:jc w:val="center"/>
      </w:pPr>
      <w:r>
        <w:t>Samuel Sallaku</w:t>
      </w:r>
      <w:r w:rsidR="007F30AE" w:rsidRPr="000E7483">
        <w:t xml:space="preserve"> – </w:t>
      </w:r>
      <w:r>
        <w:t>CIN1B</w:t>
      </w:r>
    </w:p>
    <w:p w14:paraId="397AED23" w14:textId="2BF4F182" w:rsidR="007F30AE" w:rsidRPr="000E7483" w:rsidRDefault="004E099D" w:rsidP="000E7483">
      <w:pPr>
        <w:jc w:val="center"/>
      </w:pPr>
      <w:r>
        <w:t>ETML – Section Informatique</w:t>
      </w:r>
    </w:p>
    <w:p w14:paraId="3BE81F0C" w14:textId="74309ED0" w:rsidR="007F30AE" w:rsidRPr="000E7483" w:rsidRDefault="004E099D" w:rsidP="000E7483">
      <w:pPr>
        <w:jc w:val="center"/>
      </w:pPr>
      <w:r>
        <w:t>32p</w:t>
      </w:r>
    </w:p>
    <w:p w14:paraId="52FBE633" w14:textId="540412EB" w:rsidR="007F30AE" w:rsidRPr="000E7483" w:rsidRDefault="004E099D" w:rsidP="000E7483">
      <w:pPr>
        <w:jc w:val="center"/>
      </w:pPr>
      <w:r>
        <w:t>Xavier Carrel</w:t>
      </w:r>
    </w:p>
    <w:p w14:paraId="24BB2060" w14:textId="05C00680" w:rsidR="007F30AE" w:rsidRPr="000E7483" w:rsidRDefault="0059222E" w:rsidP="000E7483">
      <w:pPr>
        <w:jc w:val="center"/>
      </w:pPr>
      <w:r>
        <w:t>xavier.carrel@eduvaud.ch</w:t>
      </w:r>
    </w:p>
    <w:p w14:paraId="39D5C14A" w14:textId="77777777" w:rsidR="007F30AE" w:rsidRPr="007F30AE" w:rsidRDefault="007F30AE" w:rsidP="001764CE">
      <w:pPr>
        <w:pStyle w:val="Titre"/>
      </w:pPr>
      <w:r w:rsidRPr="00AA4393">
        <w:br w:type="page"/>
      </w:r>
      <w:r w:rsidRPr="007F30AE">
        <w:lastRenderedPageBreak/>
        <w:t>Table des matières</w:t>
      </w:r>
    </w:p>
    <w:p w14:paraId="5865197C" w14:textId="10B4DC8D"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398F8F93" w14:textId="0771895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5383D8F6" w14:textId="7DCB091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0427380D" w14:textId="300E4A6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6F9E06AA" w14:textId="17C7AD8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1C728D96" w14:textId="7172543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71AE87A2" w14:textId="40908DC5"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4F965161" w14:textId="5E30169A"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54BCD612" w14:textId="2BA46156"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6B6D5697" w14:textId="448684E7"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5C9FC7D4" w14:textId="22122CE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78C1FC49" w14:textId="08C98903"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44F8686B" w14:textId="47CCC3EB"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08CA99EE" w14:textId="291796E9"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5F7FF6C2" w14:textId="2481DE0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4B2A4C43" w14:textId="201FE7EA"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30BC93BD" w14:textId="32FDB026"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4D7C74A1" w14:textId="55DCCF0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3A931C74" w14:textId="62F5CE4F"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38B7716C" w14:textId="7FE0192A"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7087098F" w14:textId="50352ED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07869E2D" w14:textId="1E9E39B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526ED520" w14:textId="26C3B86E"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00F30FFC" w14:textId="053A0B8E"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07B8E47B" w14:textId="2B2FEB6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5B22036C" w14:textId="6582EAD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42EA292D" w14:textId="49AE4A38"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2C3A8AE6" w14:textId="77777777"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3F6CC769" w14:textId="77777777" w:rsidR="0015167D" w:rsidRPr="0015167D" w:rsidRDefault="0015167D" w:rsidP="0015167D">
      <w:pPr>
        <w:pStyle w:val="Retraitcorpsdetexte"/>
      </w:pPr>
    </w:p>
    <w:p w14:paraId="4B2AEE52" w14:textId="4694E6FB" w:rsidR="00F664DF" w:rsidRDefault="008B2FAE" w:rsidP="008B2FAE">
      <w:pPr>
        <w:pStyle w:val="Informations"/>
        <w:jc w:val="center"/>
        <w:rPr>
          <w:b/>
          <w:bCs/>
          <w:sz w:val="22"/>
          <w:szCs w:val="28"/>
          <w:u w:val="single"/>
        </w:rPr>
      </w:pPr>
      <w:r w:rsidRPr="008B2FAE">
        <w:rPr>
          <w:b/>
          <w:bCs/>
          <w:sz w:val="22"/>
          <w:szCs w:val="28"/>
          <w:u w:val="single"/>
        </w:rPr>
        <w:t>Bâtiment X – Vennes</w:t>
      </w:r>
    </w:p>
    <w:p w14:paraId="48C0474E" w14:textId="77777777" w:rsidR="00025101" w:rsidRPr="008B2FAE" w:rsidRDefault="00025101" w:rsidP="008B2FAE">
      <w:pPr>
        <w:pStyle w:val="Informations"/>
        <w:jc w:val="center"/>
        <w:rPr>
          <w:b/>
          <w:bCs/>
          <w:sz w:val="22"/>
          <w:szCs w:val="28"/>
          <w:u w:val="single"/>
        </w:rPr>
      </w:pPr>
    </w:p>
    <w:p w14:paraId="53E430D5" w14:textId="074E1E89" w:rsidR="008B2FAE" w:rsidRPr="008B2FAE" w:rsidRDefault="008B2FAE" w:rsidP="008B2FAE">
      <w:pPr>
        <w:pStyle w:val="Informations"/>
        <w:jc w:val="center"/>
        <w:rPr>
          <w:sz w:val="20"/>
          <w:szCs w:val="24"/>
        </w:rPr>
      </w:pPr>
      <w:r w:rsidRPr="008B2FAE">
        <w:rPr>
          <w:sz w:val="20"/>
          <w:szCs w:val="24"/>
        </w:rPr>
        <w:t>Un nouveau bâtiment à construire à Vennes qui est écologique est bénéfique pour tout le monde</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4007795"/>
      <w:r>
        <w:t>Description</w:t>
      </w:r>
      <w:bookmarkEnd w:id="6"/>
    </w:p>
    <w:p w14:paraId="516142CB" w14:textId="77777777" w:rsidR="0015167D" w:rsidRPr="0015167D" w:rsidRDefault="0015167D" w:rsidP="0015167D">
      <w:pPr>
        <w:pStyle w:val="Retraitcorpsdetexte"/>
      </w:pPr>
    </w:p>
    <w:p w14:paraId="20F58154" w14:textId="34BC6C1B" w:rsidR="007B5262" w:rsidRPr="00A66D32" w:rsidRDefault="007B5262" w:rsidP="0015167D">
      <w:pPr>
        <w:pStyle w:val="Informations"/>
        <w:rPr>
          <w:sz w:val="20"/>
          <w:szCs w:val="24"/>
        </w:rPr>
      </w:pPr>
      <w:r w:rsidRPr="00A66D32">
        <w:rPr>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4007796"/>
      <w:r>
        <w:t>Matériel et logiciels à disposition</w:t>
      </w:r>
      <w:bookmarkEnd w:id="7"/>
    </w:p>
    <w:p w14:paraId="5CB6B017" w14:textId="77777777" w:rsidR="0015167D" w:rsidRPr="0015167D" w:rsidRDefault="0015167D" w:rsidP="0015167D">
      <w:pPr>
        <w:pStyle w:val="Retraitcorpsdetexte"/>
      </w:pPr>
    </w:p>
    <w:p w14:paraId="678E5691" w14:textId="2861C5CE" w:rsidR="0015167D" w:rsidRPr="00A66D32" w:rsidRDefault="00A66D32" w:rsidP="00A66D32">
      <w:pPr>
        <w:pStyle w:val="Informations"/>
        <w:numPr>
          <w:ilvl w:val="0"/>
          <w:numId w:val="9"/>
        </w:numPr>
        <w:rPr>
          <w:sz w:val="20"/>
          <w:szCs w:val="24"/>
        </w:rPr>
      </w:pPr>
      <w:r w:rsidRPr="00A66D32">
        <w:rPr>
          <w:sz w:val="20"/>
          <w:szCs w:val="24"/>
        </w:rPr>
        <w:t>GitHub</w:t>
      </w:r>
    </w:p>
    <w:p w14:paraId="550EC935" w14:textId="68DC45F9" w:rsidR="00A66D32" w:rsidRDefault="00A66D32" w:rsidP="00A66D32">
      <w:pPr>
        <w:pStyle w:val="Informations"/>
        <w:numPr>
          <w:ilvl w:val="0"/>
          <w:numId w:val="9"/>
        </w:numPr>
        <w:rPr>
          <w:sz w:val="20"/>
          <w:szCs w:val="24"/>
        </w:rPr>
      </w:pPr>
      <w:r>
        <w:rPr>
          <w:sz w:val="20"/>
          <w:szCs w:val="24"/>
        </w:rPr>
        <w:t>SweetHome3D</w:t>
      </w:r>
    </w:p>
    <w:p w14:paraId="5C6E131A" w14:textId="25E6FE68" w:rsidR="00A66D32" w:rsidRDefault="00A66D32" w:rsidP="00A66D32">
      <w:pPr>
        <w:pStyle w:val="Informations"/>
        <w:numPr>
          <w:ilvl w:val="0"/>
          <w:numId w:val="9"/>
        </w:numPr>
        <w:rPr>
          <w:sz w:val="20"/>
          <w:szCs w:val="24"/>
        </w:rPr>
      </w:pPr>
      <w:proofErr w:type="spellStart"/>
      <w:r>
        <w:rPr>
          <w:sz w:val="20"/>
          <w:szCs w:val="24"/>
        </w:rPr>
        <w:t>IceTools</w:t>
      </w:r>
      <w:proofErr w:type="spellEnd"/>
    </w:p>
    <w:p w14:paraId="78B43F01" w14:textId="3427694A" w:rsidR="00A66D32" w:rsidRDefault="00A66D32" w:rsidP="00A66D32">
      <w:pPr>
        <w:pStyle w:val="Informations"/>
        <w:numPr>
          <w:ilvl w:val="0"/>
          <w:numId w:val="9"/>
        </w:numPr>
        <w:rPr>
          <w:sz w:val="20"/>
          <w:szCs w:val="24"/>
        </w:rPr>
      </w:pPr>
      <w:proofErr w:type="spellStart"/>
      <w:r>
        <w:rPr>
          <w:sz w:val="20"/>
          <w:szCs w:val="24"/>
        </w:rPr>
        <w:t>IceScrum</w:t>
      </w:r>
      <w:proofErr w:type="spellEnd"/>
    </w:p>
    <w:p w14:paraId="014A75D1" w14:textId="00D4143B" w:rsidR="00A66D32" w:rsidRPr="00A66D32" w:rsidRDefault="00A66D32" w:rsidP="00A66D32">
      <w:pPr>
        <w:pStyle w:val="Informations"/>
        <w:numPr>
          <w:ilvl w:val="0"/>
          <w:numId w:val="9"/>
        </w:numPr>
        <w:rPr>
          <w:sz w:val="20"/>
          <w:szCs w:val="24"/>
        </w:rPr>
      </w:pPr>
      <w:r>
        <w:rPr>
          <w:sz w:val="20"/>
          <w:szCs w:val="24"/>
        </w:rPr>
        <w:t>Word</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4007797"/>
      <w:r>
        <w:t>P</w:t>
      </w:r>
      <w:r w:rsidR="00902523">
        <w:t>rérequis</w:t>
      </w:r>
      <w:bookmarkEnd w:id="8"/>
    </w:p>
    <w:p w14:paraId="791FBFF3" w14:textId="77777777" w:rsidR="0015167D" w:rsidRPr="0015167D" w:rsidRDefault="0015167D" w:rsidP="0015167D">
      <w:pPr>
        <w:pStyle w:val="Retraitcorpsdetexte"/>
      </w:pPr>
    </w:p>
    <w:p w14:paraId="5213B367"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58D6666F" w14:textId="77777777" w:rsidR="0015167D" w:rsidRPr="00F664DF" w:rsidRDefault="0015167D" w:rsidP="0015167D">
      <w:pPr>
        <w:pStyle w:val="Retraitcorpsdetexte"/>
      </w:pPr>
    </w:p>
    <w:p w14:paraId="34249F5E" w14:textId="77777777" w:rsidR="00753A51" w:rsidRDefault="00902523" w:rsidP="008E53F9">
      <w:pPr>
        <w:pStyle w:val="Titre2"/>
      </w:pPr>
      <w:bookmarkStart w:id="9" w:name="_Toc164007798"/>
      <w:r>
        <w:t>Cahier des charges</w:t>
      </w:r>
      <w:bookmarkEnd w:id="9"/>
    </w:p>
    <w:p w14:paraId="7C02BA54" w14:textId="77777777" w:rsidR="00D160DD" w:rsidRDefault="00EE16F0" w:rsidP="00AA4393">
      <w:pPr>
        <w:pStyle w:val="Titre3"/>
      </w:pPr>
      <w:bookmarkStart w:id="10" w:name="_Toc164007799"/>
      <w:r w:rsidRPr="00EE16F0">
        <w:t>Objectifs et portée du projet</w:t>
      </w:r>
      <w:bookmarkEnd w:id="10"/>
    </w:p>
    <w:p w14:paraId="0FB318E9" w14:textId="77777777" w:rsidR="00920F4E" w:rsidRDefault="00920F4E" w:rsidP="00920F4E">
      <w:pPr>
        <w:pStyle w:val="Retraitcorpsdetexte3"/>
      </w:pPr>
    </w:p>
    <w:p w14:paraId="64CF67CD"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3CE166B" w14:textId="77777777" w:rsidR="0015167D" w:rsidRPr="00920F4E" w:rsidRDefault="0015167D" w:rsidP="00920F4E">
      <w:pPr>
        <w:pStyle w:val="Retraitcorpsdetexte3"/>
      </w:pPr>
    </w:p>
    <w:p w14:paraId="143EAC6A" w14:textId="77777777" w:rsidR="00753A51" w:rsidRDefault="00542CE3" w:rsidP="006E2CE8">
      <w:pPr>
        <w:pStyle w:val="Titre3"/>
      </w:pPr>
      <w:bookmarkStart w:id="11" w:name="_Toc164007800"/>
      <w:r w:rsidRPr="00EE16F0">
        <w:t xml:space="preserve">Caractéristiques des utilisateurs et </w:t>
      </w:r>
      <w:r>
        <w:t>impacts</w:t>
      </w:r>
      <w:bookmarkEnd w:id="11"/>
    </w:p>
    <w:p w14:paraId="4369120F" w14:textId="77777777" w:rsidR="00F664DF" w:rsidRDefault="00F664DF" w:rsidP="00F664DF">
      <w:pPr>
        <w:pStyle w:val="Retraitcorpsdetexte3"/>
      </w:pPr>
    </w:p>
    <w:p w14:paraId="30E6A217"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AE521A0"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6347C5B9" w14:textId="77777777" w:rsidR="00454A1D" w:rsidRPr="00F664DF" w:rsidRDefault="00454A1D" w:rsidP="00454A1D">
      <w:pPr>
        <w:pStyle w:val="Informations"/>
      </w:pPr>
    </w:p>
    <w:p w14:paraId="537938CD" w14:textId="77777777" w:rsidR="00753A51" w:rsidRDefault="00542CE3" w:rsidP="006E2CE8">
      <w:pPr>
        <w:pStyle w:val="Titre3"/>
      </w:pPr>
      <w:bookmarkStart w:id="12" w:name="_Toc164007801"/>
      <w:r w:rsidRPr="00EE16F0">
        <w:lastRenderedPageBreak/>
        <w:t>Fonctionnalités requises (du point de vue de l’utilisateur)</w:t>
      </w:r>
      <w:bookmarkEnd w:id="12"/>
    </w:p>
    <w:p w14:paraId="6C84EE35" w14:textId="77777777" w:rsidR="00F664DF" w:rsidRDefault="00F664DF" w:rsidP="00F664DF">
      <w:pPr>
        <w:pStyle w:val="Retraitcorpsdetexte3"/>
      </w:pPr>
    </w:p>
    <w:p w14:paraId="42B34A02"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32B1826" w14:textId="77777777" w:rsidR="00454A1D" w:rsidRDefault="00454A1D" w:rsidP="0015167D">
      <w:pPr>
        <w:pStyle w:val="Informations"/>
      </w:pPr>
      <w:r>
        <w:t>S’appuyer sur la technique « On utilise (le produit) pour … » pour identifier les fonctionnalités</w:t>
      </w:r>
    </w:p>
    <w:p w14:paraId="574A5972" w14:textId="77777777" w:rsidR="0015167D" w:rsidRPr="00F664DF" w:rsidRDefault="0015167D" w:rsidP="00F664DF">
      <w:pPr>
        <w:pStyle w:val="Retraitcorpsdetexte3"/>
      </w:pPr>
    </w:p>
    <w:p w14:paraId="5A565D21" w14:textId="77777777" w:rsidR="00753A51" w:rsidRDefault="00753A51" w:rsidP="00EE55F0">
      <w:pPr>
        <w:pStyle w:val="Titre3"/>
      </w:pPr>
      <w:bookmarkStart w:id="13" w:name="_Toc164007802"/>
      <w:r w:rsidRPr="00EE16F0">
        <w:t>Contraintes</w:t>
      </w:r>
      <w:bookmarkEnd w:id="13"/>
    </w:p>
    <w:p w14:paraId="3E3F9859" w14:textId="77777777" w:rsidR="00F664DF" w:rsidRDefault="00F664DF" w:rsidP="00F664DF">
      <w:pPr>
        <w:pStyle w:val="Retraitcorpsdetexte3"/>
      </w:pPr>
    </w:p>
    <w:p w14:paraId="28C4749C" w14:textId="77777777" w:rsidR="00D95D32" w:rsidRDefault="00D95D32" w:rsidP="0015167D">
      <w:pPr>
        <w:pStyle w:val="Informations"/>
      </w:pPr>
      <w:r>
        <w:t>Quelles sont les choses que vous êtes obligés de faire ou d’utiliser, sur lesquels vous n’avez pas votre mot à dire.</w:t>
      </w:r>
    </w:p>
    <w:p w14:paraId="13BA5C31"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4" w:name="_Toc164007803"/>
      <w:r>
        <w:t>Livrables</w:t>
      </w:r>
      <w:bookmarkEnd w:id="14"/>
    </w:p>
    <w:p w14:paraId="51514DC8" w14:textId="77777777" w:rsidR="00AB2ECB" w:rsidRDefault="00AB2ECB" w:rsidP="00AB2ECB">
      <w:pPr>
        <w:pStyle w:val="Retraitcorpsdetexte"/>
      </w:pPr>
    </w:p>
    <w:p w14:paraId="26439BEA" w14:textId="4260D27C" w:rsidR="00AB2ECB" w:rsidRDefault="00AB2ECB" w:rsidP="009B001C">
      <w:pPr>
        <w:pStyle w:val="Retraitcorpsdetexte"/>
        <w:numPr>
          <w:ilvl w:val="0"/>
          <w:numId w:val="9"/>
        </w:numPr>
      </w:pPr>
      <w:r>
        <w:t xml:space="preserve">Les livrables seront : </w:t>
      </w:r>
    </w:p>
    <w:p w14:paraId="5CAE6868" w14:textId="2231B263" w:rsidR="00AB2ECB" w:rsidRDefault="00AB2ECB" w:rsidP="00AB2ECB">
      <w:pPr>
        <w:pStyle w:val="Retraitcorpsdetexte"/>
        <w:numPr>
          <w:ilvl w:val="0"/>
          <w:numId w:val="10"/>
        </w:numPr>
      </w:pPr>
      <w:r>
        <w:t xml:space="preserve">Les constructions </w:t>
      </w:r>
      <w:r w:rsidR="003568BE">
        <w:t>.sh3d</w:t>
      </w:r>
    </w:p>
    <w:p w14:paraId="05B7F097" w14:textId="78621641" w:rsidR="00AB2ECB" w:rsidRDefault="00AB2ECB" w:rsidP="00AB2ECB">
      <w:pPr>
        <w:pStyle w:val="Retraitcorpsdetexte"/>
        <w:numPr>
          <w:ilvl w:val="0"/>
          <w:numId w:val="10"/>
        </w:numPr>
      </w:pPr>
      <w:r>
        <w:t>La comparaison du rapport à celui de la semaine dernière</w:t>
      </w:r>
      <w:r w:rsidR="00AC4590">
        <w:t xml:space="preserve"> en </w:t>
      </w:r>
      <w:r w:rsidR="00FC020B">
        <w:t>PDF</w:t>
      </w:r>
    </w:p>
    <w:p w14:paraId="2F9593E7" w14:textId="0B8DDFC7" w:rsidR="00AB2ECB" w:rsidRDefault="00AB2ECB" w:rsidP="00AB2ECB">
      <w:pPr>
        <w:pStyle w:val="Retraitcorpsdetexte"/>
        <w:numPr>
          <w:ilvl w:val="0"/>
          <w:numId w:val="10"/>
        </w:numPr>
      </w:pPr>
      <w:r>
        <w:t>Le rapport</w:t>
      </w:r>
      <w:r w:rsidR="00AC4590">
        <w:t xml:space="preserve"> à jour en </w:t>
      </w:r>
      <w:r w:rsidR="00FC020B">
        <w:t>PDF</w:t>
      </w:r>
    </w:p>
    <w:p w14:paraId="1875348A" w14:textId="61B7F3DA" w:rsidR="00CA7E43" w:rsidRDefault="00CA7E43" w:rsidP="00AB2ECB">
      <w:pPr>
        <w:pStyle w:val="Retraitcorpsdetexte"/>
        <w:numPr>
          <w:ilvl w:val="0"/>
          <w:numId w:val="10"/>
        </w:numPr>
      </w:pPr>
      <w:r>
        <w:t>Le journal de travail en PDF</w:t>
      </w:r>
    </w:p>
    <w:p w14:paraId="4154BD95" w14:textId="3D696F4E" w:rsidR="00B21BA6" w:rsidRDefault="00B21BA6" w:rsidP="00AB2ECB">
      <w:pPr>
        <w:pStyle w:val="Retraitcorpsdetexte"/>
        <w:numPr>
          <w:ilvl w:val="0"/>
          <w:numId w:val="10"/>
        </w:numPr>
      </w:pPr>
      <w:r>
        <w:t>Un fichier .txt</w:t>
      </w:r>
    </w:p>
    <w:p w14:paraId="1EA73007" w14:textId="77777777" w:rsidR="003349FB" w:rsidRDefault="003349FB" w:rsidP="003349FB">
      <w:pPr>
        <w:pStyle w:val="Retraitcorpsdetexte"/>
      </w:pPr>
    </w:p>
    <w:p w14:paraId="4A2CB6E2" w14:textId="20CC81E5" w:rsidR="003349FB" w:rsidRDefault="003349FB" w:rsidP="003568BE">
      <w:pPr>
        <w:pStyle w:val="Retraitcorpsdetexte"/>
        <w:numPr>
          <w:ilvl w:val="0"/>
          <w:numId w:val="9"/>
        </w:numPr>
      </w:pPr>
      <w:r>
        <w:t xml:space="preserve">L’emplacement des fichiers PDF sera dans GitHub, dans la release de la semaine concernée et il y aura un fichier .txt </w:t>
      </w:r>
      <w:r w:rsidR="005B689D">
        <w:t xml:space="preserve">avec le nom </w:t>
      </w:r>
      <w:r>
        <w:t>qui indique où le fichier des Constructions se trouve.</w:t>
      </w:r>
    </w:p>
    <w:p w14:paraId="52A2D91B" w14:textId="0437392A" w:rsidR="00966C6F" w:rsidRDefault="00966C6F" w:rsidP="003568BE">
      <w:pPr>
        <w:pStyle w:val="Retraitcorpsdetexte"/>
        <w:numPr>
          <w:ilvl w:val="0"/>
          <w:numId w:val="9"/>
        </w:numPr>
      </w:pPr>
      <w:r>
        <w:t>Un message Teams sera envoyé pour notifier que la livraison a été faite.</w:t>
      </w:r>
    </w:p>
    <w:p w14:paraId="5CA3C95F" w14:textId="5BEADD10" w:rsidR="003568BE" w:rsidRDefault="00201CA1" w:rsidP="003568BE">
      <w:pPr>
        <w:pStyle w:val="Retraitcorpsdetexte"/>
        <w:numPr>
          <w:ilvl w:val="0"/>
          <w:numId w:val="9"/>
        </w:numPr>
      </w:pPr>
      <w:r>
        <w:t>Pour la confirmation de la réception, il faut répondre sur Teams pour qu’on sache si vous l’aviez reçu.</w:t>
      </w:r>
    </w:p>
    <w:p w14:paraId="3B7AE5E1" w14:textId="77777777" w:rsidR="009B001C" w:rsidRDefault="009B001C" w:rsidP="003349FB">
      <w:pPr>
        <w:pStyle w:val="Retraitcorpsdetexte"/>
      </w:pPr>
    </w:p>
    <w:p w14:paraId="2F56E837" w14:textId="77777777" w:rsidR="00AB2ECB" w:rsidRPr="00AB2ECB" w:rsidRDefault="00AB2ECB" w:rsidP="00AB2ECB">
      <w:pPr>
        <w:pStyle w:val="Retraitcorpsdetexte"/>
      </w:pPr>
    </w:p>
    <w:p w14:paraId="7662B605" w14:textId="77777777" w:rsidR="00E07F66" w:rsidRDefault="00E07F66" w:rsidP="00F16ADE">
      <w:pPr>
        <w:pStyle w:val="Informations"/>
      </w:pPr>
      <w:r>
        <w:t>Cette section décrit tous les livrables du projet, avec pour chacun :</w:t>
      </w:r>
    </w:p>
    <w:p w14:paraId="43EDD7F3" w14:textId="77777777" w:rsidR="00E07F66" w:rsidRDefault="00E07F66" w:rsidP="00E07F66">
      <w:pPr>
        <w:pStyle w:val="Informations"/>
        <w:numPr>
          <w:ilvl w:val="0"/>
          <w:numId w:val="8"/>
        </w:numPr>
      </w:pPr>
      <w:r>
        <w:t>La description du livrable (fichier .zip, url, document imprimé, composants hardware, …)</w:t>
      </w:r>
    </w:p>
    <w:p w14:paraId="1682621E" w14:textId="77777777" w:rsidR="00E07F66" w:rsidRDefault="00E07F66" w:rsidP="00E07F66">
      <w:pPr>
        <w:pStyle w:val="Informations"/>
        <w:numPr>
          <w:ilvl w:val="0"/>
          <w:numId w:val="8"/>
        </w:numPr>
      </w:pPr>
      <w:r>
        <w:t>L’emplacement où il sera déposé</w:t>
      </w:r>
    </w:p>
    <w:p w14:paraId="22FACE66" w14:textId="77777777" w:rsidR="00E07F66" w:rsidRDefault="00E07F66" w:rsidP="00E07F66">
      <w:pPr>
        <w:pStyle w:val="Informations"/>
        <w:numPr>
          <w:ilvl w:val="0"/>
          <w:numId w:val="8"/>
        </w:numPr>
      </w:pPr>
      <w:r>
        <w:t>Les modalités d’annonce de livraison</w:t>
      </w:r>
    </w:p>
    <w:p w14:paraId="0ACCED0F" w14:textId="77777777" w:rsidR="00E07F66" w:rsidRDefault="00E07F66" w:rsidP="00E07F66">
      <w:pPr>
        <w:pStyle w:val="Informations"/>
        <w:numPr>
          <w:ilvl w:val="0"/>
          <w:numId w:val="8"/>
        </w:numPr>
      </w:pPr>
      <w:r>
        <w:t>Les éventuelles modalités de confirmation de réception.</w:t>
      </w:r>
    </w:p>
    <w:p w14:paraId="72AF0F4B" w14:textId="77777777" w:rsidR="00E07F66" w:rsidRDefault="00E07F66" w:rsidP="00F16ADE">
      <w:pPr>
        <w:pStyle w:val="Informations"/>
      </w:pPr>
    </w:p>
    <w:p w14:paraId="40EAAEF3" w14:textId="77777777" w:rsidR="00E07F66" w:rsidRDefault="00E07F66" w:rsidP="00F16ADE">
      <w:pPr>
        <w:pStyle w:val="Informations"/>
      </w:pPr>
      <w:r>
        <w:t>Chacun des livrables décrits dans cette section fera l’objet d’une évaluation.</w:t>
      </w:r>
    </w:p>
    <w:p w14:paraId="0646801D" w14:textId="77777777" w:rsidR="00E07F66" w:rsidRDefault="00E07F66" w:rsidP="00F16ADE">
      <w:pPr>
        <w:pStyle w:val="Informations"/>
      </w:pPr>
    </w:p>
    <w:p w14:paraId="59AD9839" w14:textId="77777777" w:rsidR="007F30AE" w:rsidRPr="007F30AE" w:rsidRDefault="007F30AE" w:rsidP="008E53F9">
      <w:pPr>
        <w:pStyle w:val="Titre1"/>
      </w:pPr>
      <w:bookmarkStart w:id="15" w:name="_Toc164007804"/>
      <w:r w:rsidRPr="007F30AE">
        <w:t>Planification</w:t>
      </w:r>
      <w:bookmarkEnd w:id="4"/>
      <w:bookmarkEnd w:id="5"/>
      <w:r w:rsidR="008E53F9">
        <w:t xml:space="preserve"> Initiale</w:t>
      </w:r>
      <w:bookmarkEnd w:id="15"/>
    </w:p>
    <w:p w14:paraId="73B5ABAE"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1B881E69" w14:textId="77777777" w:rsidR="00F16ADE" w:rsidRDefault="00F16ADE">
      <w:pPr>
        <w:pStyle w:val="Informations"/>
        <w:numPr>
          <w:ilvl w:val="0"/>
          <w:numId w:val="5"/>
        </w:numPr>
      </w:pPr>
      <w:r>
        <w:t>D</w:t>
      </w:r>
      <w:r w:rsidR="00505421" w:rsidRPr="00D160DD">
        <w:t>ate de début</w:t>
      </w:r>
    </w:p>
    <w:p w14:paraId="500360B6" w14:textId="77777777" w:rsidR="00F16ADE" w:rsidRDefault="00F16ADE">
      <w:pPr>
        <w:pStyle w:val="Informations"/>
        <w:numPr>
          <w:ilvl w:val="0"/>
          <w:numId w:val="5"/>
        </w:numPr>
      </w:pPr>
      <w:r>
        <w:t>D</w:t>
      </w:r>
      <w:r w:rsidR="00505421" w:rsidRPr="00D160DD">
        <w:t>ate de fin</w:t>
      </w:r>
    </w:p>
    <w:p w14:paraId="2CA1F34B" w14:textId="77777777" w:rsidR="00F16ADE" w:rsidRDefault="00F16ADE">
      <w:pPr>
        <w:pStyle w:val="Informations"/>
        <w:numPr>
          <w:ilvl w:val="0"/>
          <w:numId w:val="5"/>
        </w:numPr>
      </w:pPr>
      <w:r>
        <w:t>V</w:t>
      </w:r>
      <w:r w:rsidR="00505421" w:rsidRPr="00D160DD">
        <w:t>acances et congés</w:t>
      </w:r>
    </w:p>
    <w:p w14:paraId="5BFF6188" w14:textId="77777777" w:rsidR="00F16ADE" w:rsidRDefault="00F16ADE">
      <w:pPr>
        <w:pStyle w:val="Informations"/>
        <w:numPr>
          <w:ilvl w:val="0"/>
          <w:numId w:val="5"/>
        </w:numPr>
      </w:pPr>
      <w:r>
        <w:t>Nombre d’heures par semaine dédiées au projet</w:t>
      </w:r>
    </w:p>
    <w:p w14:paraId="6F4D7DB6" w14:textId="77777777" w:rsidR="00D95D32" w:rsidRDefault="00D95D32">
      <w:pPr>
        <w:pStyle w:val="Informations"/>
        <w:numPr>
          <w:ilvl w:val="0"/>
          <w:numId w:val="5"/>
        </w:numPr>
      </w:pPr>
      <w:r>
        <w:t>Nombre d’heures totale à disposition pour la réalisation du projet</w:t>
      </w:r>
    </w:p>
    <w:p w14:paraId="0ADCB11F" w14:textId="77777777" w:rsidR="00F16ADE" w:rsidRDefault="00F16ADE" w:rsidP="0076036D">
      <w:pPr>
        <w:pStyle w:val="Informations"/>
      </w:pPr>
    </w:p>
    <w:p w14:paraId="4F83AB6E" w14:textId="77777777" w:rsidR="00F16ADE" w:rsidRDefault="00F16ADE" w:rsidP="0076036D">
      <w:pPr>
        <w:pStyle w:val="Informations"/>
      </w:pPr>
      <w:r>
        <w:t>On propose ensuite une découpe en sprints. Pour chaque sprint, on spécifie :</w:t>
      </w:r>
    </w:p>
    <w:p w14:paraId="09548B82" w14:textId="77777777" w:rsidR="00F16ADE" w:rsidRDefault="00F16ADE">
      <w:pPr>
        <w:pStyle w:val="Informations"/>
        <w:numPr>
          <w:ilvl w:val="0"/>
          <w:numId w:val="6"/>
        </w:numPr>
      </w:pPr>
      <w:r>
        <w:t>Le but du sprint</w:t>
      </w:r>
    </w:p>
    <w:p w14:paraId="0B78A6F6" w14:textId="77777777" w:rsidR="00F16ADE" w:rsidRDefault="00F16ADE">
      <w:pPr>
        <w:pStyle w:val="Informations"/>
        <w:numPr>
          <w:ilvl w:val="0"/>
          <w:numId w:val="6"/>
        </w:numPr>
      </w:pPr>
      <w:r>
        <w:t xml:space="preserve">La date/heure de la sprint </w:t>
      </w:r>
      <w:proofErr w:type="spellStart"/>
      <w:r>
        <w:t>review</w:t>
      </w:r>
      <w:proofErr w:type="spellEnd"/>
    </w:p>
    <w:p w14:paraId="2EA9EFB4" w14:textId="77777777" w:rsidR="00F16ADE" w:rsidRDefault="00F16ADE" w:rsidP="00F16ADE">
      <w:pPr>
        <w:pStyle w:val="Informations"/>
      </w:pPr>
    </w:p>
    <w:p w14:paraId="485D990B" w14:textId="77777777" w:rsidR="007F30AE" w:rsidRPr="007F30AE" w:rsidRDefault="007F30AE" w:rsidP="008E53F9">
      <w:pPr>
        <w:pStyle w:val="Titre1"/>
      </w:pPr>
      <w:bookmarkStart w:id="16" w:name="_Toc532179957"/>
      <w:bookmarkStart w:id="17" w:name="_Toc165969641"/>
      <w:bookmarkStart w:id="18" w:name="_Toc164007805"/>
      <w:r w:rsidRPr="007F30AE">
        <w:t>Analyse</w:t>
      </w:r>
      <w:bookmarkEnd w:id="16"/>
      <w:bookmarkEnd w:id="17"/>
      <w:r w:rsidR="00446E95">
        <w:t xml:space="preserve"> fonctionnelle</w:t>
      </w:r>
      <w:bookmarkEnd w:id="18"/>
    </w:p>
    <w:p w14:paraId="49C50DDE" w14:textId="77777777" w:rsidR="00A400FD" w:rsidRDefault="00A400FD" w:rsidP="00A400FD">
      <w:pPr>
        <w:pStyle w:val="Retraitcorpsdetexte"/>
      </w:pPr>
      <w:bookmarkStart w:id="19" w:name="_Toc532179959"/>
      <w:bookmarkStart w:id="20" w:name="_Toc165969643"/>
    </w:p>
    <w:p w14:paraId="70C743DE" w14:textId="77777777" w:rsidR="00DD5831" w:rsidRDefault="00DD5831" w:rsidP="00DD5831">
      <w:pPr>
        <w:pStyle w:val="Titre3"/>
        <w:numPr>
          <w:ilvl w:val="0"/>
          <w:numId w:val="0"/>
        </w:numPr>
        <w:ind w:left="1814" w:hanging="680"/>
      </w:pPr>
      <w:bookmarkStart w:id="21" w:name="_Toc532179964"/>
      <w:bookmarkStart w:id="22" w:name="_Toc165969648"/>
      <w:bookmarkStart w:id="23" w:name="_Toc164007806"/>
      <w:bookmarkEnd w:id="19"/>
      <w:bookmarkEnd w:id="20"/>
      <w:r>
        <w:lastRenderedPageBreak/>
        <w:t>Un endroit pour manger sur le toit</w:t>
      </w:r>
    </w:p>
    <w:p w14:paraId="2783A24C"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3D1F77">
        <w:tc>
          <w:tcPr>
            <w:tcW w:w="0" w:type="auto"/>
          </w:tcPr>
          <w:p w14:paraId="7FF600D1" w14:textId="77777777" w:rsidR="00DD5831" w:rsidRDefault="00DD5831" w:rsidP="003D1F77">
            <w:proofErr w:type="gramStart"/>
            <w:r>
              <w:t>En tant que étudiant</w:t>
            </w:r>
            <w:proofErr w:type="gramEnd"/>
            <w:r>
              <w:t xml:space="preserve"> Je veux un endroit sur le toit Pour manger</w:t>
            </w:r>
          </w:p>
        </w:tc>
      </w:tr>
      <w:tr w:rsidR="00DD5831" w14:paraId="4B1673F2" w14:textId="77777777" w:rsidTr="003D1F77">
        <w:tc>
          <w:tcPr>
            <w:tcW w:w="0" w:type="auto"/>
          </w:tcPr>
          <w:p w14:paraId="2418F230"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 xml:space="preserve">Il y a une cabane pour pouvoir ranger le </w:t>
                  </w:r>
                  <w:proofErr w:type="spellStart"/>
                  <w:r>
                    <w:t>materiel</w:t>
                  </w:r>
                  <w:proofErr w:type="spellEnd"/>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proofErr w:type="spellStart"/>
                  <w:r>
                    <w:t>Decoration</w:t>
                  </w:r>
                  <w:proofErr w:type="spellEnd"/>
                  <w:r>
                    <w:t xml:space="preserve"> simple</w:t>
                  </w:r>
                </w:p>
              </w:tc>
              <w:tc>
                <w:tcPr>
                  <w:tcW w:w="0" w:type="auto"/>
                </w:tcPr>
                <w:p w14:paraId="7F74C147" w14:textId="77777777" w:rsidR="00DD5831" w:rsidRDefault="00DD5831" w:rsidP="003D1F77">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02B3E9A1" w14:textId="77777777" w:rsidR="00DD5831" w:rsidRDefault="00DD5831" w:rsidP="003D1F77"/>
        </w:tc>
      </w:tr>
    </w:tbl>
    <w:p w14:paraId="376AD612" w14:textId="77777777" w:rsidR="00DD5831" w:rsidRDefault="00DD5831" w:rsidP="00DD5831"/>
    <w:p w14:paraId="18A34224" w14:textId="77777777" w:rsidR="00DD5831" w:rsidRDefault="00DD5831" w:rsidP="00DD5831">
      <w:pPr>
        <w:pStyle w:val="Titre3"/>
        <w:numPr>
          <w:ilvl w:val="0"/>
          <w:numId w:val="0"/>
        </w:numPr>
        <w:ind w:left="1814" w:hanging="680"/>
      </w:pPr>
      <w:r>
        <w:t>Salle de sport</w:t>
      </w:r>
    </w:p>
    <w:p w14:paraId="4A2D0B23"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 xml:space="preserve">2 </w:t>
                  </w:r>
                  <w:proofErr w:type="spellStart"/>
                  <w:r>
                    <w:t>bench</w:t>
                  </w:r>
                  <w:proofErr w:type="spellEnd"/>
                </w:p>
              </w:tc>
              <w:tc>
                <w:tcPr>
                  <w:tcW w:w="0" w:type="auto"/>
                </w:tcPr>
                <w:p w14:paraId="4DAE8ABA" w14:textId="77777777" w:rsidR="00DD5831" w:rsidRDefault="00DD5831" w:rsidP="003D1F77">
                  <w:r>
                    <w:t xml:space="preserve">Il y a 2 </w:t>
                  </w:r>
                  <w:proofErr w:type="spellStart"/>
                  <w:r>
                    <w:t>bench</w:t>
                  </w:r>
                  <w:proofErr w:type="spellEnd"/>
                  <w:r>
                    <w:t xml:space="preserve"> simple</w:t>
                  </w:r>
                </w:p>
              </w:tc>
            </w:tr>
            <w:tr w:rsidR="00DD5831" w14:paraId="1FBEA0F3" w14:textId="77777777" w:rsidTr="003D1F77">
              <w:tc>
                <w:tcPr>
                  <w:tcW w:w="0" w:type="auto"/>
                </w:tcPr>
                <w:p w14:paraId="564CA5AA" w14:textId="77777777" w:rsidR="00DD5831" w:rsidRDefault="00DD5831" w:rsidP="003D1F77">
                  <w:r>
                    <w:t xml:space="preserve">1 leg </w:t>
                  </w:r>
                  <w:proofErr w:type="spellStart"/>
                  <w:r>
                    <w:t>press</w:t>
                  </w:r>
                  <w:proofErr w:type="spellEnd"/>
                </w:p>
              </w:tc>
              <w:tc>
                <w:tcPr>
                  <w:tcW w:w="0" w:type="auto"/>
                </w:tcPr>
                <w:p w14:paraId="557C61BE" w14:textId="77777777" w:rsidR="00DD5831" w:rsidRDefault="00DD5831" w:rsidP="003D1F77">
                  <w:r>
                    <w:t xml:space="preserve">Il y a 1 leg </w:t>
                  </w:r>
                  <w:proofErr w:type="spellStart"/>
                  <w:r>
                    <w:t>press</w:t>
                  </w:r>
                  <w:proofErr w:type="spellEnd"/>
                </w:p>
              </w:tc>
            </w:tr>
            <w:tr w:rsidR="00DD5831" w14:paraId="34692139" w14:textId="77777777" w:rsidTr="003D1F77">
              <w:tc>
                <w:tcPr>
                  <w:tcW w:w="0" w:type="auto"/>
                </w:tcPr>
                <w:p w14:paraId="6F314578" w14:textId="77777777" w:rsidR="00DD5831" w:rsidRDefault="00DD5831" w:rsidP="003D1F77">
                  <w:r>
                    <w:t xml:space="preserve">1 leg </w:t>
                  </w:r>
                  <w:proofErr w:type="spellStart"/>
                  <w:r>
                    <w:t>curl</w:t>
                  </w:r>
                  <w:proofErr w:type="spellEnd"/>
                </w:p>
              </w:tc>
              <w:tc>
                <w:tcPr>
                  <w:tcW w:w="0" w:type="auto"/>
                </w:tcPr>
                <w:p w14:paraId="5042F977" w14:textId="77777777" w:rsidR="00DD5831" w:rsidRDefault="00DD5831" w:rsidP="003D1F77">
                  <w:r>
                    <w:t xml:space="preserve">Il y a 1 leg </w:t>
                  </w:r>
                  <w:proofErr w:type="spellStart"/>
                  <w:r>
                    <w:t>curl</w:t>
                  </w:r>
                  <w:proofErr w:type="spellEnd"/>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 xml:space="preserve">Il y a 2 </w:t>
                  </w:r>
                  <w:proofErr w:type="spellStart"/>
                  <w:r>
                    <w:t>cable</w:t>
                  </w:r>
                  <w:proofErr w:type="spellEnd"/>
                  <w:r>
                    <w:t xml:space="preserv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 xml:space="preserve">Il y a 2 </w:t>
                  </w:r>
                  <w:proofErr w:type="gramStart"/>
                  <w:r>
                    <w:t>vélo</w:t>
                  </w:r>
                  <w:proofErr w:type="gramEnd"/>
                  <w:r>
                    <w:t xml:space="preserve">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2839ADE9" w14:textId="77777777" w:rsidR="00DD5831" w:rsidRDefault="00DD5831" w:rsidP="00DD5831">
      <w:pPr>
        <w:pStyle w:val="Titre3"/>
        <w:numPr>
          <w:ilvl w:val="0"/>
          <w:numId w:val="0"/>
        </w:numPr>
        <w:ind w:left="1814" w:hanging="680"/>
      </w:pPr>
      <w:r>
        <w:t>Vestiaires</w:t>
      </w:r>
    </w:p>
    <w:p w14:paraId="47D18BCD"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8210A" w14:textId="77777777" w:rsidTr="003D1F77">
        <w:tc>
          <w:tcPr>
            <w:tcW w:w="0" w:type="auto"/>
          </w:tcPr>
          <w:p w14:paraId="4CED0E3D" w14:textId="77777777" w:rsidR="00DD5831" w:rsidRDefault="00DD5831" w:rsidP="003D1F77">
            <w:r>
              <w:t xml:space="preserve">En tant qu'utilisateur du bâtiment, Je veux des </w:t>
            </w:r>
            <w:proofErr w:type="gramStart"/>
            <w:r>
              <w:t>vestiaires  Pour</w:t>
            </w:r>
            <w:proofErr w:type="gramEnd"/>
            <w:r>
              <w:t xml:space="preserve"> pouvoir me changer pour aller à la salle de sport</w:t>
            </w:r>
          </w:p>
        </w:tc>
      </w:tr>
      <w:tr w:rsidR="00DD5831" w14:paraId="35D19BAF" w14:textId="77777777" w:rsidTr="003D1F77">
        <w:tc>
          <w:tcPr>
            <w:tcW w:w="0" w:type="auto"/>
          </w:tcPr>
          <w:p w14:paraId="13283F2C"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02"/>
              <w:gridCol w:w="7738"/>
            </w:tblGrid>
            <w:tr w:rsidR="00DD5831" w14:paraId="298B04E8" w14:textId="77777777" w:rsidTr="003D1F77">
              <w:tc>
                <w:tcPr>
                  <w:tcW w:w="0" w:type="auto"/>
                </w:tcPr>
                <w:p w14:paraId="0A0C39DA" w14:textId="77777777" w:rsidR="00DD5831" w:rsidRDefault="00DD5831" w:rsidP="003D1F77">
                  <w:r>
                    <w:t>Casiers</w:t>
                  </w:r>
                </w:p>
              </w:tc>
              <w:tc>
                <w:tcPr>
                  <w:tcW w:w="0" w:type="auto"/>
                </w:tcPr>
                <w:p w14:paraId="121422E2" w14:textId="77777777" w:rsidR="00DD5831" w:rsidRDefault="00DD5831" w:rsidP="003D1F77">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r>
            <w:tr w:rsidR="00DD5831" w14:paraId="23AD5A07" w14:textId="77777777" w:rsidTr="003D1F77">
              <w:tc>
                <w:tcPr>
                  <w:tcW w:w="0" w:type="auto"/>
                </w:tcPr>
                <w:p w14:paraId="5547F2B9" w14:textId="77777777" w:rsidR="00DD5831" w:rsidRDefault="00DD5831" w:rsidP="003D1F77">
                  <w:r>
                    <w:t>Lumières</w:t>
                  </w:r>
                </w:p>
              </w:tc>
              <w:tc>
                <w:tcPr>
                  <w:tcW w:w="0" w:type="auto"/>
                </w:tcPr>
                <w:p w14:paraId="4437971F" w14:textId="77777777" w:rsidR="00DD5831" w:rsidRDefault="00DD5831" w:rsidP="003D1F77">
                  <w:r>
                    <w:t>Il y a sur le plafond deux lumières au centre avec un espace de 1m entre les 2</w:t>
                  </w:r>
                </w:p>
              </w:tc>
            </w:tr>
            <w:tr w:rsidR="00DD5831" w14:paraId="6F15FDE7" w14:textId="77777777" w:rsidTr="003D1F77">
              <w:tc>
                <w:tcPr>
                  <w:tcW w:w="0" w:type="auto"/>
                </w:tcPr>
                <w:p w14:paraId="4C63893F" w14:textId="77777777" w:rsidR="00DD5831" w:rsidRDefault="00DD5831" w:rsidP="003D1F77">
                  <w:r>
                    <w:t>Bancs</w:t>
                  </w:r>
                </w:p>
              </w:tc>
              <w:tc>
                <w:tcPr>
                  <w:tcW w:w="0" w:type="auto"/>
                </w:tcPr>
                <w:p w14:paraId="21951366" w14:textId="77777777" w:rsidR="00DD5831" w:rsidRDefault="00DD5831" w:rsidP="003D1F77">
                  <w:r>
                    <w:t xml:space="preserve">A droite de la salle il y a des bancs en face des casiers, tout au long du mur appart un espace de 60cm à </w:t>
                  </w:r>
                  <w:proofErr w:type="gramStart"/>
                  <w:r>
                    <w:t>côte</w:t>
                  </w:r>
                  <w:proofErr w:type="gramEnd"/>
                  <w:r>
                    <w:t xml:space="preserve"> de l'entrée</w:t>
                  </w:r>
                </w:p>
              </w:tc>
            </w:tr>
            <w:tr w:rsidR="00DD5831" w14:paraId="0D68F460" w14:textId="77777777" w:rsidTr="003D1F77">
              <w:tc>
                <w:tcPr>
                  <w:tcW w:w="0" w:type="auto"/>
                </w:tcPr>
                <w:p w14:paraId="39BA7C8E" w14:textId="77777777" w:rsidR="00DD5831" w:rsidRDefault="00DD5831" w:rsidP="003D1F77">
                  <w:r>
                    <w:t>Porte-manteau</w:t>
                  </w:r>
                </w:p>
              </w:tc>
              <w:tc>
                <w:tcPr>
                  <w:tcW w:w="0" w:type="auto"/>
                </w:tcPr>
                <w:p w14:paraId="42493452" w14:textId="77777777" w:rsidR="00DD5831" w:rsidRDefault="00DD5831" w:rsidP="003D1F77">
                  <w:r>
                    <w:t>Il y a un porte-manteau dans le petit espace réservé à droite de l'entrée</w:t>
                  </w:r>
                </w:p>
              </w:tc>
            </w:tr>
            <w:tr w:rsidR="00DD5831" w14:paraId="2D46A5A3" w14:textId="77777777" w:rsidTr="003D1F77">
              <w:tc>
                <w:tcPr>
                  <w:tcW w:w="0" w:type="auto"/>
                </w:tcPr>
                <w:p w14:paraId="0E73BE66" w14:textId="77777777" w:rsidR="00DD5831" w:rsidRDefault="00DD5831" w:rsidP="003D1F77">
                  <w:r>
                    <w:t>Radiateur</w:t>
                  </w:r>
                </w:p>
              </w:tc>
              <w:tc>
                <w:tcPr>
                  <w:tcW w:w="0" w:type="auto"/>
                </w:tcPr>
                <w:p w14:paraId="095C1963" w14:textId="77777777" w:rsidR="00DD5831" w:rsidRDefault="00DD5831" w:rsidP="003D1F77">
                  <w:r>
                    <w:t>Au fond de la salle, entre les bancs et les casiers il y a un radiateur de 80cm de haut</w:t>
                  </w:r>
                </w:p>
              </w:tc>
            </w:tr>
            <w:tr w:rsidR="00DD5831" w14:paraId="0417AF47" w14:textId="77777777" w:rsidTr="003D1F77">
              <w:tc>
                <w:tcPr>
                  <w:tcW w:w="0" w:type="auto"/>
                </w:tcPr>
                <w:p w14:paraId="0A4D1A50" w14:textId="77777777" w:rsidR="00DD5831" w:rsidRDefault="00DD5831" w:rsidP="003D1F77">
                  <w:r>
                    <w:t>Murs</w:t>
                  </w:r>
                </w:p>
              </w:tc>
              <w:tc>
                <w:tcPr>
                  <w:tcW w:w="0" w:type="auto"/>
                </w:tcPr>
                <w:p w14:paraId="4AF7161A" w14:textId="77777777" w:rsidR="00DD5831" w:rsidRDefault="00DD5831" w:rsidP="003D1F77">
                  <w:r>
                    <w:t>La couleur des murs est gris, et il n'y a pas de texture</w:t>
                  </w:r>
                </w:p>
              </w:tc>
            </w:tr>
            <w:tr w:rsidR="00DD5831" w14:paraId="7CF1601B" w14:textId="77777777" w:rsidTr="003D1F77">
              <w:tc>
                <w:tcPr>
                  <w:tcW w:w="0" w:type="auto"/>
                </w:tcPr>
                <w:p w14:paraId="1BABE361" w14:textId="77777777" w:rsidR="00DD5831" w:rsidRDefault="00DD5831" w:rsidP="003D1F77">
                  <w:r>
                    <w:t>Sol</w:t>
                  </w:r>
                </w:p>
              </w:tc>
              <w:tc>
                <w:tcPr>
                  <w:tcW w:w="0" w:type="auto"/>
                </w:tcPr>
                <w:p w14:paraId="2C3EB6A3" w14:textId="77777777" w:rsidR="00DD5831" w:rsidRDefault="00DD5831" w:rsidP="003D1F77">
                  <w:r>
                    <w:t>Le sol est d'une couleur vert foncé et il n'y a pas de texture</w:t>
                  </w:r>
                </w:p>
              </w:tc>
            </w:tr>
            <w:tr w:rsidR="00DD5831" w14:paraId="76B4777D" w14:textId="77777777" w:rsidTr="003D1F77">
              <w:tc>
                <w:tcPr>
                  <w:tcW w:w="0" w:type="auto"/>
                </w:tcPr>
                <w:p w14:paraId="5300E44B" w14:textId="77777777" w:rsidR="00DD5831" w:rsidRDefault="00DD5831" w:rsidP="003D1F77">
                  <w:r>
                    <w:t>Porte et fenêtre</w:t>
                  </w:r>
                </w:p>
              </w:tc>
              <w:tc>
                <w:tcPr>
                  <w:tcW w:w="0" w:type="auto"/>
                </w:tcPr>
                <w:p w14:paraId="6442EE15" w14:textId="77777777" w:rsidR="00DD5831" w:rsidRDefault="00DD5831" w:rsidP="003D1F77">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r>
            <w:tr w:rsidR="00DD5831" w14:paraId="6E709C49" w14:textId="77777777" w:rsidTr="003D1F77">
              <w:tc>
                <w:tcPr>
                  <w:tcW w:w="0" w:type="auto"/>
                </w:tcPr>
                <w:p w14:paraId="0458EAC7" w14:textId="77777777" w:rsidR="00DD5831" w:rsidRDefault="00DD5831" w:rsidP="003D1F77">
                  <w:r>
                    <w:t>Interrupteur</w:t>
                  </w:r>
                </w:p>
              </w:tc>
              <w:tc>
                <w:tcPr>
                  <w:tcW w:w="0" w:type="auto"/>
                </w:tcPr>
                <w:p w14:paraId="62338B37" w14:textId="77777777" w:rsidR="00DD5831" w:rsidRDefault="00DD5831" w:rsidP="003D1F77">
                  <w:r>
                    <w:t>Il y a un interrupteur à gauche à 20cm de la porte d'entrée</w:t>
                  </w:r>
                </w:p>
              </w:tc>
            </w:tr>
            <w:tr w:rsidR="00DD5831" w14:paraId="0C0FFC74" w14:textId="77777777" w:rsidTr="003D1F77">
              <w:tc>
                <w:tcPr>
                  <w:tcW w:w="0" w:type="auto"/>
                </w:tcPr>
                <w:p w14:paraId="71289E84" w14:textId="77777777" w:rsidR="00DD5831" w:rsidRDefault="00DD5831" w:rsidP="003D1F77">
                  <w:r>
                    <w:t>Salle</w:t>
                  </w:r>
                </w:p>
              </w:tc>
              <w:tc>
                <w:tcPr>
                  <w:tcW w:w="0" w:type="auto"/>
                </w:tcPr>
                <w:p w14:paraId="3E5633DA" w14:textId="77777777" w:rsidR="00DD5831" w:rsidRDefault="00DD5831" w:rsidP="003D1F77">
                  <w:r>
                    <w:t>Les vestiaires se trouvent en salle D02</w:t>
                  </w:r>
                </w:p>
              </w:tc>
            </w:tr>
          </w:tbl>
          <w:p w14:paraId="5C54A1D7" w14:textId="77777777" w:rsidR="00DD5831" w:rsidRDefault="00DD5831" w:rsidP="003D1F77"/>
        </w:tc>
      </w:tr>
    </w:tbl>
    <w:p w14:paraId="454E559A" w14:textId="77777777" w:rsidR="00DD5831" w:rsidRDefault="00DD5831" w:rsidP="00DD5831"/>
    <w:p w14:paraId="6936C44B" w14:textId="77777777" w:rsidR="00DD5831" w:rsidRDefault="00DD5831" w:rsidP="00DD5831">
      <w:pPr>
        <w:pStyle w:val="Titre3"/>
        <w:numPr>
          <w:ilvl w:val="0"/>
          <w:numId w:val="0"/>
        </w:numPr>
        <w:ind w:left="1814" w:hanging="680"/>
      </w:pPr>
      <w:r>
        <w:t xml:space="preserve">Salle </w:t>
      </w:r>
      <w:proofErr w:type="spellStart"/>
      <w:proofErr w:type="gramStart"/>
      <w:r>
        <w:t>a</w:t>
      </w:r>
      <w:proofErr w:type="spellEnd"/>
      <w:proofErr w:type="gramEnd"/>
      <w:r>
        <w:t xml:space="preserve"> manger</w:t>
      </w:r>
    </w:p>
    <w:p w14:paraId="751558CB"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3BB7137" w14:textId="77777777" w:rsidTr="003D1F77">
        <w:tc>
          <w:tcPr>
            <w:tcW w:w="0" w:type="auto"/>
          </w:tcPr>
          <w:p w14:paraId="4EFC64FF" w14:textId="77777777" w:rsidR="00DD5831" w:rsidRDefault="00DD5831" w:rsidP="003D1F77">
            <w:proofErr w:type="gramStart"/>
            <w:r>
              <w:t>En tant que étudiant</w:t>
            </w:r>
            <w:proofErr w:type="gramEnd"/>
            <w:r>
              <w:t xml:space="preserve"> Je veux une salle </w:t>
            </w:r>
            <w:proofErr w:type="spellStart"/>
            <w:r>
              <w:t>a</w:t>
            </w:r>
            <w:proofErr w:type="spellEnd"/>
            <w:r>
              <w:t xml:space="preserve"> l'intérieur Pour manger</w:t>
            </w:r>
          </w:p>
        </w:tc>
      </w:tr>
      <w:tr w:rsidR="00DD5831" w14:paraId="1450B8B7" w14:textId="77777777" w:rsidTr="003D1F77">
        <w:tc>
          <w:tcPr>
            <w:tcW w:w="0" w:type="auto"/>
          </w:tcPr>
          <w:p w14:paraId="08F3180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85"/>
              <w:gridCol w:w="7755"/>
            </w:tblGrid>
            <w:tr w:rsidR="00DD5831" w14:paraId="74CD712D" w14:textId="77777777" w:rsidTr="003D1F77">
              <w:tc>
                <w:tcPr>
                  <w:tcW w:w="0" w:type="auto"/>
                </w:tcPr>
                <w:p w14:paraId="70ECD413" w14:textId="77777777" w:rsidR="00DD5831" w:rsidRDefault="00DD5831" w:rsidP="003D1F77">
                  <w:r>
                    <w:t>Tables</w:t>
                  </w:r>
                </w:p>
              </w:tc>
              <w:tc>
                <w:tcPr>
                  <w:tcW w:w="0" w:type="auto"/>
                </w:tcPr>
                <w:p w14:paraId="4890C474" w14:textId="77777777" w:rsidR="00DD5831" w:rsidRDefault="00DD5831" w:rsidP="003D1F77">
                  <w:r>
                    <w:t>Il y a 10 tables</w:t>
                  </w:r>
                </w:p>
              </w:tc>
            </w:tr>
            <w:tr w:rsidR="00DD5831" w14:paraId="6258467C" w14:textId="77777777" w:rsidTr="003D1F77">
              <w:tc>
                <w:tcPr>
                  <w:tcW w:w="0" w:type="auto"/>
                </w:tcPr>
                <w:p w14:paraId="087BBFCA" w14:textId="77777777" w:rsidR="00DD5831" w:rsidRDefault="00DD5831" w:rsidP="003D1F77">
                  <w:r>
                    <w:t>Chaises</w:t>
                  </w:r>
                </w:p>
              </w:tc>
              <w:tc>
                <w:tcPr>
                  <w:tcW w:w="0" w:type="auto"/>
                </w:tcPr>
                <w:p w14:paraId="0E79665A" w14:textId="77777777" w:rsidR="00DD5831" w:rsidRDefault="00DD5831" w:rsidP="003D1F77">
                  <w:r>
                    <w:t>Il y a 4 chaises par table</w:t>
                  </w:r>
                </w:p>
              </w:tc>
            </w:tr>
            <w:tr w:rsidR="00DD5831" w14:paraId="6ED398F7" w14:textId="77777777" w:rsidTr="003D1F77">
              <w:tc>
                <w:tcPr>
                  <w:tcW w:w="0" w:type="auto"/>
                </w:tcPr>
                <w:p w14:paraId="6F95014C" w14:textId="77777777" w:rsidR="00DD5831" w:rsidRDefault="00DD5831" w:rsidP="003D1F77">
                  <w:r>
                    <w:t>3 Micro-ondes</w:t>
                  </w:r>
                </w:p>
              </w:tc>
              <w:tc>
                <w:tcPr>
                  <w:tcW w:w="0" w:type="auto"/>
                </w:tcPr>
                <w:p w14:paraId="425FC349" w14:textId="77777777" w:rsidR="00DD5831" w:rsidRDefault="00DD5831" w:rsidP="003D1F77">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DD5831" w14:paraId="33D5EB6E" w14:textId="77777777" w:rsidTr="003D1F77">
              <w:tc>
                <w:tcPr>
                  <w:tcW w:w="0" w:type="auto"/>
                </w:tcPr>
                <w:p w14:paraId="46A02694" w14:textId="77777777" w:rsidR="00DD5831" w:rsidRDefault="00DD5831" w:rsidP="003D1F77">
                  <w:proofErr w:type="spellStart"/>
                  <w:r>
                    <w:t>Entrees</w:t>
                  </w:r>
                  <w:proofErr w:type="spellEnd"/>
                </w:p>
              </w:tc>
              <w:tc>
                <w:tcPr>
                  <w:tcW w:w="0" w:type="auto"/>
                </w:tcPr>
                <w:p w14:paraId="08F4D682" w14:textId="77777777" w:rsidR="00DD5831" w:rsidRDefault="00DD5831" w:rsidP="003D1F77">
                  <w:r>
                    <w:t>Il y a une porte qui viens de l'</w:t>
                  </w:r>
                  <w:proofErr w:type="spellStart"/>
                  <w:r>
                    <w:t>interieur</w:t>
                  </w:r>
                  <w:proofErr w:type="spellEnd"/>
                  <w:r>
                    <w:t xml:space="preserve"> et une porte qui viens de l'</w:t>
                  </w:r>
                  <w:proofErr w:type="spellStart"/>
                  <w:r>
                    <w:t>exterieur</w:t>
                  </w:r>
                  <w:proofErr w:type="spellEnd"/>
                </w:p>
              </w:tc>
            </w:tr>
            <w:tr w:rsidR="00DD5831" w14:paraId="4A9227AB" w14:textId="77777777" w:rsidTr="003D1F77">
              <w:tc>
                <w:tcPr>
                  <w:tcW w:w="0" w:type="auto"/>
                </w:tcPr>
                <w:p w14:paraId="30B5A943" w14:textId="77777777" w:rsidR="00DD5831" w:rsidRDefault="00DD5831" w:rsidP="003D1F77">
                  <w:proofErr w:type="spellStart"/>
                  <w:r>
                    <w:t>Fenetres</w:t>
                  </w:r>
                  <w:proofErr w:type="spellEnd"/>
                </w:p>
              </w:tc>
              <w:tc>
                <w:tcPr>
                  <w:tcW w:w="0" w:type="auto"/>
                </w:tcPr>
                <w:p w14:paraId="442B4210" w14:textId="77777777" w:rsidR="00DD5831" w:rsidRDefault="00DD5831" w:rsidP="003D1F77">
                  <w:r>
                    <w:t xml:space="preserve">Il y a 6 </w:t>
                  </w:r>
                  <w:proofErr w:type="spellStart"/>
                  <w:r>
                    <w:t>fenetres</w:t>
                  </w:r>
                  <w:proofErr w:type="spellEnd"/>
                </w:p>
              </w:tc>
            </w:tr>
            <w:tr w:rsidR="00DD5831" w14:paraId="492CA333" w14:textId="77777777" w:rsidTr="003D1F77">
              <w:tc>
                <w:tcPr>
                  <w:tcW w:w="0" w:type="auto"/>
                </w:tcPr>
                <w:p w14:paraId="6408AC60" w14:textId="77777777" w:rsidR="00DD5831" w:rsidRDefault="00DD5831" w:rsidP="003D1F77">
                  <w:r>
                    <w:t>Poubelles</w:t>
                  </w:r>
                </w:p>
              </w:tc>
              <w:tc>
                <w:tcPr>
                  <w:tcW w:w="0" w:type="auto"/>
                </w:tcPr>
                <w:p w14:paraId="3BC9D63D" w14:textId="77777777" w:rsidR="00DD5831" w:rsidRDefault="00DD5831" w:rsidP="003D1F77">
                  <w:r>
                    <w:t>Il y a une poubelle de chaque type</w:t>
                  </w:r>
                </w:p>
              </w:tc>
            </w:tr>
            <w:tr w:rsidR="00DD5831" w14:paraId="6741347B" w14:textId="77777777" w:rsidTr="003D1F77">
              <w:tc>
                <w:tcPr>
                  <w:tcW w:w="0" w:type="auto"/>
                </w:tcPr>
                <w:p w14:paraId="507DA87A" w14:textId="77777777" w:rsidR="00DD5831" w:rsidRDefault="00DD5831" w:rsidP="003D1F77">
                  <w:r>
                    <w:t>Salle</w:t>
                  </w:r>
                </w:p>
              </w:tc>
              <w:tc>
                <w:tcPr>
                  <w:tcW w:w="0" w:type="auto"/>
                </w:tcPr>
                <w:p w14:paraId="7FB53F10" w14:textId="77777777" w:rsidR="00DD5831" w:rsidRDefault="00DD5831" w:rsidP="003D1F77">
                  <w:r>
                    <w:t>La salle est dans la salle d08</w:t>
                  </w:r>
                </w:p>
              </w:tc>
            </w:tr>
            <w:tr w:rsidR="00DD5831" w14:paraId="20635B03" w14:textId="77777777" w:rsidTr="003D1F77">
              <w:tc>
                <w:tcPr>
                  <w:tcW w:w="0" w:type="auto"/>
                </w:tcPr>
                <w:p w14:paraId="4B8753A3" w14:textId="77777777" w:rsidR="00DD5831" w:rsidRDefault="00DD5831" w:rsidP="003D1F77">
                  <w:r>
                    <w:t>Horloge</w:t>
                  </w:r>
                </w:p>
              </w:tc>
              <w:tc>
                <w:tcPr>
                  <w:tcW w:w="0" w:type="auto"/>
                </w:tcPr>
                <w:p w14:paraId="21A05ED8" w14:textId="77777777" w:rsidR="00DD5831" w:rsidRDefault="00DD5831" w:rsidP="003D1F77">
                  <w:r>
                    <w:t>Il y a une grande horloge sur un mur</w:t>
                  </w:r>
                </w:p>
              </w:tc>
            </w:tr>
          </w:tbl>
          <w:p w14:paraId="1EA75410" w14:textId="77777777" w:rsidR="00DD5831" w:rsidRDefault="00DD5831" w:rsidP="003D1F77"/>
        </w:tc>
      </w:tr>
    </w:tbl>
    <w:p w14:paraId="77CB0238" w14:textId="77777777" w:rsidR="00DD5831" w:rsidRDefault="00DD5831" w:rsidP="00DD5831"/>
    <w:p w14:paraId="422111F5" w14:textId="77777777" w:rsidR="00DD5831" w:rsidRDefault="00DD5831" w:rsidP="00DD5831">
      <w:pPr>
        <w:pStyle w:val="Titre3"/>
        <w:numPr>
          <w:ilvl w:val="0"/>
          <w:numId w:val="0"/>
        </w:numPr>
        <w:ind w:left="1814" w:hanging="680"/>
      </w:pPr>
      <w:r>
        <w:t>Classes</w:t>
      </w:r>
    </w:p>
    <w:p w14:paraId="09BAC8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245FC2A" w14:textId="77777777" w:rsidTr="003D1F77">
        <w:tc>
          <w:tcPr>
            <w:tcW w:w="0" w:type="auto"/>
          </w:tcPr>
          <w:p w14:paraId="5DA44709" w14:textId="77777777" w:rsidR="00DD5831" w:rsidRDefault="00DD5831" w:rsidP="003D1F77">
            <w:proofErr w:type="gramStart"/>
            <w:r>
              <w:t>En tant que étudiant</w:t>
            </w:r>
            <w:proofErr w:type="gramEnd"/>
            <w:r>
              <w:t xml:space="preserve"> Je veux des classes Pour travailler</w:t>
            </w:r>
          </w:p>
        </w:tc>
      </w:tr>
      <w:tr w:rsidR="00DD5831" w14:paraId="20C1EEBC" w14:textId="77777777" w:rsidTr="003D1F77">
        <w:tc>
          <w:tcPr>
            <w:tcW w:w="0" w:type="auto"/>
          </w:tcPr>
          <w:p w14:paraId="51E78D35"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9"/>
              <w:gridCol w:w="7581"/>
            </w:tblGrid>
            <w:tr w:rsidR="00DD5831" w14:paraId="6D52A042" w14:textId="77777777" w:rsidTr="003D1F77">
              <w:tc>
                <w:tcPr>
                  <w:tcW w:w="0" w:type="auto"/>
                </w:tcPr>
                <w:p w14:paraId="3B20FBB4" w14:textId="77777777" w:rsidR="00DD5831" w:rsidRDefault="00DD5831" w:rsidP="003D1F77">
                  <w:r>
                    <w:t>Bureaux</w:t>
                  </w:r>
                </w:p>
              </w:tc>
              <w:tc>
                <w:tcPr>
                  <w:tcW w:w="0" w:type="auto"/>
                </w:tcPr>
                <w:p w14:paraId="7B6503E0" w14:textId="77777777" w:rsidR="00DD5831" w:rsidRDefault="00DD5831" w:rsidP="003D1F77">
                  <w:r>
                    <w:t>Il y a 18 bureaux pour travailler</w:t>
                  </w:r>
                </w:p>
              </w:tc>
            </w:tr>
            <w:tr w:rsidR="00DD5831" w14:paraId="00663FDC" w14:textId="77777777" w:rsidTr="003D1F77">
              <w:tc>
                <w:tcPr>
                  <w:tcW w:w="0" w:type="auto"/>
                </w:tcPr>
                <w:p w14:paraId="15DAF5CC" w14:textId="77777777" w:rsidR="00DD5831" w:rsidRDefault="00DD5831" w:rsidP="003D1F77">
                  <w:r>
                    <w:t>Location</w:t>
                  </w:r>
                </w:p>
              </w:tc>
              <w:tc>
                <w:tcPr>
                  <w:tcW w:w="0" w:type="auto"/>
                </w:tcPr>
                <w:p w14:paraId="0C14434B" w14:textId="77777777" w:rsidR="00DD5831" w:rsidRDefault="00DD5831" w:rsidP="003D1F77">
                  <w:r>
                    <w:t>Il y a que la salle soit en D16</w:t>
                  </w:r>
                </w:p>
              </w:tc>
            </w:tr>
            <w:tr w:rsidR="00DD5831" w14:paraId="2F63534F" w14:textId="77777777" w:rsidTr="003D1F77">
              <w:tc>
                <w:tcPr>
                  <w:tcW w:w="0" w:type="auto"/>
                </w:tcPr>
                <w:p w14:paraId="6DAC8375" w14:textId="77777777" w:rsidR="00DD5831" w:rsidRDefault="00DD5831" w:rsidP="003D1F77">
                  <w:r>
                    <w:t>Ecrans</w:t>
                  </w:r>
                </w:p>
              </w:tc>
              <w:tc>
                <w:tcPr>
                  <w:tcW w:w="0" w:type="auto"/>
                </w:tcPr>
                <w:p w14:paraId="0E3C039D" w14:textId="77777777" w:rsidR="00DD5831" w:rsidRDefault="00DD5831" w:rsidP="003D1F77">
                  <w:r>
                    <w:t xml:space="preserve">Il y a 2 </w:t>
                  </w:r>
                  <w:proofErr w:type="spellStart"/>
                  <w:r>
                    <w:t>ecrans</w:t>
                  </w:r>
                  <w:proofErr w:type="spellEnd"/>
                  <w:r>
                    <w:t xml:space="preserve"> par bureau</w:t>
                  </w:r>
                </w:p>
              </w:tc>
            </w:tr>
            <w:tr w:rsidR="00DD5831" w14:paraId="7CECB006" w14:textId="77777777" w:rsidTr="003D1F77">
              <w:tc>
                <w:tcPr>
                  <w:tcW w:w="0" w:type="auto"/>
                </w:tcPr>
                <w:p w14:paraId="107FDD29" w14:textId="77777777" w:rsidR="00DD5831" w:rsidRDefault="00DD5831" w:rsidP="003D1F77">
                  <w:proofErr w:type="spellStart"/>
                  <w:r>
                    <w:t>Fenetres</w:t>
                  </w:r>
                  <w:proofErr w:type="spellEnd"/>
                </w:p>
              </w:tc>
              <w:tc>
                <w:tcPr>
                  <w:tcW w:w="0" w:type="auto"/>
                </w:tcPr>
                <w:p w14:paraId="1454311C" w14:textId="77777777" w:rsidR="00DD5831" w:rsidRDefault="00DD5831" w:rsidP="003D1F77">
                  <w:r>
                    <w:t xml:space="preserve">Il y a 6 </w:t>
                  </w:r>
                  <w:proofErr w:type="spellStart"/>
                  <w:r>
                    <w:t>fenetres</w:t>
                  </w:r>
                  <w:proofErr w:type="spellEnd"/>
                  <w:r>
                    <w:t xml:space="preserve"> qui font la hauteur du mur</w:t>
                  </w:r>
                </w:p>
              </w:tc>
            </w:tr>
            <w:tr w:rsidR="00DD5831" w14:paraId="45C4519E" w14:textId="77777777" w:rsidTr="003D1F77">
              <w:tc>
                <w:tcPr>
                  <w:tcW w:w="0" w:type="auto"/>
                </w:tcPr>
                <w:p w14:paraId="1F29C081" w14:textId="77777777" w:rsidR="00DD5831" w:rsidRDefault="00DD5831" w:rsidP="003D1F77">
                  <w:r>
                    <w:t>Chaises</w:t>
                  </w:r>
                </w:p>
              </w:tc>
              <w:tc>
                <w:tcPr>
                  <w:tcW w:w="0" w:type="auto"/>
                </w:tcPr>
                <w:p w14:paraId="1FCAE51D" w14:textId="77777777" w:rsidR="00DD5831" w:rsidRDefault="00DD5831" w:rsidP="003D1F77">
                  <w:r>
                    <w:t>Il y a une chaise par bureau + une pour le prof</w:t>
                  </w:r>
                </w:p>
              </w:tc>
            </w:tr>
            <w:tr w:rsidR="00DD5831" w14:paraId="7B1FEC6B" w14:textId="77777777" w:rsidTr="003D1F77">
              <w:tc>
                <w:tcPr>
                  <w:tcW w:w="0" w:type="auto"/>
                </w:tcPr>
                <w:p w14:paraId="177BEA33" w14:textId="77777777" w:rsidR="00DD5831" w:rsidRDefault="00DD5831" w:rsidP="003D1F77">
                  <w:r>
                    <w:t>Ordinateur</w:t>
                  </w:r>
                </w:p>
              </w:tc>
              <w:tc>
                <w:tcPr>
                  <w:tcW w:w="0" w:type="auto"/>
                </w:tcPr>
                <w:p w14:paraId="07D46B2A" w14:textId="77777777" w:rsidR="00DD5831" w:rsidRDefault="00DD5831" w:rsidP="003D1F77">
                  <w:r>
                    <w:t>Il y a 1 ordinateur tour par bureau</w:t>
                  </w:r>
                </w:p>
              </w:tc>
            </w:tr>
            <w:tr w:rsidR="00DD5831" w14:paraId="3B6E97C2" w14:textId="77777777" w:rsidTr="003D1F77">
              <w:tc>
                <w:tcPr>
                  <w:tcW w:w="0" w:type="auto"/>
                </w:tcPr>
                <w:p w14:paraId="12BDADA0" w14:textId="77777777" w:rsidR="00DD5831" w:rsidRDefault="00DD5831" w:rsidP="003D1F77">
                  <w:r>
                    <w:t>Clavier + souris</w:t>
                  </w:r>
                </w:p>
              </w:tc>
              <w:tc>
                <w:tcPr>
                  <w:tcW w:w="0" w:type="auto"/>
                </w:tcPr>
                <w:p w14:paraId="11BA8435" w14:textId="77777777" w:rsidR="00DD5831" w:rsidRDefault="00DD5831" w:rsidP="003D1F77">
                  <w:r>
                    <w:t>Il y a un clavier et une souris par bureau</w:t>
                  </w:r>
                </w:p>
              </w:tc>
            </w:tr>
            <w:tr w:rsidR="00DD5831" w14:paraId="61E93C9D" w14:textId="77777777" w:rsidTr="003D1F77">
              <w:tc>
                <w:tcPr>
                  <w:tcW w:w="0" w:type="auto"/>
                </w:tcPr>
                <w:p w14:paraId="1CC0B14A" w14:textId="77777777" w:rsidR="00DD5831" w:rsidRDefault="00DD5831" w:rsidP="003D1F77">
                  <w:r>
                    <w:t>Bureau du prof</w:t>
                  </w:r>
                </w:p>
              </w:tc>
              <w:tc>
                <w:tcPr>
                  <w:tcW w:w="0" w:type="auto"/>
                </w:tcPr>
                <w:p w14:paraId="275E261F" w14:textId="77777777" w:rsidR="00DD5831" w:rsidRDefault="00DD5831" w:rsidP="003D1F77">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72D1207F" w14:textId="77777777" w:rsidTr="003D1F77">
              <w:tc>
                <w:tcPr>
                  <w:tcW w:w="0" w:type="auto"/>
                </w:tcPr>
                <w:p w14:paraId="4BC74C92" w14:textId="77777777" w:rsidR="00DD5831" w:rsidRDefault="00DD5831" w:rsidP="003D1F77">
                  <w:proofErr w:type="spellStart"/>
                  <w:proofErr w:type="gramStart"/>
                  <w:r>
                    <w:t>ecran</w:t>
                  </w:r>
                  <w:proofErr w:type="spellEnd"/>
                  <w:proofErr w:type="gramEnd"/>
                  <w:r>
                    <w:t xml:space="preserve"> + tableau</w:t>
                  </w:r>
                </w:p>
              </w:tc>
              <w:tc>
                <w:tcPr>
                  <w:tcW w:w="0" w:type="auto"/>
                </w:tcPr>
                <w:p w14:paraId="37D14858" w14:textId="77777777" w:rsidR="00DD5831" w:rsidRDefault="00DD5831" w:rsidP="003D1F77">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BD8A1BE" w14:textId="77777777" w:rsidR="00DD5831" w:rsidRDefault="00DD5831" w:rsidP="003D1F77"/>
        </w:tc>
      </w:tr>
    </w:tbl>
    <w:p w14:paraId="4AF06DAD" w14:textId="77777777" w:rsidR="00DD5831" w:rsidRDefault="00DD5831" w:rsidP="00DD5831"/>
    <w:p w14:paraId="04AC555A" w14:textId="77777777" w:rsidR="00DD5831" w:rsidRDefault="00DD5831" w:rsidP="00DD5831">
      <w:pPr>
        <w:pStyle w:val="Titre3"/>
        <w:numPr>
          <w:ilvl w:val="0"/>
          <w:numId w:val="0"/>
        </w:numPr>
        <w:ind w:left="1814" w:hanging="680"/>
      </w:pPr>
      <w:r>
        <w:t>Salle d'administration Informatique</w:t>
      </w:r>
    </w:p>
    <w:p w14:paraId="62530674"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F395E0E" w14:textId="77777777" w:rsidTr="003D1F77">
        <w:tc>
          <w:tcPr>
            <w:tcW w:w="0" w:type="auto"/>
          </w:tcPr>
          <w:p w14:paraId="262B8927" w14:textId="77777777" w:rsidR="00DD5831" w:rsidRDefault="00DD5831" w:rsidP="003D1F77">
            <w:r>
              <w:t>En tant qu'Informaticien Je veux une salle d'administration Informatique Pour gérer les utilisateurs et les logiciels des machines</w:t>
            </w:r>
          </w:p>
        </w:tc>
      </w:tr>
      <w:tr w:rsidR="00DD5831" w14:paraId="2A7867F6" w14:textId="77777777" w:rsidTr="003D1F77">
        <w:tc>
          <w:tcPr>
            <w:tcW w:w="0" w:type="auto"/>
          </w:tcPr>
          <w:p w14:paraId="06DA2478"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84"/>
              <w:gridCol w:w="7656"/>
            </w:tblGrid>
            <w:tr w:rsidR="00DD5831" w14:paraId="6D6E8958" w14:textId="77777777" w:rsidTr="003D1F77">
              <w:tc>
                <w:tcPr>
                  <w:tcW w:w="0" w:type="auto"/>
                </w:tcPr>
                <w:p w14:paraId="79B5B9ED" w14:textId="77777777" w:rsidR="00DD5831" w:rsidRDefault="00DD5831" w:rsidP="003D1F77">
                  <w:r>
                    <w:t>Bureaux</w:t>
                  </w:r>
                </w:p>
              </w:tc>
              <w:tc>
                <w:tcPr>
                  <w:tcW w:w="0" w:type="auto"/>
                </w:tcPr>
                <w:p w14:paraId="4BAAAAFD" w14:textId="77777777" w:rsidR="00DD5831" w:rsidRDefault="00DD5831" w:rsidP="003D1F77">
                  <w:r>
                    <w:t>Il y a 8 bureaux dont 3 bureaux qui se trouvent au fond, 3 au milieu et 2 à 3 mètres de la porte d'entrée et ils ont tous 60cm d'</w:t>
                  </w:r>
                  <w:proofErr w:type="spellStart"/>
                  <w:r>
                    <w:t>équart</w:t>
                  </w:r>
                  <w:proofErr w:type="spellEnd"/>
                </w:p>
              </w:tc>
            </w:tr>
            <w:tr w:rsidR="00DD5831" w14:paraId="2D68A1D3" w14:textId="77777777" w:rsidTr="003D1F77">
              <w:tc>
                <w:tcPr>
                  <w:tcW w:w="0" w:type="auto"/>
                </w:tcPr>
                <w:p w14:paraId="4497E237" w14:textId="77777777" w:rsidR="00DD5831" w:rsidRDefault="00DD5831" w:rsidP="003D1F77">
                  <w:r>
                    <w:t>Décoration</w:t>
                  </w:r>
                </w:p>
              </w:tc>
              <w:tc>
                <w:tcPr>
                  <w:tcW w:w="0" w:type="auto"/>
                </w:tcPr>
                <w:p w14:paraId="11CE2B87" w14:textId="77777777" w:rsidR="00DD5831" w:rsidRDefault="00DD5831" w:rsidP="003D1F77">
                  <w:r>
                    <w:t>Il y a une plante sur chaque coin de la salle</w:t>
                  </w:r>
                </w:p>
              </w:tc>
            </w:tr>
            <w:tr w:rsidR="00DD5831" w14:paraId="462FCE26" w14:textId="77777777" w:rsidTr="003D1F77">
              <w:tc>
                <w:tcPr>
                  <w:tcW w:w="0" w:type="auto"/>
                </w:tcPr>
                <w:p w14:paraId="2214F5F1" w14:textId="77777777" w:rsidR="00DD5831" w:rsidRDefault="00DD5831" w:rsidP="003D1F77">
                  <w:r>
                    <w:t xml:space="preserve">Portes et </w:t>
                  </w:r>
                  <w:proofErr w:type="spellStart"/>
                  <w:r>
                    <w:t>fênetres</w:t>
                  </w:r>
                  <w:proofErr w:type="spellEnd"/>
                </w:p>
              </w:tc>
              <w:tc>
                <w:tcPr>
                  <w:tcW w:w="0" w:type="auto"/>
                </w:tcPr>
                <w:p w14:paraId="192BF3AC" w14:textId="77777777" w:rsidR="00DD5831" w:rsidRDefault="00DD5831" w:rsidP="003D1F77">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r>
            <w:tr w:rsidR="00DD5831" w14:paraId="5B155417" w14:textId="77777777" w:rsidTr="003D1F77">
              <w:tc>
                <w:tcPr>
                  <w:tcW w:w="0" w:type="auto"/>
                </w:tcPr>
                <w:p w14:paraId="33045847" w14:textId="77777777" w:rsidR="00DD5831" w:rsidRDefault="00DD5831" w:rsidP="003D1F77">
                  <w:r>
                    <w:t>PC</w:t>
                  </w:r>
                </w:p>
              </w:tc>
              <w:tc>
                <w:tcPr>
                  <w:tcW w:w="0" w:type="auto"/>
                </w:tcPr>
                <w:p w14:paraId="48BB78C7" w14:textId="77777777" w:rsidR="00DD5831" w:rsidRDefault="00DD5831" w:rsidP="003D1F77">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r>
            <w:tr w:rsidR="00DD5831" w14:paraId="3956DB74" w14:textId="77777777" w:rsidTr="003D1F77">
              <w:tc>
                <w:tcPr>
                  <w:tcW w:w="0" w:type="auto"/>
                </w:tcPr>
                <w:p w14:paraId="5C47E27A" w14:textId="77777777" w:rsidR="00DD5831" w:rsidRDefault="00DD5831" w:rsidP="003D1F77">
                  <w:r>
                    <w:t>Lumière</w:t>
                  </w:r>
                </w:p>
              </w:tc>
              <w:tc>
                <w:tcPr>
                  <w:tcW w:w="0" w:type="auto"/>
                </w:tcPr>
                <w:p w14:paraId="4CC84048" w14:textId="77777777" w:rsidR="00DD5831" w:rsidRDefault="00DD5831" w:rsidP="003D1F77">
                  <w:r>
                    <w:t>Sur le toit, il y a 4 lumières qui sont pendues, ils mesurent 30cm et ils sont situées au milieu du toit avec 20cm d'</w:t>
                  </w:r>
                  <w:proofErr w:type="spellStart"/>
                  <w:r>
                    <w:t>équart</w:t>
                  </w:r>
                  <w:proofErr w:type="spellEnd"/>
                  <w:r>
                    <w:t xml:space="preserve"> entre elles</w:t>
                  </w:r>
                </w:p>
              </w:tc>
            </w:tr>
            <w:tr w:rsidR="00DD5831" w14:paraId="3E303077" w14:textId="77777777" w:rsidTr="003D1F77">
              <w:tc>
                <w:tcPr>
                  <w:tcW w:w="0" w:type="auto"/>
                </w:tcPr>
                <w:p w14:paraId="542DCE0D" w14:textId="77777777" w:rsidR="00DD5831" w:rsidRDefault="00DD5831" w:rsidP="003D1F77">
                  <w:r>
                    <w:t>Logo</w:t>
                  </w:r>
                </w:p>
              </w:tc>
              <w:tc>
                <w:tcPr>
                  <w:tcW w:w="0" w:type="auto"/>
                </w:tcPr>
                <w:p w14:paraId="7C46AB8D" w14:textId="77777777" w:rsidR="00DD5831" w:rsidRDefault="00DD5831" w:rsidP="003D1F77">
                  <w:r>
                    <w:t xml:space="preserve">Il y a un logo </w:t>
                  </w:r>
                  <w:proofErr w:type="spellStart"/>
                  <w:r>
                    <w:t>Impero</w:t>
                  </w:r>
                  <w:proofErr w:type="spellEnd"/>
                  <w:r>
                    <w:t xml:space="preserve"> sur le mur à droite de la salle où chaque coin du logo doit toucher au moins une partie de chaque mur</w:t>
                  </w:r>
                </w:p>
              </w:tc>
            </w:tr>
            <w:tr w:rsidR="00DD5831" w14:paraId="1358BE53" w14:textId="77777777" w:rsidTr="003D1F77">
              <w:tc>
                <w:tcPr>
                  <w:tcW w:w="0" w:type="auto"/>
                </w:tcPr>
                <w:p w14:paraId="59C022F7" w14:textId="77777777" w:rsidR="00DD5831" w:rsidRDefault="00DD5831" w:rsidP="003D1F77">
                  <w:r>
                    <w:t>Tapis</w:t>
                  </w:r>
                </w:p>
              </w:tc>
              <w:tc>
                <w:tcPr>
                  <w:tcW w:w="0" w:type="auto"/>
                </w:tcPr>
                <w:p w14:paraId="3B0A407D" w14:textId="77777777" w:rsidR="00DD5831" w:rsidRDefault="00DD5831" w:rsidP="003D1F77">
                  <w:r>
                    <w:t>Sur le sol, il y a un tapis qui couvre tout le sol de la salle, en gris.</w:t>
                  </w:r>
                </w:p>
              </w:tc>
            </w:tr>
            <w:tr w:rsidR="00DD5831" w14:paraId="700B87CD" w14:textId="77777777" w:rsidTr="003D1F77">
              <w:tc>
                <w:tcPr>
                  <w:tcW w:w="0" w:type="auto"/>
                </w:tcPr>
                <w:p w14:paraId="4E8A317F" w14:textId="77777777" w:rsidR="00DD5831" w:rsidRDefault="00DD5831" w:rsidP="003D1F77">
                  <w:r>
                    <w:t>Tableau de tâches</w:t>
                  </w:r>
                </w:p>
              </w:tc>
              <w:tc>
                <w:tcPr>
                  <w:tcW w:w="0" w:type="auto"/>
                </w:tcPr>
                <w:p w14:paraId="2699A995" w14:textId="77777777" w:rsidR="00DD5831" w:rsidRDefault="00DD5831" w:rsidP="003D1F77">
                  <w:r>
                    <w:t>Il y a un tableau blanc au fond de 1m x 1.30m</w:t>
                  </w:r>
                </w:p>
              </w:tc>
            </w:tr>
          </w:tbl>
          <w:p w14:paraId="0565B90A" w14:textId="77777777" w:rsidR="00DD5831" w:rsidRDefault="00DD5831" w:rsidP="003D1F77"/>
        </w:tc>
      </w:tr>
    </w:tbl>
    <w:p w14:paraId="68390C1A" w14:textId="77777777" w:rsidR="00DD5831" w:rsidRDefault="00DD5831" w:rsidP="00DD5831"/>
    <w:p w14:paraId="6F922313" w14:textId="77777777" w:rsidR="00DD5831" w:rsidRDefault="00DD5831" w:rsidP="00DD5831">
      <w:pPr>
        <w:pStyle w:val="Titre3"/>
        <w:numPr>
          <w:ilvl w:val="0"/>
          <w:numId w:val="0"/>
        </w:numPr>
        <w:ind w:left="1814" w:hanging="680"/>
      </w:pPr>
      <w:r>
        <w:lastRenderedPageBreak/>
        <w:t>Salle Technique</w:t>
      </w:r>
    </w:p>
    <w:p w14:paraId="545883BE"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98A20DA" w14:textId="77777777" w:rsidTr="003D1F77">
        <w:tc>
          <w:tcPr>
            <w:tcW w:w="0" w:type="auto"/>
          </w:tcPr>
          <w:p w14:paraId="62C2E2F8" w14:textId="77777777" w:rsidR="00DD5831" w:rsidRDefault="00DD5831" w:rsidP="003D1F77">
            <w:proofErr w:type="gramStart"/>
            <w:r>
              <w:t>En tant que étudiant</w:t>
            </w:r>
            <w:proofErr w:type="gramEnd"/>
            <w:r>
              <w:t xml:space="preserve"> Je veux une salle Technique Pour pouvoir avoir des serveurs et autres </w:t>
            </w:r>
            <w:proofErr w:type="spellStart"/>
            <w:r>
              <w:t>materiaux</w:t>
            </w:r>
            <w:proofErr w:type="spellEnd"/>
          </w:p>
        </w:tc>
      </w:tr>
      <w:tr w:rsidR="00DD5831" w14:paraId="296EAACF" w14:textId="77777777" w:rsidTr="003D1F77">
        <w:tc>
          <w:tcPr>
            <w:tcW w:w="0" w:type="auto"/>
          </w:tcPr>
          <w:p w14:paraId="731B467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12"/>
              <w:gridCol w:w="7528"/>
            </w:tblGrid>
            <w:tr w:rsidR="00DD5831" w14:paraId="7C02B748" w14:textId="77777777" w:rsidTr="003D1F77">
              <w:tc>
                <w:tcPr>
                  <w:tcW w:w="0" w:type="auto"/>
                </w:tcPr>
                <w:p w14:paraId="786AA242" w14:textId="77777777" w:rsidR="00DD5831" w:rsidRDefault="00DD5831" w:rsidP="003D1F77">
                  <w:r>
                    <w:t>Serveur</w:t>
                  </w:r>
                </w:p>
              </w:tc>
              <w:tc>
                <w:tcPr>
                  <w:tcW w:w="0" w:type="auto"/>
                </w:tcPr>
                <w:p w14:paraId="2DDFC12D" w14:textId="77777777" w:rsidR="00DD5831" w:rsidRDefault="00DD5831" w:rsidP="003D1F77">
                  <w:r>
                    <w:t>Il y a 2 boites de serveurs ou on peut rentrer des racks</w:t>
                  </w:r>
                </w:p>
              </w:tc>
            </w:tr>
            <w:tr w:rsidR="00DD5831" w14:paraId="52B6CAF5" w14:textId="77777777" w:rsidTr="003D1F77">
              <w:tc>
                <w:tcPr>
                  <w:tcW w:w="0" w:type="auto"/>
                </w:tcPr>
                <w:p w14:paraId="0F3E407E" w14:textId="77777777" w:rsidR="00DD5831" w:rsidRDefault="00DD5831" w:rsidP="003D1F77">
                  <w:proofErr w:type="spellStart"/>
                  <w:r>
                    <w:t>Fenetres</w:t>
                  </w:r>
                  <w:proofErr w:type="spellEnd"/>
                </w:p>
              </w:tc>
              <w:tc>
                <w:tcPr>
                  <w:tcW w:w="0" w:type="auto"/>
                </w:tcPr>
                <w:p w14:paraId="623CD4A6" w14:textId="77777777" w:rsidR="00DD5831" w:rsidRDefault="00DD5831" w:rsidP="003D1F77">
                  <w:r>
                    <w:t xml:space="preserve">Il y a 2 </w:t>
                  </w:r>
                  <w:proofErr w:type="spellStart"/>
                  <w:r>
                    <w:t>fenetres</w:t>
                  </w:r>
                  <w:proofErr w:type="spellEnd"/>
                </w:p>
              </w:tc>
            </w:tr>
            <w:tr w:rsidR="00DD5831" w14:paraId="60C46CFF" w14:textId="77777777" w:rsidTr="003D1F77">
              <w:tc>
                <w:tcPr>
                  <w:tcW w:w="0" w:type="auto"/>
                </w:tcPr>
                <w:p w14:paraId="4994ED00" w14:textId="77777777" w:rsidR="00DD5831" w:rsidRDefault="00DD5831" w:rsidP="003D1F77">
                  <w:proofErr w:type="gramStart"/>
                  <w:r>
                    <w:t>refroidissement</w:t>
                  </w:r>
                  <w:proofErr w:type="gramEnd"/>
                </w:p>
              </w:tc>
              <w:tc>
                <w:tcPr>
                  <w:tcW w:w="0" w:type="auto"/>
                </w:tcPr>
                <w:p w14:paraId="7154E43A" w14:textId="77777777" w:rsidR="00DD5831" w:rsidRDefault="00DD5831" w:rsidP="003D1F77">
                  <w:proofErr w:type="gramStart"/>
                  <w:r>
                    <w:t>il</w:t>
                  </w:r>
                  <w:proofErr w:type="gramEnd"/>
                  <w:r>
                    <w:t xml:space="preserve"> y a un moyen de refroidissement pour la salle</w:t>
                  </w:r>
                </w:p>
              </w:tc>
            </w:tr>
            <w:tr w:rsidR="00DD5831" w14:paraId="24856E2A" w14:textId="77777777" w:rsidTr="003D1F77">
              <w:tc>
                <w:tcPr>
                  <w:tcW w:w="0" w:type="auto"/>
                </w:tcPr>
                <w:p w14:paraId="6A964A13" w14:textId="77777777" w:rsidR="00DD5831" w:rsidRDefault="00DD5831" w:rsidP="003D1F77">
                  <w:proofErr w:type="gramStart"/>
                  <w:r>
                    <w:t>armoires</w:t>
                  </w:r>
                  <w:proofErr w:type="gramEnd"/>
                </w:p>
              </w:tc>
              <w:tc>
                <w:tcPr>
                  <w:tcW w:w="0" w:type="auto"/>
                </w:tcPr>
                <w:p w14:paraId="22A4BA22" w14:textId="77777777" w:rsidR="00DD5831" w:rsidRDefault="00DD5831" w:rsidP="003D1F77">
                  <w:proofErr w:type="gramStart"/>
                  <w:r>
                    <w:t>il</w:t>
                  </w:r>
                  <w:proofErr w:type="gramEnd"/>
                  <w:r>
                    <w:t xml:space="preserve"> y a 3 armoires pour stocker des choses</w:t>
                  </w:r>
                </w:p>
              </w:tc>
            </w:tr>
            <w:tr w:rsidR="00DD5831" w14:paraId="52CDFCF1" w14:textId="77777777" w:rsidTr="003D1F77">
              <w:tc>
                <w:tcPr>
                  <w:tcW w:w="0" w:type="auto"/>
                </w:tcPr>
                <w:p w14:paraId="2DE0037F" w14:textId="77777777" w:rsidR="00DD5831" w:rsidRDefault="00DD5831" w:rsidP="003D1F77">
                  <w:r>
                    <w:t>Endroit</w:t>
                  </w:r>
                </w:p>
              </w:tc>
              <w:tc>
                <w:tcPr>
                  <w:tcW w:w="0" w:type="auto"/>
                </w:tcPr>
                <w:p w14:paraId="05F2E87F" w14:textId="77777777" w:rsidR="00DD5831" w:rsidRDefault="00DD5831" w:rsidP="003D1F77">
                  <w:proofErr w:type="gramStart"/>
                  <w:r>
                    <w:t>la</w:t>
                  </w:r>
                  <w:proofErr w:type="gramEnd"/>
                  <w:r>
                    <w:t xml:space="preserve"> salle technique est dans d17</w:t>
                  </w:r>
                </w:p>
              </w:tc>
            </w:tr>
            <w:tr w:rsidR="00DD5831" w14:paraId="17E513A0" w14:textId="77777777" w:rsidTr="003D1F77">
              <w:tc>
                <w:tcPr>
                  <w:tcW w:w="0" w:type="auto"/>
                </w:tcPr>
                <w:p w14:paraId="436D9B38" w14:textId="77777777" w:rsidR="00DD5831" w:rsidRDefault="00DD5831" w:rsidP="003D1F77">
                  <w:r>
                    <w:t>Poste de travail</w:t>
                  </w:r>
                </w:p>
              </w:tc>
              <w:tc>
                <w:tcPr>
                  <w:tcW w:w="0" w:type="auto"/>
                </w:tcPr>
                <w:p w14:paraId="5EE87BDF" w14:textId="77777777" w:rsidR="00DD5831" w:rsidRDefault="00DD5831" w:rsidP="003D1F77">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r>
            <w:tr w:rsidR="00DD5831" w14:paraId="573B24D4" w14:textId="77777777" w:rsidTr="003D1F77">
              <w:tc>
                <w:tcPr>
                  <w:tcW w:w="0" w:type="auto"/>
                </w:tcPr>
                <w:p w14:paraId="4A2E8D08" w14:textId="77777777" w:rsidR="00DD5831" w:rsidRDefault="00DD5831" w:rsidP="003D1F77">
                  <w:r>
                    <w:t>Goulotte</w:t>
                  </w:r>
                </w:p>
              </w:tc>
              <w:tc>
                <w:tcPr>
                  <w:tcW w:w="0" w:type="auto"/>
                </w:tcPr>
                <w:p w14:paraId="76E556AD" w14:textId="77777777" w:rsidR="00DD5831" w:rsidRDefault="00DD5831" w:rsidP="003D1F77">
                  <w:r>
                    <w:t>Il y a une goulotte</w:t>
                  </w:r>
                </w:p>
              </w:tc>
            </w:tr>
            <w:tr w:rsidR="00DD5831" w14:paraId="49F03A06" w14:textId="77777777" w:rsidTr="003D1F77">
              <w:tc>
                <w:tcPr>
                  <w:tcW w:w="0" w:type="auto"/>
                </w:tcPr>
                <w:p w14:paraId="1300CE22" w14:textId="77777777" w:rsidR="00DD5831" w:rsidRDefault="00DD5831" w:rsidP="003D1F77">
                  <w:r>
                    <w:t>Echelle</w:t>
                  </w:r>
                </w:p>
              </w:tc>
              <w:tc>
                <w:tcPr>
                  <w:tcW w:w="0" w:type="auto"/>
                </w:tcPr>
                <w:p w14:paraId="20F09E28" w14:textId="77777777" w:rsidR="00DD5831" w:rsidRDefault="00DD5831" w:rsidP="003D1F77">
                  <w:proofErr w:type="gramStart"/>
                  <w:r>
                    <w:t>il</w:t>
                  </w:r>
                  <w:proofErr w:type="gramEnd"/>
                  <w:r>
                    <w:t xml:space="preserve"> y a une </w:t>
                  </w:r>
                  <w:proofErr w:type="spellStart"/>
                  <w:r>
                    <w:t>echelle</w:t>
                  </w:r>
                  <w:proofErr w:type="spellEnd"/>
                </w:p>
              </w:tc>
            </w:tr>
          </w:tbl>
          <w:p w14:paraId="1FEEDBB0" w14:textId="77777777" w:rsidR="00DD5831" w:rsidRDefault="00DD5831" w:rsidP="003D1F77"/>
        </w:tc>
      </w:tr>
    </w:tbl>
    <w:p w14:paraId="159B7FB3" w14:textId="77777777" w:rsidR="00DD5831" w:rsidRDefault="00DD5831" w:rsidP="00DD5831"/>
    <w:p w14:paraId="097EA7DC" w14:textId="77777777" w:rsidR="00DD5831" w:rsidRDefault="00DD5831" w:rsidP="00DD5831">
      <w:pPr>
        <w:pStyle w:val="Titre3"/>
        <w:numPr>
          <w:ilvl w:val="0"/>
          <w:numId w:val="0"/>
        </w:numPr>
        <w:ind w:left="1814" w:hanging="680"/>
      </w:pPr>
      <w:r>
        <w:t>Toilettes</w:t>
      </w:r>
    </w:p>
    <w:p w14:paraId="5AFA4E61"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72D76EA8" w14:textId="77777777" w:rsidTr="003D1F77">
        <w:tc>
          <w:tcPr>
            <w:tcW w:w="0" w:type="auto"/>
          </w:tcPr>
          <w:p w14:paraId="4F9DC690" w14:textId="77777777" w:rsidR="00DD5831" w:rsidRDefault="00DD5831" w:rsidP="003D1F77">
            <w:r>
              <w:t>En tant qu'utilisateur du bâtiment Je veux des toilettes Pour pouvoir faire mes besoins et me laver les mains</w:t>
            </w:r>
          </w:p>
        </w:tc>
      </w:tr>
      <w:tr w:rsidR="00DD5831" w14:paraId="79CE3E09" w14:textId="77777777" w:rsidTr="003D1F77">
        <w:tc>
          <w:tcPr>
            <w:tcW w:w="0" w:type="auto"/>
          </w:tcPr>
          <w:p w14:paraId="4DBD15E5"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1C107193" w14:textId="77777777" w:rsidTr="003D1F77">
              <w:tc>
                <w:tcPr>
                  <w:tcW w:w="0" w:type="auto"/>
                </w:tcPr>
                <w:p w14:paraId="69FDDD90" w14:textId="77777777" w:rsidR="00DD5831" w:rsidRDefault="00DD5831" w:rsidP="003D1F77">
                  <w:r>
                    <w:t>Murs</w:t>
                  </w:r>
                </w:p>
              </w:tc>
              <w:tc>
                <w:tcPr>
                  <w:tcW w:w="0" w:type="auto"/>
                </w:tcPr>
                <w:p w14:paraId="4B29C251" w14:textId="77777777" w:rsidR="00DD5831" w:rsidRDefault="00DD5831" w:rsidP="003D1F77">
                  <w:r>
                    <w:t>Il y a des murs qui séparent chaque toilette, ces murs font toute la longueur depuis le sol jusqu'au plafond</w:t>
                  </w:r>
                </w:p>
              </w:tc>
            </w:tr>
            <w:tr w:rsidR="00DD5831" w14:paraId="4210E085" w14:textId="77777777" w:rsidTr="003D1F77">
              <w:tc>
                <w:tcPr>
                  <w:tcW w:w="0" w:type="auto"/>
                </w:tcPr>
                <w:p w14:paraId="3DE1C734" w14:textId="77777777" w:rsidR="00DD5831" w:rsidRDefault="00DD5831" w:rsidP="003D1F77">
                  <w:r>
                    <w:t>Toilettes</w:t>
                  </w:r>
                </w:p>
              </w:tc>
              <w:tc>
                <w:tcPr>
                  <w:tcW w:w="0" w:type="auto"/>
                </w:tcPr>
                <w:p w14:paraId="19A3F594" w14:textId="77777777" w:rsidR="00DD5831" w:rsidRDefault="00DD5831" w:rsidP="003D1F77">
                  <w:r>
                    <w:t>Il y a 4 toilettes, un WC pour chaque petite salle</w:t>
                  </w:r>
                </w:p>
              </w:tc>
            </w:tr>
            <w:tr w:rsidR="00DD5831" w14:paraId="6680E225" w14:textId="77777777" w:rsidTr="003D1F77">
              <w:tc>
                <w:tcPr>
                  <w:tcW w:w="0" w:type="auto"/>
                </w:tcPr>
                <w:p w14:paraId="1C82192C" w14:textId="77777777" w:rsidR="00DD5831" w:rsidRDefault="00DD5831" w:rsidP="003D1F77">
                  <w:r>
                    <w:t>Salle</w:t>
                  </w:r>
                </w:p>
              </w:tc>
              <w:tc>
                <w:tcPr>
                  <w:tcW w:w="0" w:type="auto"/>
                </w:tcPr>
                <w:p w14:paraId="460C7211" w14:textId="77777777" w:rsidR="00DD5831" w:rsidRDefault="00DD5831" w:rsidP="003D1F77">
                  <w:r>
                    <w:t>La salle de toilettes est en d04</w:t>
                  </w:r>
                </w:p>
              </w:tc>
            </w:tr>
            <w:tr w:rsidR="00DD5831" w14:paraId="3AA43CD3" w14:textId="77777777" w:rsidTr="003D1F77">
              <w:tc>
                <w:tcPr>
                  <w:tcW w:w="0" w:type="auto"/>
                </w:tcPr>
                <w:p w14:paraId="79709BD3" w14:textId="77777777" w:rsidR="00DD5831" w:rsidRDefault="00DD5831" w:rsidP="003D1F77">
                  <w:proofErr w:type="spellStart"/>
                  <w:r>
                    <w:t>Fenetres</w:t>
                  </w:r>
                  <w:proofErr w:type="spellEnd"/>
                </w:p>
              </w:tc>
              <w:tc>
                <w:tcPr>
                  <w:tcW w:w="0" w:type="auto"/>
                </w:tcPr>
                <w:p w14:paraId="7016ED8D" w14:textId="77777777" w:rsidR="00DD5831" w:rsidRDefault="00DD5831" w:rsidP="003D1F77">
                  <w:r>
                    <w:t>Il y a 2 fenêtres ouvrables en face de la porte d'entrée, de taille 50x80cm</w:t>
                  </w:r>
                </w:p>
              </w:tc>
            </w:tr>
            <w:tr w:rsidR="00DD5831" w14:paraId="64AEF81B" w14:textId="77777777" w:rsidTr="003D1F77">
              <w:tc>
                <w:tcPr>
                  <w:tcW w:w="0" w:type="auto"/>
                </w:tcPr>
                <w:p w14:paraId="49BE3535" w14:textId="77777777" w:rsidR="00DD5831" w:rsidRDefault="00DD5831" w:rsidP="003D1F77">
                  <w:r>
                    <w:t>Sol</w:t>
                  </w:r>
                </w:p>
              </w:tc>
              <w:tc>
                <w:tcPr>
                  <w:tcW w:w="0" w:type="auto"/>
                </w:tcPr>
                <w:p w14:paraId="210C01D4" w14:textId="77777777" w:rsidR="00DD5831" w:rsidRDefault="00DD5831" w:rsidP="003D1F7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DD5831" w14:paraId="36F494BD" w14:textId="77777777" w:rsidTr="003D1F77">
              <w:tc>
                <w:tcPr>
                  <w:tcW w:w="0" w:type="auto"/>
                </w:tcPr>
                <w:p w14:paraId="277118B3" w14:textId="77777777" w:rsidR="00DD5831" w:rsidRDefault="00DD5831" w:rsidP="003D1F77">
                  <w:r>
                    <w:t>Lavabo</w:t>
                  </w:r>
                </w:p>
              </w:tc>
              <w:tc>
                <w:tcPr>
                  <w:tcW w:w="0" w:type="auto"/>
                </w:tcPr>
                <w:p w14:paraId="38CD4C4A" w14:textId="77777777" w:rsidR="00DD5831" w:rsidRDefault="00DD5831" w:rsidP="003D1F77">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r>
            <w:tr w:rsidR="00DD5831" w14:paraId="004508EA" w14:textId="77777777" w:rsidTr="003D1F77">
              <w:tc>
                <w:tcPr>
                  <w:tcW w:w="0" w:type="auto"/>
                </w:tcPr>
                <w:p w14:paraId="5FFAF90A" w14:textId="77777777" w:rsidR="00DD5831" w:rsidRDefault="00DD5831" w:rsidP="003D1F77">
                  <w:r>
                    <w:t>Poubelle</w:t>
                  </w:r>
                </w:p>
              </w:tc>
              <w:tc>
                <w:tcPr>
                  <w:tcW w:w="0" w:type="auto"/>
                </w:tcPr>
                <w:p w14:paraId="3A30E16E" w14:textId="77777777" w:rsidR="00DD5831" w:rsidRDefault="00DD5831" w:rsidP="003D1F77">
                  <w:r>
                    <w:t>Il y a une poubelle à droite de la porte d'</w:t>
                  </w:r>
                  <w:proofErr w:type="spellStart"/>
                  <w:r>
                    <w:t>entré</w:t>
                  </w:r>
                  <w:proofErr w:type="spellEnd"/>
                  <w:r>
                    <w:t>, dans le coin</w:t>
                  </w:r>
                </w:p>
              </w:tc>
            </w:tr>
            <w:tr w:rsidR="00DD5831" w14:paraId="35D4754D" w14:textId="77777777" w:rsidTr="003D1F77">
              <w:tc>
                <w:tcPr>
                  <w:tcW w:w="0" w:type="auto"/>
                </w:tcPr>
                <w:p w14:paraId="7373A536" w14:textId="77777777" w:rsidR="00DD5831" w:rsidRDefault="00DD5831" w:rsidP="003D1F77">
                  <w:r>
                    <w:t xml:space="preserve">Savon + </w:t>
                  </w:r>
                  <w:proofErr w:type="spellStart"/>
                  <w:r>
                    <w:t>secheur</w:t>
                  </w:r>
                  <w:proofErr w:type="spellEnd"/>
                </w:p>
              </w:tc>
              <w:tc>
                <w:tcPr>
                  <w:tcW w:w="0" w:type="auto"/>
                </w:tcPr>
                <w:p w14:paraId="36960F44" w14:textId="77777777" w:rsidR="00DD5831" w:rsidRDefault="00DD5831" w:rsidP="003D1F77">
                  <w:r>
                    <w:t xml:space="preserve">Il y a des distributeurs de savon et un appareil à </w:t>
                  </w:r>
                  <w:proofErr w:type="spellStart"/>
                  <w:r>
                    <w:t>secher</w:t>
                  </w:r>
                  <w:proofErr w:type="spellEnd"/>
                  <w:r>
                    <w:t xml:space="preserve"> sur le même mur que le lavabo à 20cm du lavabo</w:t>
                  </w:r>
                </w:p>
              </w:tc>
            </w:tr>
          </w:tbl>
          <w:p w14:paraId="32A4DD65" w14:textId="77777777" w:rsidR="00DD5831" w:rsidRDefault="00DD5831" w:rsidP="003D1F77"/>
        </w:tc>
      </w:tr>
    </w:tbl>
    <w:p w14:paraId="782ED102" w14:textId="77777777" w:rsidR="00DD5831" w:rsidRDefault="00DD5831" w:rsidP="00DD5831"/>
    <w:p w14:paraId="37152FBD" w14:textId="77777777" w:rsidR="00DD5831" w:rsidRDefault="00DD5831" w:rsidP="00DD5831">
      <w:pPr>
        <w:pStyle w:val="Titre3"/>
        <w:numPr>
          <w:ilvl w:val="0"/>
          <w:numId w:val="0"/>
        </w:numPr>
        <w:ind w:left="1814" w:hanging="680"/>
      </w:pPr>
      <w:r>
        <w:t>Salle de repos</w:t>
      </w:r>
    </w:p>
    <w:p w14:paraId="42D542CC"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t xml:space="preserve">3 </w:t>
                  </w:r>
                  <w:proofErr w:type="gramStart"/>
                  <w:r>
                    <w:t>canapé</w:t>
                  </w:r>
                  <w:proofErr w:type="gramEnd"/>
                </w:p>
              </w:tc>
              <w:tc>
                <w:tcPr>
                  <w:tcW w:w="0" w:type="auto"/>
                </w:tcPr>
                <w:p w14:paraId="71FD3E63" w14:textId="77777777" w:rsidR="00DD5831" w:rsidRDefault="00DD5831" w:rsidP="003D1F77">
                  <w:r>
                    <w:t xml:space="preserve">Il y a 3 </w:t>
                  </w:r>
                  <w:proofErr w:type="gramStart"/>
                  <w:r>
                    <w:t>canapé</w:t>
                  </w:r>
                  <w:proofErr w:type="gramEnd"/>
                  <w:r>
                    <w:t xml:space="preserve">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 xml:space="preserve">1 </w:t>
                  </w:r>
                  <w:proofErr w:type="spellStart"/>
                  <w:r>
                    <w:t>baby foot</w:t>
                  </w:r>
                  <w:proofErr w:type="spellEnd"/>
                </w:p>
              </w:tc>
              <w:tc>
                <w:tcPr>
                  <w:tcW w:w="0" w:type="auto"/>
                </w:tcPr>
                <w:p w14:paraId="4BC1522E" w14:textId="77777777" w:rsidR="00DD5831" w:rsidRDefault="00DD5831" w:rsidP="003D1F77">
                  <w:r>
                    <w:t xml:space="preserve">Il y a 1 </w:t>
                  </w:r>
                  <w:proofErr w:type="spellStart"/>
                  <w:r>
                    <w:t>baby foot</w:t>
                  </w:r>
                  <w:proofErr w:type="spellEnd"/>
                  <w:r>
                    <w:t xml:space="preserve"> au milieu de la salle</w:t>
                  </w:r>
                </w:p>
              </w:tc>
            </w:tr>
            <w:tr w:rsidR="00DD5831" w14:paraId="7C6A98E0" w14:textId="77777777" w:rsidTr="003D1F77">
              <w:tc>
                <w:tcPr>
                  <w:tcW w:w="0" w:type="auto"/>
                </w:tcPr>
                <w:p w14:paraId="4187BE63" w14:textId="77777777" w:rsidR="00DD5831" w:rsidRDefault="00DD5831" w:rsidP="003D1F77">
                  <w:r>
                    <w:t xml:space="preserve">2 </w:t>
                  </w:r>
                  <w:proofErr w:type="gramStart"/>
                  <w:r>
                    <w:t>télé</w:t>
                  </w:r>
                  <w:proofErr w:type="gramEnd"/>
                  <w:r>
                    <w:t xml:space="preserve"> connecter a des </w:t>
                  </w:r>
                  <w:proofErr w:type="spellStart"/>
                  <w:r>
                    <w:t>pc's</w:t>
                  </w:r>
                  <w:proofErr w:type="spellEnd"/>
                </w:p>
              </w:tc>
              <w:tc>
                <w:tcPr>
                  <w:tcW w:w="0" w:type="auto"/>
                </w:tcPr>
                <w:p w14:paraId="0F9FB189" w14:textId="77777777" w:rsidR="00DD5831" w:rsidRDefault="00DD5831" w:rsidP="003D1F77">
                  <w:r>
                    <w:t xml:space="preserve">Il y a 2 </w:t>
                  </w:r>
                  <w:proofErr w:type="gramStart"/>
                  <w:r>
                    <w:t>télé</w:t>
                  </w:r>
                  <w:proofErr w:type="gramEnd"/>
                  <w:r>
                    <w:t xml:space="preserve"> connecter a des </w:t>
                  </w:r>
                  <w:proofErr w:type="spellStart"/>
                  <w:r>
                    <w:t>pc's</w:t>
                  </w:r>
                  <w:proofErr w:type="spellEnd"/>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proofErr w:type="spellStart"/>
                  <w:r>
                    <w:t>Led</w:t>
                  </w:r>
                  <w:proofErr w:type="spellEnd"/>
                  <w:r>
                    <w:t xml:space="preserve"> </w:t>
                  </w:r>
                  <w:proofErr w:type="spellStart"/>
                  <w:r>
                    <w:t>rgb</w:t>
                  </w:r>
                  <w:proofErr w:type="spellEnd"/>
                </w:p>
              </w:tc>
              <w:tc>
                <w:tcPr>
                  <w:tcW w:w="0" w:type="auto"/>
                </w:tcPr>
                <w:p w14:paraId="2A8A608F" w14:textId="77777777" w:rsidR="00DD5831" w:rsidRDefault="00DD5831" w:rsidP="003D1F77">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r>
            <w:tr w:rsidR="00DD5831" w14:paraId="589894FA" w14:textId="77777777" w:rsidTr="003D1F77">
              <w:tc>
                <w:tcPr>
                  <w:tcW w:w="0" w:type="auto"/>
                </w:tcPr>
                <w:p w14:paraId="3CD0C081" w14:textId="77777777" w:rsidR="00DD5831" w:rsidRDefault="00DD5831" w:rsidP="003D1F77">
                  <w:r>
                    <w:t xml:space="preserve">2 </w:t>
                  </w:r>
                  <w:proofErr w:type="spellStart"/>
                  <w:r>
                    <w:t>Fenetres</w:t>
                  </w:r>
                  <w:proofErr w:type="spellEnd"/>
                  <w:r>
                    <w:t xml:space="preserve"> au mur donnant sur l'</w:t>
                  </w:r>
                  <w:proofErr w:type="spellStart"/>
                  <w:r>
                    <w:t>exterieur</w:t>
                  </w:r>
                  <w:proofErr w:type="spellEnd"/>
                </w:p>
              </w:tc>
              <w:tc>
                <w:tcPr>
                  <w:tcW w:w="0" w:type="auto"/>
                </w:tcPr>
                <w:p w14:paraId="2F75E32A" w14:textId="77777777" w:rsidR="00DD5831" w:rsidRDefault="00DD5831" w:rsidP="003D1F77">
                  <w:r>
                    <w:t xml:space="preserve">Il y a 2 </w:t>
                  </w:r>
                  <w:proofErr w:type="spellStart"/>
                  <w:r>
                    <w:t>fenetres</w:t>
                  </w:r>
                  <w:proofErr w:type="spellEnd"/>
                  <w:r>
                    <w:t xml:space="preserve"> au mur donnant sur l'</w:t>
                  </w:r>
                  <w:proofErr w:type="spellStart"/>
                  <w:r>
                    <w:t>exterieur</w:t>
                  </w:r>
                  <w:proofErr w:type="spellEnd"/>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r>
        <w:t>Parking</w:t>
      </w:r>
    </w:p>
    <w:p w14:paraId="3BBE472B"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 xml:space="preserve">En tant que personne conduisant un véhicule à deux ou 4 roues Je veux un parking Pour pouvoir parquer mon engin en venant </w:t>
            </w:r>
            <w:proofErr w:type="gramStart"/>
            <w:r>
              <w:t>a</w:t>
            </w:r>
            <w:proofErr w:type="gramEnd"/>
            <w:r>
              <w:t xml:space="preserve"> Vennes</w:t>
            </w:r>
          </w:p>
        </w:tc>
      </w:tr>
      <w:tr w:rsidR="00DD5831" w14:paraId="38DAD7FE" w14:textId="77777777" w:rsidTr="003D1F77">
        <w:tc>
          <w:tcPr>
            <w:tcW w:w="0" w:type="auto"/>
          </w:tcPr>
          <w:p w14:paraId="2DCD6034"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lastRenderedPageBreak/>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 xml:space="preserve">Il y a </w:t>
                  </w:r>
                  <w:proofErr w:type="gramStart"/>
                  <w:r>
                    <w:t>des marquages blanc</w:t>
                  </w:r>
                  <w:proofErr w:type="gramEnd"/>
                  <w:r>
                    <w:t xml:space="preserve"> au sol</w:t>
                  </w:r>
                </w:p>
              </w:tc>
            </w:tr>
            <w:tr w:rsidR="00DD5831" w14:paraId="5B49A3C1" w14:textId="77777777" w:rsidTr="003D1F77">
              <w:tc>
                <w:tcPr>
                  <w:tcW w:w="0" w:type="auto"/>
                </w:tcPr>
                <w:p w14:paraId="59D6A4E5" w14:textId="77777777" w:rsidR="00DD5831" w:rsidRDefault="00DD5831" w:rsidP="003D1F77">
                  <w:r>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proofErr w:type="gramStart"/>
                  <w:r>
                    <w:t>placement</w:t>
                  </w:r>
                  <w:proofErr w:type="gramEnd"/>
                  <w:r>
                    <w:t xml:space="preserve"> moto</w:t>
                  </w:r>
                </w:p>
              </w:tc>
              <w:tc>
                <w:tcPr>
                  <w:tcW w:w="0" w:type="auto"/>
                </w:tcPr>
                <w:p w14:paraId="2A381AD0" w14:textId="77777777" w:rsidR="00DD5831" w:rsidRDefault="00DD5831" w:rsidP="003D1F77">
                  <w:r>
                    <w:t xml:space="preserve">Il y a les places moto coller au dos du </w:t>
                  </w:r>
                  <w:proofErr w:type="spellStart"/>
                  <w:r>
                    <w:t>batiment</w:t>
                  </w:r>
                  <w:proofErr w:type="spellEnd"/>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r>
        <w:t>Salle de Reserve</w:t>
      </w:r>
    </w:p>
    <w:p w14:paraId="65337628"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 xml:space="preserve">Chaque meuble de stockage porte au moins 4 PC (tours) de taille </w:t>
                  </w:r>
                  <w:proofErr w:type="spellStart"/>
                  <w:r>
                    <w:t>Mid</w:t>
                  </w:r>
                  <w:proofErr w:type="spellEnd"/>
                  <w:r>
                    <w:t>-Tower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proofErr w:type="spellStart"/>
                  <w:r>
                    <w:t>Fenetre</w:t>
                  </w:r>
                  <w:proofErr w:type="spellEnd"/>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77777777" w:rsidR="00DD5831" w:rsidRDefault="00DD5831" w:rsidP="003D1F77">
                  <w:r>
                    <w:t xml:space="preserve">Il y a un interrupteur </w:t>
                  </w:r>
                  <w:proofErr w:type="gramStart"/>
                  <w:r>
                    <w:t>à  20</w:t>
                  </w:r>
                  <w:proofErr w:type="gramEnd"/>
                  <w:r>
                    <w:t xml:space="preserve">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w:t>
                  </w:r>
                  <w:proofErr w:type="spellStart"/>
                  <w:r>
                    <w:t>Technocraft</w:t>
                  </w:r>
                  <w:proofErr w:type="spellEnd"/>
                  <w:r>
                    <w:t xml:space="preserve"> Boîte à outils Professional 35 pièces'</w:t>
                  </w:r>
                </w:p>
              </w:tc>
            </w:tr>
          </w:tbl>
          <w:p w14:paraId="1B7635EF" w14:textId="77777777" w:rsidR="00DD5831" w:rsidRDefault="00DD5831" w:rsidP="003D1F77"/>
        </w:tc>
      </w:tr>
    </w:tbl>
    <w:p w14:paraId="12A50597" w14:textId="77777777" w:rsidR="00DD5831" w:rsidRDefault="00DD5831" w:rsidP="00DD5831"/>
    <w:p w14:paraId="5FD43A4F" w14:textId="77777777" w:rsidR="00DD5831" w:rsidRDefault="00DD5831" w:rsidP="00DD5831">
      <w:pPr>
        <w:pStyle w:val="Titre3"/>
        <w:numPr>
          <w:ilvl w:val="0"/>
          <w:numId w:val="0"/>
        </w:numPr>
        <w:ind w:left="1814" w:hanging="680"/>
      </w:pPr>
      <w:r>
        <w:t>Classe</w:t>
      </w:r>
    </w:p>
    <w:p w14:paraId="6BCDDB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F03171C" w14:textId="77777777" w:rsidTr="003D1F77">
        <w:tc>
          <w:tcPr>
            <w:tcW w:w="0" w:type="auto"/>
          </w:tcPr>
          <w:p w14:paraId="53646EFF" w14:textId="77777777" w:rsidR="00DD5831" w:rsidRDefault="00DD5831" w:rsidP="003D1F77">
            <w:proofErr w:type="gramStart"/>
            <w:r>
              <w:t>En tant que étudiant</w:t>
            </w:r>
            <w:proofErr w:type="gramEnd"/>
            <w:r>
              <w:t xml:space="preserve"> Je veux des classes Pour travailler</w:t>
            </w:r>
          </w:p>
        </w:tc>
      </w:tr>
      <w:tr w:rsidR="00DD5831" w14:paraId="49E18E3E" w14:textId="77777777" w:rsidTr="003D1F77">
        <w:tc>
          <w:tcPr>
            <w:tcW w:w="0" w:type="auto"/>
          </w:tcPr>
          <w:p w14:paraId="449A6B48"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DD5831" w14:paraId="1522725F" w14:textId="77777777" w:rsidTr="003D1F77">
              <w:tc>
                <w:tcPr>
                  <w:tcW w:w="0" w:type="auto"/>
                </w:tcPr>
                <w:p w14:paraId="73128863" w14:textId="77777777" w:rsidR="00DD5831" w:rsidRDefault="00DD5831" w:rsidP="003D1F77">
                  <w:r>
                    <w:t>Bureaux</w:t>
                  </w:r>
                </w:p>
              </w:tc>
              <w:tc>
                <w:tcPr>
                  <w:tcW w:w="0" w:type="auto"/>
                </w:tcPr>
                <w:p w14:paraId="29073900" w14:textId="77777777" w:rsidR="00DD5831" w:rsidRDefault="00DD5831" w:rsidP="003D1F77">
                  <w:r>
                    <w:t>Il faut au minimum 18 bureaux pour travailler</w:t>
                  </w:r>
                </w:p>
              </w:tc>
            </w:tr>
            <w:tr w:rsidR="00DD5831" w14:paraId="295FF0C0" w14:textId="77777777" w:rsidTr="003D1F77">
              <w:tc>
                <w:tcPr>
                  <w:tcW w:w="0" w:type="auto"/>
                </w:tcPr>
                <w:p w14:paraId="658A50EB" w14:textId="77777777" w:rsidR="00DD5831" w:rsidRDefault="00DD5831" w:rsidP="003D1F77">
                  <w:r>
                    <w:t>Location</w:t>
                  </w:r>
                </w:p>
              </w:tc>
              <w:tc>
                <w:tcPr>
                  <w:tcW w:w="0" w:type="auto"/>
                </w:tcPr>
                <w:p w14:paraId="064F403C" w14:textId="77777777" w:rsidR="00DD5831" w:rsidRDefault="00DD5831" w:rsidP="003D1F77">
                  <w:r>
                    <w:t>Il faut que la salle soit en D13</w:t>
                  </w:r>
                </w:p>
              </w:tc>
            </w:tr>
            <w:tr w:rsidR="00DD5831" w14:paraId="2727708D" w14:textId="77777777" w:rsidTr="003D1F77">
              <w:tc>
                <w:tcPr>
                  <w:tcW w:w="0" w:type="auto"/>
                </w:tcPr>
                <w:p w14:paraId="60A3BD01" w14:textId="77777777" w:rsidR="00DD5831" w:rsidRDefault="00DD5831" w:rsidP="003D1F77">
                  <w:r>
                    <w:t>Ecrans</w:t>
                  </w:r>
                </w:p>
              </w:tc>
              <w:tc>
                <w:tcPr>
                  <w:tcW w:w="0" w:type="auto"/>
                </w:tcPr>
                <w:p w14:paraId="0496C59B" w14:textId="77777777" w:rsidR="00DD5831" w:rsidRDefault="00DD5831" w:rsidP="003D1F77">
                  <w:r>
                    <w:t xml:space="preserve">Il faut 2 </w:t>
                  </w:r>
                  <w:proofErr w:type="spellStart"/>
                  <w:r>
                    <w:t>ecrans</w:t>
                  </w:r>
                  <w:proofErr w:type="spellEnd"/>
                  <w:r>
                    <w:t xml:space="preserve"> par bureau</w:t>
                  </w:r>
                </w:p>
              </w:tc>
            </w:tr>
            <w:tr w:rsidR="00DD5831" w14:paraId="6E0736FF" w14:textId="77777777" w:rsidTr="003D1F77">
              <w:tc>
                <w:tcPr>
                  <w:tcW w:w="0" w:type="auto"/>
                </w:tcPr>
                <w:p w14:paraId="2F158F44" w14:textId="77777777" w:rsidR="00DD5831" w:rsidRDefault="00DD5831" w:rsidP="003D1F77">
                  <w:proofErr w:type="spellStart"/>
                  <w:r>
                    <w:t>Fenetres</w:t>
                  </w:r>
                  <w:proofErr w:type="spellEnd"/>
                </w:p>
              </w:tc>
              <w:tc>
                <w:tcPr>
                  <w:tcW w:w="0" w:type="auto"/>
                </w:tcPr>
                <w:p w14:paraId="6925E676" w14:textId="77777777" w:rsidR="00DD5831" w:rsidRDefault="00DD5831" w:rsidP="003D1F77">
                  <w:r>
                    <w:t xml:space="preserve">Il faut minimum 6 </w:t>
                  </w:r>
                  <w:proofErr w:type="spellStart"/>
                  <w:r>
                    <w:t>fenetres</w:t>
                  </w:r>
                  <w:proofErr w:type="spellEnd"/>
                  <w:r>
                    <w:t xml:space="preserve"> qui font la hauteur du mur</w:t>
                  </w:r>
                </w:p>
              </w:tc>
            </w:tr>
            <w:tr w:rsidR="00DD5831" w14:paraId="46BAFC66" w14:textId="77777777" w:rsidTr="003D1F77">
              <w:tc>
                <w:tcPr>
                  <w:tcW w:w="0" w:type="auto"/>
                </w:tcPr>
                <w:p w14:paraId="25D5D7B0" w14:textId="77777777" w:rsidR="00DD5831" w:rsidRDefault="00DD5831" w:rsidP="003D1F77">
                  <w:r>
                    <w:t>Chaises</w:t>
                  </w:r>
                </w:p>
              </w:tc>
              <w:tc>
                <w:tcPr>
                  <w:tcW w:w="0" w:type="auto"/>
                </w:tcPr>
                <w:p w14:paraId="17C048F1" w14:textId="77777777" w:rsidR="00DD5831" w:rsidRDefault="00DD5831" w:rsidP="003D1F77">
                  <w:r>
                    <w:t>Il faut une chaise par bureau + une pour le prof</w:t>
                  </w:r>
                </w:p>
              </w:tc>
            </w:tr>
            <w:tr w:rsidR="00DD5831" w14:paraId="7390A9DC" w14:textId="77777777" w:rsidTr="003D1F77">
              <w:tc>
                <w:tcPr>
                  <w:tcW w:w="0" w:type="auto"/>
                </w:tcPr>
                <w:p w14:paraId="0E71AD66" w14:textId="77777777" w:rsidR="00DD5831" w:rsidRDefault="00DD5831" w:rsidP="003D1F77">
                  <w:r>
                    <w:t>Ordinateur</w:t>
                  </w:r>
                </w:p>
              </w:tc>
              <w:tc>
                <w:tcPr>
                  <w:tcW w:w="0" w:type="auto"/>
                </w:tcPr>
                <w:p w14:paraId="3A15DB73" w14:textId="77777777" w:rsidR="00DD5831" w:rsidRDefault="00DD5831" w:rsidP="003D1F77">
                  <w:r>
                    <w:t>Il faut 1 ordinateur tour par bureau</w:t>
                  </w:r>
                </w:p>
              </w:tc>
            </w:tr>
            <w:tr w:rsidR="00DD5831" w14:paraId="15B3D0E2" w14:textId="77777777" w:rsidTr="003D1F77">
              <w:tc>
                <w:tcPr>
                  <w:tcW w:w="0" w:type="auto"/>
                </w:tcPr>
                <w:p w14:paraId="0FD14A05" w14:textId="77777777" w:rsidR="00DD5831" w:rsidRDefault="00DD5831" w:rsidP="003D1F77">
                  <w:r>
                    <w:t>Clavier + souris</w:t>
                  </w:r>
                </w:p>
              </w:tc>
              <w:tc>
                <w:tcPr>
                  <w:tcW w:w="0" w:type="auto"/>
                </w:tcPr>
                <w:p w14:paraId="6B116746" w14:textId="77777777" w:rsidR="00DD5831" w:rsidRDefault="00DD5831" w:rsidP="003D1F77">
                  <w:r>
                    <w:t>Il faut un clavier et une souris par bureau</w:t>
                  </w:r>
                </w:p>
              </w:tc>
            </w:tr>
            <w:tr w:rsidR="00DD5831" w14:paraId="6D02DA44" w14:textId="77777777" w:rsidTr="003D1F77">
              <w:tc>
                <w:tcPr>
                  <w:tcW w:w="0" w:type="auto"/>
                </w:tcPr>
                <w:p w14:paraId="2E6129AC" w14:textId="77777777" w:rsidR="00DD5831" w:rsidRDefault="00DD5831" w:rsidP="003D1F77">
                  <w:r>
                    <w:t>Bureau du prof</w:t>
                  </w:r>
                </w:p>
              </w:tc>
              <w:tc>
                <w:tcPr>
                  <w:tcW w:w="0" w:type="auto"/>
                </w:tcPr>
                <w:p w14:paraId="60886E78" w14:textId="77777777" w:rsidR="00DD5831" w:rsidRDefault="00DD5831" w:rsidP="003D1F77">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13ACF4EB" w14:textId="77777777" w:rsidTr="003D1F77">
              <w:tc>
                <w:tcPr>
                  <w:tcW w:w="0" w:type="auto"/>
                </w:tcPr>
                <w:p w14:paraId="217C5964" w14:textId="77777777" w:rsidR="00DD5831" w:rsidRDefault="00DD5831" w:rsidP="003D1F77">
                  <w:r>
                    <w:t>TV + tableau</w:t>
                  </w:r>
                </w:p>
              </w:tc>
              <w:tc>
                <w:tcPr>
                  <w:tcW w:w="0" w:type="auto"/>
                </w:tcPr>
                <w:p w14:paraId="3A7E2061" w14:textId="77777777" w:rsidR="00DD5831" w:rsidRDefault="00DD5831" w:rsidP="003D1F77">
                  <w:r>
                    <w:t>Il faut un tableau et une TV</w:t>
                  </w:r>
                </w:p>
              </w:tc>
            </w:tr>
          </w:tbl>
          <w:p w14:paraId="6D3CA061" w14:textId="77777777" w:rsidR="00DD5831" w:rsidRDefault="00DD5831" w:rsidP="003D1F77"/>
        </w:tc>
      </w:tr>
    </w:tbl>
    <w:p w14:paraId="6D1AB4AA" w14:textId="77777777" w:rsidR="00DD5831" w:rsidRDefault="00DD5831" w:rsidP="00DD5831"/>
    <w:p w14:paraId="3491DD49" w14:textId="77777777" w:rsidR="00DD5831" w:rsidRDefault="00DD5831" w:rsidP="00DD5831">
      <w:pPr>
        <w:pStyle w:val="Titre3"/>
        <w:numPr>
          <w:ilvl w:val="0"/>
          <w:numId w:val="0"/>
        </w:numPr>
        <w:ind w:left="1814" w:hanging="680"/>
      </w:pPr>
      <w:r>
        <w:t>Toilettes d14</w:t>
      </w:r>
    </w:p>
    <w:p w14:paraId="5AE3195A"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B0EC35D" w14:textId="77777777" w:rsidTr="003D1F77">
        <w:tc>
          <w:tcPr>
            <w:tcW w:w="0" w:type="auto"/>
          </w:tcPr>
          <w:p w14:paraId="555077BF" w14:textId="77777777" w:rsidR="00DD5831" w:rsidRDefault="00DD5831" w:rsidP="003D1F77">
            <w:r>
              <w:t>En tant qu'utilisateur du bâtiment Je veux des toilettes Pour pouvoir faire mes besoins et me laver les mains</w:t>
            </w:r>
          </w:p>
        </w:tc>
      </w:tr>
      <w:tr w:rsidR="00DD5831" w14:paraId="1D237C8A" w14:textId="77777777" w:rsidTr="003D1F77">
        <w:tc>
          <w:tcPr>
            <w:tcW w:w="0" w:type="auto"/>
          </w:tcPr>
          <w:p w14:paraId="50698C9E"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6102B8BC" w14:textId="77777777" w:rsidTr="003D1F77">
              <w:tc>
                <w:tcPr>
                  <w:tcW w:w="0" w:type="auto"/>
                </w:tcPr>
                <w:p w14:paraId="7C446E53" w14:textId="77777777" w:rsidR="00DD5831" w:rsidRDefault="00DD5831" w:rsidP="003D1F77">
                  <w:r>
                    <w:lastRenderedPageBreak/>
                    <w:t>Murs</w:t>
                  </w:r>
                </w:p>
              </w:tc>
              <w:tc>
                <w:tcPr>
                  <w:tcW w:w="0" w:type="auto"/>
                </w:tcPr>
                <w:p w14:paraId="684959B1" w14:textId="77777777" w:rsidR="00DD5831" w:rsidRDefault="00DD5831" w:rsidP="003D1F77">
                  <w:r>
                    <w:t>Il y a des murs qui séparent chaque toilette, ces murs font toute la longueur depuis le sol jusqu'au sol</w:t>
                  </w:r>
                </w:p>
              </w:tc>
            </w:tr>
            <w:tr w:rsidR="00DD5831" w14:paraId="73B9EF09" w14:textId="77777777" w:rsidTr="003D1F77">
              <w:tc>
                <w:tcPr>
                  <w:tcW w:w="0" w:type="auto"/>
                </w:tcPr>
                <w:p w14:paraId="4075F18B" w14:textId="77777777" w:rsidR="00DD5831" w:rsidRDefault="00DD5831" w:rsidP="003D1F77">
                  <w:r>
                    <w:t>Toilettes</w:t>
                  </w:r>
                </w:p>
              </w:tc>
              <w:tc>
                <w:tcPr>
                  <w:tcW w:w="0" w:type="auto"/>
                </w:tcPr>
                <w:p w14:paraId="07C034E5" w14:textId="77777777" w:rsidR="00DD5831" w:rsidRDefault="00DD5831" w:rsidP="003D1F77">
                  <w:r>
                    <w:t>Il y a 4 toilettes par salle</w:t>
                  </w:r>
                </w:p>
              </w:tc>
            </w:tr>
            <w:tr w:rsidR="00DD5831" w14:paraId="37DEE00C" w14:textId="77777777" w:rsidTr="003D1F77">
              <w:tc>
                <w:tcPr>
                  <w:tcW w:w="0" w:type="auto"/>
                </w:tcPr>
                <w:p w14:paraId="3F140ECD" w14:textId="77777777" w:rsidR="00DD5831" w:rsidRDefault="00DD5831" w:rsidP="003D1F77">
                  <w:r>
                    <w:t>Salle</w:t>
                  </w:r>
                </w:p>
              </w:tc>
              <w:tc>
                <w:tcPr>
                  <w:tcW w:w="0" w:type="auto"/>
                </w:tcPr>
                <w:p w14:paraId="7F88A2EA" w14:textId="77777777" w:rsidR="00DD5831" w:rsidRDefault="00DD5831" w:rsidP="003D1F77">
                  <w:proofErr w:type="gramStart"/>
                  <w:r>
                    <w:t>La salles</w:t>
                  </w:r>
                  <w:proofErr w:type="gramEnd"/>
                  <w:r>
                    <w:t xml:space="preserve"> de toilettes est en d14</w:t>
                  </w:r>
                </w:p>
              </w:tc>
            </w:tr>
            <w:tr w:rsidR="00DD5831" w14:paraId="6BEE295F" w14:textId="77777777" w:rsidTr="003D1F77">
              <w:tc>
                <w:tcPr>
                  <w:tcW w:w="0" w:type="auto"/>
                </w:tcPr>
                <w:p w14:paraId="7C45FBB5" w14:textId="77777777" w:rsidR="00DD5831" w:rsidRDefault="00DD5831" w:rsidP="003D1F77">
                  <w:proofErr w:type="spellStart"/>
                  <w:r>
                    <w:t>Fenetres</w:t>
                  </w:r>
                  <w:proofErr w:type="spellEnd"/>
                </w:p>
              </w:tc>
              <w:tc>
                <w:tcPr>
                  <w:tcW w:w="0" w:type="auto"/>
                </w:tcPr>
                <w:p w14:paraId="23D6364F" w14:textId="77777777" w:rsidR="00DD5831" w:rsidRDefault="00DD5831" w:rsidP="003D1F77">
                  <w:r>
                    <w:t>Il y a 2 fenêtres ouvrables en face de la porte d'entrée, de taille 30x50cm</w:t>
                  </w:r>
                </w:p>
              </w:tc>
            </w:tr>
            <w:tr w:rsidR="00DD5831" w14:paraId="6F18EF76" w14:textId="77777777" w:rsidTr="003D1F77">
              <w:tc>
                <w:tcPr>
                  <w:tcW w:w="0" w:type="auto"/>
                </w:tcPr>
                <w:p w14:paraId="2AB615F4" w14:textId="77777777" w:rsidR="00DD5831" w:rsidRDefault="00DD5831" w:rsidP="003D1F77">
                  <w:r>
                    <w:t>Sol</w:t>
                  </w:r>
                </w:p>
              </w:tc>
              <w:tc>
                <w:tcPr>
                  <w:tcW w:w="0" w:type="auto"/>
                </w:tcPr>
                <w:p w14:paraId="2674EF9C" w14:textId="77777777" w:rsidR="00DD5831" w:rsidRDefault="00DD5831" w:rsidP="003D1F7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DD5831" w14:paraId="30AB15B9" w14:textId="77777777" w:rsidTr="003D1F77">
              <w:tc>
                <w:tcPr>
                  <w:tcW w:w="0" w:type="auto"/>
                </w:tcPr>
                <w:p w14:paraId="2AA7801F" w14:textId="77777777" w:rsidR="00DD5831" w:rsidRDefault="00DD5831" w:rsidP="003D1F77">
                  <w:r>
                    <w:t>Lavabo</w:t>
                  </w:r>
                </w:p>
              </w:tc>
              <w:tc>
                <w:tcPr>
                  <w:tcW w:w="0" w:type="auto"/>
                </w:tcPr>
                <w:p w14:paraId="76EB01A5" w14:textId="77777777" w:rsidR="00DD5831" w:rsidRDefault="00DD5831" w:rsidP="003D1F77">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r>
            <w:tr w:rsidR="00DD5831" w14:paraId="046EA379" w14:textId="77777777" w:rsidTr="003D1F77">
              <w:tc>
                <w:tcPr>
                  <w:tcW w:w="0" w:type="auto"/>
                </w:tcPr>
                <w:p w14:paraId="2E6D1A92" w14:textId="77777777" w:rsidR="00DD5831" w:rsidRDefault="00DD5831" w:rsidP="003D1F77">
                  <w:r>
                    <w:t>Poubelle</w:t>
                  </w:r>
                </w:p>
              </w:tc>
              <w:tc>
                <w:tcPr>
                  <w:tcW w:w="0" w:type="auto"/>
                </w:tcPr>
                <w:p w14:paraId="2AA12E01" w14:textId="77777777" w:rsidR="00DD5831" w:rsidRDefault="00DD5831" w:rsidP="003D1F77">
                  <w:r>
                    <w:t>Il y a une poubelle à droite de la porte d'</w:t>
                  </w:r>
                  <w:proofErr w:type="spellStart"/>
                  <w:r>
                    <w:t>entré</w:t>
                  </w:r>
                  <w:proofErr w:type="spellEnd"/>
                  <w:r>
                    <w:t>, dans le coin</w:t>
                  </w:r>
                </w:p>
              </w:tc>
            </w:tr>
            <w:tr w:rsidR="00DD5831" w14:paraId="4F0517EC" w14:textId="77777777" w:rsidTr="003D1F77">
              <w:tc>
                <w:tcPr>
                  <w:tcW w:w="0" w:type="auto"/>
                </w:tcPr>
                <w:p w14:paraId="23821AE5" w14:textId="77777777" w:rsidR="00DD5831" w:rsidRDefault="00DD5831" w:rsidP="003D1F77">
                  <w:r>
                    <w:t xml:space="preserve">Savon + </w:t>
                  </w:r>
                  <w:proofErr w:type="spellStart"/>
                  <w:r>
                    <w:t>secheur</w:t>
                  </w:r>
                  <w:proofErr w:type="spellEnd"/>
                </w:p>
              </w:tc>
              <w:tc>
                <w:tcPr>
                  <w:tcW w:w="0" w:type="auto"/>
                </w:tcPr>
                <w:p w14:paraId="514E9709" w14:textId="77777777" w:rsidR="00DD5831" w:rsidRDefault="00DD5831" w:rsidP="003D1F77">
                  <w:r>
                    <w:t xml:space="preserve">Il y a des distributeurs de savon et un appareil à </w:t>
                  </w:r>
                  <w:proofErr w:type="spellStart"/>
                  <w:r>
                    <w:t>secher</w:t>
                  </w:r>
                  <w:proofErr w:type="spellEnd"/>
                  <w:r>
                    <w:t xml:space="preserve"> sur le même mur que le lavabo à 20cm du lavabo</w:t>
                  </w:r>
                </w:p>
              </w:tc>
            </w:tr>
          </w:tbl>
          <w:p w14:paraId="1173A8E8" w14:textId="77777777" w:rsidR="00DD5831" w:rsidRDefault="00DD5831" w:rsidP="003D1F77"/>
        </w:tc>
      </w:tr>
    </w:tbl>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r w:rsidRPr="007F30AE">
        <w:t>Réalisation</w:t>
      </w:r>
      <w:bookmarkEnd w:id="21"/>
      <w:bookmarkEnd w:id="22"/>
      <w:bookmarkEnd w:id="23"/>
    </w:p>
    <w:p w14:paraId="166DF8B2" w14:textId="77777777" w:rsidR="007F30AE" w:rsidRPr="007F30AE" w:rsidRDefault="00116F07" w:rsidP="008E53F9">
      <w:pPr>
        <w:pStyle w:val="Titre2"/>
      </w:pPr>
      <w:bookmarkStart w:id="24" w:name="_Toc164007807"/>
      <w:r>
        <w:t>Installation de l’e</w:t>
      </w:r>
      <w:r w:rsidR="005C1848">
        <w:t>nvironnement de travail</w:t>
      </w:r>
      <w:bookmarkEnd w:id="24"/>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25" w:name="_Toc164007808"/>
      <w:r>
        <w:t>Ressources extérieures</w:t>
      </w:r>
      <w:bookmarkEnd w:id="25"/>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26" w:name="_Toc164007809"/>
      <w:r>
        <w:t>Déroulement effectif</w:t>
      </w:r>
      <w:bookmarkEnd w:id="26"/>
    </w:p>
    <w:p w14:paraId="1565E302" w14:textId="77777777" w:rsidR="00B2719B" w:rsidRPr="00B2719B" w:rsidRDefault="00B2719B" w:rsidP="00B2719B">
      <w:pPr>
        <w:pStyle w:val="Retraitcorpsdetexte"/>
      </w:pPr>
    </w:p>
    <w:p w14:paraId="1308B4ED" w14:textId="772CE7B9" w:rsidR="002B1E09" w:rsidRPr="00B2719B" w:rsidRDefault="001A3A87" w:rsidP="005C1848">
      <w:pPr>
        <w:pStyle w:val="Informations"/>
        <w:rPr>
          <w:b/>
          <w:bCs/>
          <w:sz w:val="28"/>
          <w:szCs w:val="36"/>
          <w:u w:val="single"/>
        </w:rPr>
      </w:pPr>
      <w:bookmarkStart w:id="27" w:name="_Toc532179961"/>
      <w:r w:rsidRPr="00B2719B">
        <w:rPr>
          <w:b/>
          <w:bCs/>
          <w:sz w:val="28"/>
          <w:szCs w:val="36"/>
          <w:u w:val="single"/>
        </w:rPr>
        <w:t>Sprint 2 </w:t>
      </w:r>
    </w:p>
    <w:p w14:paraId="1880093D" w14:textId="77777777" w:rsidR="001A3A87" w:rsidRDefault="001A3A87" w:rsidP="005C1848">
      <w:pPr>
        <w:pStyle w:val="Informations"/>
        <w:rPr>
          <w:b/>
          <w:bCs/>
          <w:sz w:val="24"/>
          <w:szCs w:val="32"/>
        </w:rPr>
      </w:pPr>
    </w:p>
    <w:p w14:paraId="11C6A47A" w14:textId="16DC8E0C" w:rsidR="001A3A87" w:rsidRPr="00B2719B" w:rsidRDefault="001A3A87" w:rsidP="001A3A87">
      <w:pPr>
        <w:pStyle w:val="Informations"/>
        <w:rPr>
          <w:b/>
          <w:bCs/>
          <w:sz w:val="20"/>
          <w:szCs w:val="24"/>
        </w:rPr>
      </w:pPr>
      <w:r w:rsidRPr="00B2719B">
        <w:rPr>
          <w:b/>
          <w:bCs/>
          <w:sz w:val="20"/>
          <w:szCs w:val="24"/>
        </w:rPr>
        <w:t>User stories effectuées :</w:t>
      </w:r>
    </w:p>
    <w:p w14:paraId="51F31167" w14:textId="77777777" w:rsidR="001A3A87" w:rsidRDefault="001A3A87" w:rsidP="001A3A87">
      <w:pPr>
        <w:pStyle w:val="Informations"/>
        <w:rPr>
          <w:sz w:val="20"/>
          <w:szCs w:val="24"/>
        </w:rPr>
      </w:pPr>
    </w:p>
    <w:p w14:paraId="1563CAE5" w14:textId="192A5D01" w:rsidR="001A3A87" w:rsidRDefault="001A3A87" w:rsidP="001A3A87">
      <w:pPr>
        <w:pStyle w:val="Informations"/>
        <w:numPr>
          <w:ilvl w:val="0"/>
          <w:numId w:val="9"/>
        </w:numPr>
        <w:rPr>
          <w:sz w:val="20"/>
          <w:szCs w:val="24"/>
        </w:rPr>
      </w:pPr>
      <w:r>
        <w:rPr>
          <w:sz w:val="20"/>
          <w:szCs w:val="24"/>
        </w:rPr>
        <w:t>Vestiaires</w:t>
      </w:r>
    </w:p>
    <w:p w14:paraId="463E5E25" w14:textId="19195979" w:rsidR="001A3A87" w:rsidRDefault="001A3A87" w:rsidP="001A3A87">
      <w:pPr>
        <w:pStyle w:val="Informations"/>
        <w:numPr>
          <w:ilvl w:val="0"/>
          <w:numId w:val="9"/>
        </w:numPr>
        <w:rPr>
          <w:sz w:val="20"/>
          <w:szCs w:val="24"/>
        </w:rPr>
      </w:pPr>
      <w:r>
        <w:rPr>
          <w:sz w:val="20"/>
          <w:szCs w:val="24"/>
        </w:rPr>
        <w:t>Toilettes</w:t>
      </w:r>
    </w:p>
    <w:p w14:paraId="5C738B85" w14:textId="5B1FCDC2" w:rsidR="001A3A87" w:rsidRDefault="001A3A87" w:rsidP="001A3A87">
      <w:pPr>
        <w:pStyle w:val="Informations"/>
        <w:numPr>
          <w:ilvl w:val="0"/>
          <w:numId w:val="9"/>
        </w:numPr>
        <w:rPr>
          <w:sz w:val="20"/>
          <w:szCs w:val="24"/>
        </w:rPr>
      </w:pPr>
      <w:r>
        <w:rPr>
          <w:sz w:val="20"/>
          <w:szCs w:val="24"/>
        </w:rPr>
        <w:t>Un endroit pour manger sur le toit</w:t>
      </w:r>
    </w:p>
    <w:p w14:paraId="2BACA619" w14:textId="3394BF57" w:rsidR="001A3A87" w:rsidRDefault="001A3A87" w:rsidP="001A3A87">
      <w:pPr>
        <w:pStyle w:val="Informations"/>
        <w:numPr>
          <w:ilvl w:val="0"/>
          <w:numId w:val="9"/>
        </w:numPr>
        <w:rPr>
          <w:sz w:val="20"/>
          <w:szCs w:val="24"/>
        </w:rPr>
      </w:pPr>
      <w:r>
        <w:rPr>
          <w:sz w:val="20"/>
          <w:szCs w:val="24"/>
        </w:rPr>
        <w:t>Salle à manger</w:t>
      </w:r>
    </w:p>
    <w:p w14:paraId="0123A0FD" w14:textId="77777777" w:rsidR="001A3A87" w:rsidRDefault="001A3A87" w:rsidP="001A3A87">
      <w:pPr>
        <w:pStyle w:val="Informations"/>
        <w:rPr>
          <w:sz w:val="20"/>
          <w:szCs w:val="24"/>
        </w:rPr>
      </w:pPr>
    </w:p>
    <w:p w14:paraId="25E8CC47" w14:textId="088BAE02" w:rsidR="001A3A87" w:rsidRPr="00B2719B" w:rsidRDefault="00B40F2A" w:rsidP="001A3A87">
      <w:pPr>
        <w:pStyle w:val="Informations"/>
        <w:rPr>
          <w:b/>
          <w:bCs/>
          <w:sz w:val="20"/>
          <w:szCs w:val="24"/>
        </w:rPr>
      </w:pPr>
      <w:r w:rsidRPr="00B2719B">
        <w:rPr>
          <w:b/>
          <w:bCs/>
          <w:sz w:val="20"/>
          <w:szCs w:val="24"/>
        </w:rPr>
        <w:t>Rétrospective</w:t>
      </w:r>
      <w:r w:rsidR="001A3A87" w:rsidRPr="00B2719B">
        <w:rPr>
          <w:b/>
          <w:bCs/>
          <w:sz w:val="20"/>
          <w:szCs w:val="24"/>
        </w:rPr>
        <w:t> :</w:t>
      </w:r>
    </w:p>
    <w:p w14:paraId="41208CC8" w14:textId="77777777" w:rsidR="001A3A87" w:rsidRDefault="001A3A87" w:rsidP="001A3A87">
      <w:pPr>
        <w:pStyle w:val="Informations"/>
        <w:rPr>
          <w:sz w:val="20"/>
          <w:szCs w:val="24"/>
        </w:rPr>
      </w:pPr>
    </w:p>
    <w:p w14:paraId="21209BA5" w14:textId="06067B78" w:rsidR="001A3A87" w:rsidRDefault="001A3A87" w:rsidP="001A3A87">
      <w:pPr>
        <w:pStyle w:val="Informations"/>
        <w:rPr>
          <w:sz w:val="20"/>
          <w:szCs w:val="24"/>
        </w:rPr>
      </w:pPr>
      <w:r>
        <w:rPr>
          <w:rStyle w:val="ui-provider"/>
        </w:rPr>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084D5998" w14:textId="77777777" w:rsidR="001A3A87" w:rsidRPr="001A3A87" w:rsidRDefault="001A3A87" w:rsidP="001A3A87">
      <w:pPr>
        <w:pStyle w:val="Informations"/>
        <w:rPr>
          <w:sz w:val="20"/>
          <w:szCs w:val="24"/>
        </w:rPr>
      </w:pPr>
    </w:p>
    <w:p w14:paraId="5011A1DE" w14:textId="77777777" w:rsidR="00505421" w:rsidRPr="007F30AE" w:rsidRDefault="00F16ADE" w:rsidP="008E53F9">
      <w:pPr>
        <w:pStyle w:val="Titre2"/>
      </w:pPr>
      <w:bookmarkStart w:id="28" w:name="_Toc164007810"/>
      <w:bookmarkEnd w:id="27"/>
      <w:r>
        <w:t xml:space="preserve">Journal de </w:t>
      </w:r>
      <w:r w:rsidR="00E07F66">
        <w:t>travail</w:t>
      </w:r>
      <w:bookmarkEnd w:id="28"/>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77777777" w:rsidR="00505421" w:rsidRPr="00920F4E"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44F321B5" w14:textId="77777777" w:rsidR="007F30AE" w:rsidRPr="007F30AE" w:rsidRDefault="007F30AE" w:rsidP="008E53F9">
      <w:pPr>
        <w:pStyle w:val="Titre1"/>
      </w:pPr>
      <w:bookmarkStart w:id="29" w:name="_Toc532179966"/>
      <w:bookmarkStart w:id="30" w:name="_Toc165969650"/>
      <w:bookmarkStart w:id="31" w:name="_Toc164007811"/>
      <w:r w:rsidRPr="007F30AE">
        <w:lastRenderedPageBreak/>
        <w:t>Tests</w:t>
      </w:r>
      <w:bookmarkEnd w:id="29"/>
      <w:bookmarkEnd w:id="30"/>
      <w:bookmarkEnd w:id="31"/>
    </w:p>
    <w:p w14:paraId="3E60E43C" w14:textId="77777777" w:rsidR="005C1848" w:rsidRDefault="005C1848" w:rsidP="008E53F9">
      <w:pPr>
        <w:pStyle w:val="Titre2"/>
      </w:pPr>
      <w:bookmarkStart w:id="32" w:name="_Toc164007812"/>
      <w:bookmarkStart w:id="33" w:name="_Toc532179968"/>
      <w:bookmarkStart w:id="34" w:name="_Toc165969652"/>
      <w:bookmarkStart w:id="35" w:name="_Ref308525868"/>
      <w:r>
        <w:t>Stratégie de test</w:t>
      </w:r>
      <w:bookmarkEnd w:id="32"/>
    </w:p>
    <w:p w14:paraId="2620B694" w14:textId="77777777" w:rsidR="005C1848" w:rsidRPr="00920F4E" w:rsidRDefault="005C1848" w:rsidP="005C1848">
      <w:pPr>
        <w:pStyle w:val="Informations"/>
      </w:pPr>
      <w:r w:rsidRPr="00920F4E">
        <w:t>Qui, quand, avec quelles données, dans quel ordre, etc.</w:t>
      </w:r>
    </w:p>
    <w:p w14:paraId="50090B01" w14:textId="77777777" w:rsidR="007F30AE" w:rsidRPr="007F30AE" w:rsidRDefault="007F30AE" w:rsidP="008E53F9">
      <w:pPr>
        <w:pStyle w:val="Titre2"/>
      </w:pPr>
      <w:bookmarkStart w:id="36" w:name="_Toc164007813"/>
      <w:r w:rsidRPr="007F30AE">
        <w:t>Dossier des tests</w:t>
      </w:r>
      <w:bookmarkEnd w:id="33"/>
      <w:bookmarkEnd w:id="34"/>
      <w:bookmarkEnd w:id="35"/>
      <w:bookmarkEnd w:id="36"/>
    </w:p>
    <w:p w14:paraId="05F80AE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7C6AB6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3BA9D7A5" w14:textId="77777777" w:rsidR="002B1E09" w:rsidRPr="00920F4E" w:rsidRDefault="002B1E09" w:rsidP="002B1E09">
      <w:pPr>
        <w:pStyle w:val="Titre2"/>
      </w:pPr>
      <w:bookmarkStart w:id="37" w:name="_Toc164007814"/>
      <w:r>
        <w:t>Problèmes restants</w:t>
      </w:r>
      <w:bookmarkEnd w:id="37"/>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38" w:name="_Toc165969653"/>
      <w:bookmarkStart w:id="39" w:name="_Toc164007815"/>
      <w:r w:rsidRPr="007F30AE">
        <w:t>Conclusion</w:t>
      </w:r>
      <w:bookmarkEnd w:id="38"/>
      <w:bookmarkEnd w:id="39"/>
    </w:p>
    <w:p w14:paraId="2A8A429A" w14:textId="77777777" w:rsidR="007F30AE" w:rsidRPr="00152A26" w:rsidRDefault="007F30AE" w:rsidP="008E53F9">
      <w:pPr>
        <w:pStyle w:val="Titre2"/>
      </w:pPr>
      <w:bookmarkStart w:id="40" w:name="_Toc165969654"/>
      <w:bookmarkStart w:id="41" w:name="_Toc164007816"/>
      <w:r w:rsidRPr="00152A26">
        <w:t xml:space="preserve">Bilan des </w:t>
      </w:r>
      <w:bookmarkEnd w:id="40"/>
      <w:r w:rsidR="008E53F9">
        <w:t>fonctionnalités demandées</w:t>
      </w:r>
      <w:bookmarkEnd w:id="41"/>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42" w:name="_Toc165969655"/>
      <w:bookmarkStart w:id="43" w:name="_Toc164007817"/>
      <w:r w:rsidRPr="007F30AE">
        <w:t>Bilan de la planification</w:t>
      </w:r>
      <w:bookmarkEnd w:id="42"/>
      <w:bookmarkEnd w:id="43"/>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44" w:name="_Toc165969656"/>
      <w:bookmarkStart w:id="45" w:name="_Toc164007818"/>
      <w:r w:rsidRPr="007F30AE">
        <w:t>Bilan personnel</w:t>
      </w:r>
      <w:bookmarkEnd w:id="44"/>
      <w:bookmarkEnd w:id="45"/>
    </w:p>
    <w:p w14:paraId="7A144CF4"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2CC2EA9D" w14:textId="77777777" w:rsidR="00903FEF" w:rsidRPr="007F30AE" w:rsidRDefault="00903FEF" w:rsidP="008E53F9">
      <w:pPr>
        <w:pStyle w:val="Titre1"/>
      </w:pPr>
      <w:bookmarkStart w:id="46" w:name="_Toc164007819"/>
      <w:r>
        <w:t>Annexes</w:t>
      </w:r>
      <w:bookmarkEnd w:id="46"/>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4A46E" w14:textId="77777777" w:rsidR="00BC6F5C" w:rsidRDefault="00BC6F5C">
      <w:r>
        <w:separator/>
      </w:r>
    </w:p>
  </w:endnote>
  <w:endnote w:type="continuationSeparator" w:id="0">
    <w:p w14:paraId="5762884A" w14:textId="77777777" w:rsidR="00BC6F5C" w:rsidRDefault="00BC6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0675"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6"/>
      <w:gridCol w:w="2628"/>
      <w:gridCol w:w="3036"/>
    </w:tblGrid>
    <w:tr w:rsidR="00AA4393" w:rsidRPr="00000197" w14:paraId="79EDBE02" w14:textId="77777777" w:rsidTr="00E52B61">
      <w:trPr>
        <w:trHeight w:hRule="exact" w:val="227"/>
        <w:jc w:val="center"/>
      </w:trPr>
      <w:tc>
        <w:tcPr>
          <w:tcW w:w="3510" w:type="dxa"/>
          <w:vAlign w:val="center"/>
        </w:tcPr>
        <w:p w14:paraId="72AAACCC" w14:textId="3C643855" w:rsidR="00AA4393" w:rsidRDefault="00AA4393" w:rsidP="00742484">
          <w:pPr>
            <w:pStyle w:val="-Pieddepage"/>
          </w:pPr>
          <w:r w:rsidRPr="00742484">
            <w:t>Auteur</w:t>
          </w:r>
          <w:r w:rsidRPr="00000197">
            <w:rPr>
              <w:rFonts w:cs="Arial"/>
              <w:szCs w:val="16"/>
            </w:rPr>
            <w:t> :</w:t>
          </w:r>
          <w:fldSimple w:instr=" AUTHOR   \* MERGEFORMAT ">
            <w:r w:rsidR="003F4B82" w:rsidRPr="003F4B82">
              <w:rPr>
                <w:rFonts w:cs="Arial"/>
                <w:noProof/>
                <w:szCs w:val="16"/>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74F51D81"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F4B82">
            <w:rPr>
              <w:rFonts w:cs="Arial"/>
              <w:noProof/>
              <w:szCs w:val="16"/>
            </w:rPr>
            <w:t>29.04.2024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2FEFE7DC"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3F4B82">
            <w:rPr>
              <w:noProof/>
            </w:rPr>
            <w:t>Samuel Sallaku</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7476F616"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F4B82">
            <w:rPr>
              <w:rFonts w:cs="Arial"/>
              <w:noProof/>
              <w:szCs w:val="16"/>
            </w:rPr>
            <w:t>30.04.2024 16:24</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5B6C4059"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3F4B82" w:rsidRPr="003F4B82">
              <w:rPr>
                <w:rFonts w:cs="Arial"/>
                <w:noProof/>
                <w:szCs w:val="16"/>
              </w:rPr>
              <w:t>21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B2ECB">
            <w:rPr>
              <w:rFonts w:cs="Arial"/>
              <w:noProof/>
              <w:szCs w:val="16"/>
            </w:rPr>
            <w:t>30.04.2024 16:25</w:t>
          </w:r>
          <w:r w:rsidR="00A65F0B">
            <w:rPr>
              <w:rFonts w:cs="Arial"/>
              <w:szCs w:val="16"/>
            </w:rPr>
            <w:fldChar w:fldCharType="end"/>
          </w:r>
        </w:p>
      </w:tc>
      <w:tc>
        <w:tcPr>
          <w:tcW w:w="5776" w:type="dxa"/>
          <w:gridSpan w:val="2"/>
          <w:vAlign w:val="center"/>
        </w:tcPr>
        <w:p w14:paraId="382B8384" w14:textId="32C54B7B" w:rsidR="00AA4393" w:rsidRPr="00000197" w:rsidRDefault="00000000" w:rsidP="00955930">
          <w:pPr>
            <w:pStyle w:val="-Pieddepage"/>
            <w:jc w:val="right"/>
            <w:rPr>
              <w:rFonts w:cs="Arial"/>
              <w:szCs w:val="16"/>
            </w:rPr>
          </w:pPr>
          <w:fldSimple w:instr=" FILENAME  \* FirstCap  \* MERGEFORMAT ">
            <w:r w:rsidR="003F4B82" w:rsidRPr="003F4B82">
              <w:rPr>
                <w:rFonts w:cs="Arial"/>
                <w:noProof/>
                <w:szCs w:val="16"/>
              </w:rPr>
              <w:t>RapportDeProjet</w:t>
            </w:r>
            <w:r w:rsidR="003F4B82">
              <w:rPr>
                <w:noProof/>
              </w:rPr>
              <w:t>_306_SamuelSallaku.docx</w:t>
            </w:r>
          </w:fldSimple>
        </w:p>
      </w:tc>
    </w:tr>
  </w:tbl>
  <w:p w14:paraId="45D7E96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3B71"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2D99" w14:textId="77777777" w:rsidR="00BC6F5C" w:rsidRDefault="00BC6F5C">
      <w:r>
        <w:separator/>
      </w:r>
    </w:p>
  </w:footnote>
  <w:footnote w:type="continuationSeparator" w:id="0">
    <w:p w14:paraId="3660FA2F" w14:textId="77777777" w:rsidR="00BC6F5C" w:rsidRDefault="00BC6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63BA"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F24B"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pt;height:12pt" o:bullet="t">
        <v:imagedata r:id="rId1" o:title="BD10263_"/>
      </v:shape>
    </w:pict>
  </w:numPicBullet>
  <w:abstractNum w:abstractNumId="0" w15:restartNumberingAfterBreak="0">
    <w:nsid w:val="000E4E25"/>
    <w:multiLevelType w:val="hybridMultilevel"/>
    <w:tmpl w:val="4D566B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9"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1"/>
  </w:num>
  <w:num w:numId="2" w16cid:durableId="918175600">
    <w:abstractNumId w:val="5"/>
  </w:num>
  <w:num w:numId="3" w16cid:durableId="722951399">
    <w:abstractNumId w:val="3"/>
  </w:num>
  <w:num w:numId="4" w16cid:durableId="231742127">
    <w:abstractNumId w:val="6"/>
  </w:num>
  <w:num w:numId="5" w16cid:durableId="571349081">
    <w:abstractNumId w:val="7"/>
  </w:num>
  <w:num w:numId="6" w16cid:durableId="459957811">
    <w:abstractNumId w:val="2"/>
  </w:num>
  <w:num w:numId="7" w16cid:durableId="23753091">
    <w:abstractNumId w:val="4"/>
  </w:num>
  <w:num w:numId="8" w16cid:durableId="629823383">
    <w:abstractNumId w:val="9"/>
  </w:num>
  <w:num w:numId="9" w16cid:durableId="529805651">
    <w:abstractNumId w:val="8"/>
  </w:num>
  <w:num w:numId="10" w16cid:durableId="156587439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10B9A"/>
    <w:rsid w:val="0001209F"/>
    <w:rsid w:val="00021D00"/>
    <w:rsid w:val="00025101"/>
    <w:rsid w:val="000316F0"/>
    <w:rsid w:val="00044099"/>
    <w:rsid w:val="00045A82"/>
    <w:rsid w:val="00055DB3"/>
    <w:rsid w:val="00063F97"/>
    <w:rsid w:val="00065971"/>
    <w:rsid w:val="00067419"/>
    <w:rsid w:val="00086114"/>
    <w:rsid w:val="000A1B63"/>
    <w:rsid w:val="000A7B4A"/>
    <w:rsid w:val="000B6BE0"/>
    <w:rsid w:val="000D70AA"/>
    <w:rsid w:val="000E7483"/>
    <w:rsid w:val="000F22B9"/>
    <w:rsid w:val="000F381C"/>
    <w:rsid w:val="0010591C"/>
    <w:rsid w:val="00106156"/>
    <w:rsid w:val="00110ACB"/>
    <w:rsid w:val="00111811"/>
    <w:rsid w:val="00114120"/>
    <w:rsid w:val="00116F07"/>
    <w:rsid w:val="0015167D"/>
    <w:rsid w:val="00152A26"/>
    <w:rsid w:val="001764CE"/>
    <w:rsid w:val="00183417"/>
    <w:rsid w:val="00190F35"/>
    <w:rsid w:val="001A3A87"/>
    <w:rsid w:val="001C454D"/>
    <w:rsid w:val="001D2C22"/>
    <w:rsid w:val="001D4577"/>
    <w:rsid w:val="001D72BA"/>
    <w:rsid w:val="001F2420"/>
    <w:rsid w:val="001F6EEB"/>
    <w:rsid w:val="00201CA1"/>
    <w:rsid w:val="002770F3"/>
    <w:rsid w:val="002951BD"/>
    <w:rsid w:val="00297E2A"/>
    <w:rsid w:val="002B1E09"/>
    <w:rsid w:val="002B6893"/>
    <w:rsid w:val="002C6634"/>
    <w:rsid w:val="002D7D46"/>
    <w:rsid w:val="002F038B"/>
    <w:rsid w:val="00310160"/>
    <w:rsid w:val="0031563E"/>
    <w:rsid w:val="00320471"/>
    <w:rsid w:val="003349FB"/>
    <w:rsid w:val="0034172E"/>
    <w:rsid w:val="00351008"/>
    <w:rsid w:val="003568BE"/>
    <w:rsid w:val="003625C8"/>
    <w:rsid w:val="0037071E"/>
    <w:rsid w:val="003E018B"/>
    <w:rsid w:val="003E32B9"/>
    <w:rsid w:val="003F1870"/>
    <w:rsid w:val="003F4B82"/>
    <w:rsid w:val="00407333"/>
    <w:rsid w:val="0040782E"/>
    <w:rsid w:val="004202D8"/>
    <w:rsid w:val="004206A2"/>
    <w:rsid w:val="0043666E"/>
    <w:rsid w:val="00436B90"/>
    <w:rsid w:val="00446E95"/>
    <w:rsid w:val="00454074"/>
    <w:rsid w:val="00454A1D"/>
    <w:rsid w:val="0049677C"/>
    <w:rsid w:val="004C6BBA"/>
    <w:rsid w:val="004D08EE"/>
    <w:rsid w:val="004D5266"/>
    <w:rsid w:val="004E099D"/>
    <w:rsid w:val="004F72E8"/>
    <w:rsid w:val="00505421"/>
    <w:rsid w:val="0052224B"/>
    <w:rsid w:val="005328B0"/>
    <w:rsid w:val="0054054F"/>
    <w:rsid w:val="00542CE3"/>
    <w:rsid w:val="00545179"/>
    <w:rsid w:val="00552D07"/>
    <w:rsid w:val="0055647F"/>
    <w:rsid w:val="00571E4B"/>
    <w:rsid w:val="00574085"/>
    <w:rsid w:val="0059222E"/>
    <w:rsid w:val="005926D0"/>
    <w:rsid w:val="005A3FBF"/>
    <w:rsid w:val="005B27EF"/>
    <w:rsid w:val="005B689D"/>
    <w:rsid w:val="005C1848"/>
    <w:rsid w:val="005E6192"/>
    <w:rsid w:val="005E6B56"/>
    <w:rsid w:val="00603028"/>
    <w:rsid w:val="00615583"/>
    <w:rsid w:val="006175E4"/>
    <w:rsid w:val="00645760"/>
    <w:rsid w:val="006549AA"/>
    <w:rsid w:val="00656974"/>
    <w:rsid w:val="006902A9"/>
    <w:rsid w:val="006966D0"/>
    <w:rsid w:val="006E132F"/>
    <w:rsid w:val="006E2CE8"/>
    <w:rsid w:val="006E4DA8"/>
    <w:rsid w:val="007010E6"/>
    <w:rsid w:val="00702051"/>
    <w:rsid w:val="007118D3"/>
    <w:rsid w:val="007211A1"/>
    <w:rsid w:val="007413C2"/>
    <w:rsid w:val="00742484"/>
    <w:rsid w:val="00744762"/>
    <w:rsid w:val="0074498A"/>
    <w:rsid w:val="007476C9"/>
    <w:rsid w:val="00753A51"/>
    <w:rsid w:val="0076036D"/>
    <w:rsid w:val="00765BB3"/>
    <w:rsid w:val="007660A5"/>
    <w:rsid w:val="007700A7"/>
    <w:rsid w:val="007724F1"/>
    <w:rsid w:val="00772BC0"/>
    <w:rsid w:val="007748A7"/>
    <w:rsid w:val="007B5262"/>
    <w:rsid w:val="007D0A71"/>
    <w:rsid w:val="007D2CDF"/>
    <w:rsid w:val="007D546C"/>
    <w:rsid w:val="007D7711"/>
    <w:rsid w:val="007E5F3D"/>
    <w:rsid w:val="007F30AE"/>
    <w:rsid w:val="00807F84"/>
    <w:rsid w:val="0081740D"/>
    <w:rsid w:val="00845304"/>
    <w:rsid w:val="008468C8"/>
    <w:rsid w:val="00851A5E"/>
    <w:rsid w:val="00853E81"/>
    <w:rsid w:val="00891718"/>
    <w:rsid w:val="008A464B"/>
    <w:rsid w:val="008B2FAE"/>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56560"/>
    <w:rsid w:val="00961794"/>
    <w:rsid w:val="00966C6F"/>
    <w:rsid w:val="0099022A"/>
    <w:rsid w:val="009907B5"/>
    <w:rsid w:val="009B001C"/>
    <w:rsid w:val="009B009E"/>
    <w:rsid w:val="009B190E"/>
    <w:rsid w:val="009B6DE9"/>
    <w:rsid w:val="009B6FDC"/>
    <w:rsid w:val="009C501F"/>
    <w:rsid w:val="009D1A69"/>
    <w:rsid w:val="009D480B"/>
    <w:rsid w:val="009F0063"/>
    <w:rsid w:val="009F75DD"/>
    <w:rsid w:val="00A3107E"/>
    <w:rsid w:val="00A400FD"/>
    <w:rsid w:val="00A65F0B"/>
    <w:rsid w:val="00A66D32"/>
    <w:rsid w:val="00A706B7"/>
    <w:rsid w:val="00AA4393"/>
    <w:rsid w:val="00AB1CA6"/>
    <w:rsid w:val="00AB2ECB"/>
    <w:rsid w:val="00AC4590"/>
    <w:rsid w:val="00AC6322"/>
    <w:rsid w:val="00AD3EE8"/>
    <w:rsid w:val="00AE282D"/>
    <w:rsid w:val="00AE45CD"/>
    <w:rsid w:val="00AF58E1"/>
    <w:rsid w:val="00B13CB9"/>
    <w:rsid w:val="00B147A7"/>
    <w:rsid w:val="00B20D38"/>
    <w:rsid w:val="00B21BA6"/>
    <w:rsid w:val="00B241D2"/>
    <w:rsid w:val="00B2719B"/>
    <w:rsid w:val="00B33505"/>
    <w:rsid w:val="00B40A8E"/>
    <w:rsid w:val="00B40F2A"/>
    <w:rsid w:val="00B44A78"/>
    <w:rsid w:val="00B4738A"/>
    <w:rsid w:val="00B612B2"/>
    <w:rsid w:val="00B64C66"/>
    <w:rsid w:val="00B95EC5"/>
    <w:rsid w:val="00B96AA1"/>
    <w:rsid w:val="00BA56D2"/>
    <w:rsid w:val="00BA7DF1"/>
    <w:rsid w:val="00BC6F5C"/>
    <w:rsid w:val="00BD773C"/>
    <w:rsid w:val="00BE185C"/>
    <w:rsid w:val="00BF2DF9"/>
    <w:rsid w:val="00BF7A15"/>
    <w:rsid w:val="00C20939"/>
    <w:rsid w:val="00C329D7"/>
    <w:rsid w:val="00C33C51"/>
    <w:rsid w:val="00C43658"/>
    <w:rsid w:val="00C56BB3"/>
    <w:rsid w:val="00C75A98"/>
    <w:rsid w:val="00C90570"/>
    <w:rsid w:val="00CA7E43"/>
    <w:rsid w:val="00CB712D"/>
    <w:rsid w:val="00CD1A2D"/>
    <w:rsid w:val="00D14587"/>
    <w:rsid w:val="00D15AE6"/>
    <w:rsid w:val="00D160DD"/>
    <w:rsid w:val="00D174BC"/>
    <w:rsid w:val="00D275C6"/>
    <w:rsid w:val="00D405C9"/>
    <w:rsid w:val="00D52495"/>
    <w:rsid w:val="00D60C1A"/>
    <w:rsid w:val="00D64B85"/>
    <w:rsid w:val="00D64F19"/>
    <w:rsid w:val="00D82BEB"/>
    <w:rsid w:val="00D95D32"/>
    <w:rsid w:val="00DB1DCD"/>
    <w:rsid w:val="00DD5831"/>
    <w:rsid w:val="00E015B8"/>
    <w:rsid w:val="00E05F8A"/>
    <w:rsid w:val="00E07F66"/>
    <w:rsid w:val="00E1012A"/>
    <w:rsid w:val="00E12AE5"/>
    <w:rsid w:val="00E416AC"/>
    <w:rsid w:val="00E41BC2"/>
    <w:rsid w:val="00E52B61"/>
    <w:rsid w:val="00E61B66"/>
    <w:rsid w:val="00E62832"/>
    <w:rsid w:val="00E658ED"/>
    <w:rsid w:val="00E81328"/>
    <w:rsid w:val="00EC677D"/>
    <w:rsid w:val="00ED6F41"/>
    <w:rsid w:val="00ED6F46"/>
    <w:rsid w:val="00EE16F0"/>
    <w:rsid w:val="00EE431D"/>
    <w:rsid w:val="00EE4EC4"/>
    <w:rsid w:val="00EE55F0"/>
    <w:rsid w:val="00F1003D"/>
    <w:rsid w:val="00F16ADE"/>
    <w:rsid w:val="00F512A6"/>
    <w:rsid w:val="00F664DF"/>
    <w:rsid w:val="00F75A60"/>
    <w:rsid w:val="00F852C6"/>
    <w:rsid w:val="00F93513"/>
    <w:rsid w:val="00FB1CD6"/>
    <w:rsid w:val="00FB6572"/>
    <w:rsid w:val="00FC020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1A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2.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0</TotalTime>
  <Pages>10</Pages>
  <Words>2921</Words>
  <Characters>16069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18953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2</cp:revision>
  <cp:lastPrinted>2024-04-30T14:24:00Z</cp:lastPrinted>
  <dcterms:created xsi:type="dcterms:W3CDTF">2024-05-06T07:26:00Z</dcterms:created>
  <dcterms:modified xsi:type="dcterms:W3CDTF">2024-05-06T07:26:00Z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