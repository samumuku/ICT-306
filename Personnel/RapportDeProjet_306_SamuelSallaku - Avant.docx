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83BB9" w14:textId="77777777"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14:paraId="32A7ED11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681AA1A8" wp14:editId="60B8A177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3E7C3D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4B3132E9" w14:textId="27FEC82F" w:rsidR="007F30AE" w:rsidRPr="000E7483" w:rsidRDefault="004E099D" w:rsidP="000E7483">
      <w:pPr>
        <w:spacing w:before="2000"/>
        <w:jc w:val="center"/>
      </w:pPr>
      <w:r>
        <w:t>Samuel Sallaku</w:t>
      </w:r>
      <w:r w:rsidR="007F30AE" w:rsidRPr="000E7483">
        <w:t xml:space="preserve"> – </w:t>
      </w:r>
      <w:r>
        <w:t>CIN1B</w:t>
      </w:r>
    </w:p>
    <w:p w14:paraId="397AED23" w14:textId="2BF4F182" w:rsidR="007F30AE" w:rsidRPr="000E7483" w:rsidRDefault="004E099D" w:rsidP="000E7483">
      <w:pPr>
        <w:jc w:val="center"/>
      </w:pPr>
      <w:r>
        <w:t>ETML – Section Informatique</w:t>
      </w:r>
    </w:p>
    <w:p w14:paraId="3BE81F0C" w14:textId="74309ED0" w:rsidR="007F30AE" w:rsidRPr="000E7483" w:rsidRDefault="004E099D" w:rsidP="000E7483">
      <w:pPr>
        <w:jc w:val="center"/>
      </w:pPr>
      <w:r>
        <w:t>32p</w:t>
      </w:r>
    </w:p>
    <w:p w14:paraId="52FBE633" w14:textId="540412EB" w:rsidR="007F30AE" w:rsidRPr="000E7483" w:rsidRDefault="004E099D" w:rsidP="000E7483">
      <w:pPr>
        <w:jc w:val="center"/>
      </w:pPr>
      <w:r>
        <w:t>Xavier Carrel</w:t>
      </w:r>
    </w:p>
    <w:p w14:paraId="24BB2060" w14:textId="77777777" w:rsidR="007F30AE" w:rsidRPr="000E7483" w:rsidRDefault="007F30AE" w:rsidP="000E7483">
      <w:pPr>
        <w:jc w:val="center"/>
      </w:pPr>
      <w:r w:rsidRPr="000E7483">
        <w:t>(Nom et adresse du mandant)</w:t>
      </w:r>
    </w:p>
    <w:p w14:paraId="39D5C14A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5865197C" w14:textId="1EEE2A5A" w:rsidR="009907B5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4007793" w:history="1">
        <w:r w:rsidR="009907B5" w:rsidRPr="00EB3548">
          <w:rPr>
            <w:rStyle w:val="Lienhypertexte"/>
            <w:noProof/>
          </w:rPr>
          <w:t>1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Spécifications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98F8F93" w14:textId="07D037B8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4" w:history="1">
        <w:r w:rsidR="009907B5" w:rsidRPr="00EB3548">
          <w:rPr>
            <w:rStyle w:val="Lienhypertexte"/>
            <w:noProof/>
          </w:rPr>
          <w:t>1.1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Titre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5383D8F6" w14:textId="54C7D465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5" w:history="1">
        <w:r w:rsidR="009907B5" w:rsidRPr="00EB3548">
          <w:rPr>
            <w:rStyle w:val="Lienhypertexte"/>
            <w:noProof/>
          </w:rPr>
          <w:t>1.2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Description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0427380D" w14:textId="6136E66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6" w:history="1">
        <w:r w:rsidR="009907B5" w:rsidRPr="00EB3548">
          <w:rPr>
            <w:rStyle w:val="Lienhypertexte"/>
            <w:noProof/>
          </w:rPr>
          <w:t>1.3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Matériel et logiciels à disposition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6F9E06AA" w14:textId="1FC23221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7" w:history="1">
        <w:r w:rsidR="009907B5" w:rsidRPr="00EB3548">
          <w:rPr>
            <w:rStyle w:val="Lienhypertexte"/>
            <w:noProof/>
          </w:rPr>
          <w:t>1.4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Prérequis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1C728D96" w14:textId="2F11EFBE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8" w:history="1">
        <w:r w:rsidR="009907B5" w:rsidRPr="00EB3548">
          <w:rPr>
            <w:rStyle w:val="Lienhypertexte"/>
            <w:noProof/>
          </w:rPr>
          <w:t>1.5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Cahier des charges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1AE87A2" w14:textId="1EB66307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9" w:history="1">
        <w:r w:rsidR="009907B5" w:rsidRPr="00EB3548">
          <w:rPr>
            <w:rStyle w:val="Lienhypertexte"/>
            <w:noProof/>
          </w:rPr>
          <w:t>1.5.1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Objectifs et portée du projet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4F965161" w14:textId="1EE79DAD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0" w:history="1">
        <w:r w:rsidR="009907B5" w:rsidRPr="00EB3548">
          <w:rPr>
            <w:rStyle w:val="Lienhypertexte"/>
            <w:noProof/>
          </w:rPr>
          <w:t>1.5.2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Caractéristiques des utilisateurs et impacts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54BCD612" w14:textId="1A3A201A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1" w:history="1">
        <w:r w:rsidR="009907B5" w:rsidRPr="00EB3548">
          <w:rPr>
            <w:rStyle w:val="Lienhypertexte"/>
            <w:noProof/>
          </w:rPr>
          <w:t>1.5.3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Fonctionnalités requises (du point de vue de l’utilisateur)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6B6D5697" w14:textId="4A5AACC4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2" w:history="1">
        <w:r w:rsidR="009907B5" w:rsidRPr="00EB3548">
          <w:rPr>
            <w:rStyle w:val="Lienhypertexte"/>
            <w:noProof/>
          </w:rPr>
          <w:t>1.5.4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Contraintes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5C9FC7D4" w14:textId="633941FA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3" w:history="1">
        <w:r w:rsidR="009907B5" w:rsidRPr="00EB3548">
          <w:rPr>
            <w:rStyle w:val="Lienhypertexte"/>
            <w:noProof/>
          </w:rPr>
          <w:t>1.6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Livrables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78C1FC49" w14:textId="2465CE38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4" w:history="1">
        <w:r w:rsidR="009907B5" w:rsidRPr="00EB3548">
          <w:rPr>
            <w:rStyle w:val="Lienhypertexte"/>
            <w:noProof/>
          </w:rPr>
          <w:t>2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Planification Initiale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44F8686B" w14:textId="03A8D2EE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5" w:history="1">
        <w:r w:rsidR="009907B5" w:rsidRPr="00EB3548">
          <w:rPr>
            <w:rStyle w:val="Lienhypertexte"/>
            <w:noProof/>
          </w:rPr>
          <w:t>3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Analyse fonctionnelle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08CA99EE" w14:textId="58448996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6" w:history="1">
        <w:r w:rsidR="009907B5" w:rsidRPr="00EB3548">
          <w:rPr>
            <w:rStyle w:val="Lienhypertexte"/>
            <w:noProof/>
          </w:rPr>
          <w:t>4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Réalisation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5F7FF6C2" w14:textId="539520F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7" w:history="1">
        <w:r w:rsidR="009907B5" w:rsidRPr="00EB3548">
          <w:rPr>
            <w:rStyle w:val="Lienhypertexte"/>
            <w:noProof/>
          </w:rPr>
          <w:t>4.1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Installation de l’environnement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8</w:t>
        </w:r>
        <w:r w:rsidR="009907B5">
          <w:rPr>
            <w:noProof/>
            <w:webHidden/>
          </w:rPr>
          <w:fldChar w:fldCharType="end"/>
        </w:r>
      </w:hyperlink>
    </w:p>
    <w:p w14:paraId="4B2A4C43" w14:textId="7AD86650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8" w:history="1">
        <w:r w:rsidR="009907B5" w:rsidRPr="00EB3548">
          <w:rPr>
            <w:rStyle w:val="Lienhypertexte"/>
            <w:noProof/>
          </w:rPr>
          <w:t>4.2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Ressources extérieures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8</w:t>
        </w:r>
        <w:r w:rsidR="009907B5">
          <w:rPr>
            <w:noProof/>
            <w:webHidden/>
          </w:rPr>
          <w:fldChar w:fldCharType="end"/>
        </w:r>
      </w:hyperlink>
    </w:p>
    <w:p w14:paraId="30BC93BD" w14:textId="78C40EE6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9" w:history="1">
        <w:r w:rsidR="009907B5" w:rsidRPr="00EB3548">
          <w:rPr>
            <w:rStyle w:val="Lienhypertexte"/>
            <w:noProof/>
          </w:rPr>
          <w:t>4.3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Déroulement effectif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8</w:t>
        </w:r>
        <w:r w:rsidR="009907B5">
          <w:rPr>
            <w:noProof/>
            <w:webHidden/>
          </w:rPr>
          <w:fldChar w:fldCharType="end"/>
        </w:r>
      </w:hyperlink>
    </w:p>
    <w:p w14:paraId="4D7C74A1" w14:textId="058E68E3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0" w:history="1">
        <w:r w:rsidR="009907B5" w:rsidRPr="00EB3548">
          <w:rPr>
            <w:rStyle w:val="Lienhypertexte"/>
            <w:noProof/>
          </w:rPr>
          <w:t>4.4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Journal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8</w:t>
        </w:r>
        <w:r w:rsidR="009907B5">
          <w:rPr>
            <w:noProof/>
            <w:webHidden/>
          </w:rPr>
          <w:fldChar w:fldCharType="end"/>
        </w:r>
      </w:hyperlink>
    </w:p>
    <w:p w14:paraId="3A931C74" w14:textId="7F58CFD6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1" w:history="1">
        <w:r w:rsidR="009907B5" w:rsidRPr="00EB3548">
          <w:rPr>
            <w:rStyle w:val="Lienhypertexte"/>
            <w:noProof/>
          </w:rPr>
          <w:t>5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9</w:t>
        </w:r>
        <w:r w:rsidR="009907B5">
          <w:rPr>
            <w:noProof/>
            <w:webHidden/>
          </w:rPr>
          <w:fldChar w:fldCharType="end"/>
        </w:r>
      </w:hyperlink>
    </w:p>
    <w:p w14:paraId="38B7716C" w14:textId="274544E0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2" w:history="1">
        <w:r w:rsidR="009907B5" w:rsidRPr="00EB3548">
          <w:rPr>
            <w:rStyle w:val="Lienhypertexte"/>
            <w:noProof/>
          </w:rPr>
          <w:t>5.1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Stratégie de test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9</w:t>
        </w:r>
        <w:r w:rsidR="009907B5">
          <w:rPr>
            <w:noProof/>
            <w:webHidden/>
          </w:rPr>
          <w:fldChar w:fldCharType="end"/>
        </w:r>
      </w:hyperlink>
    </w:p>
    <w:p w14:paraId="7087098F" w14:textId="116D898C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3" w:history="1">
        <w:r w:rsidR="009907B5" w:rsidRPr="00EB3548">
          <w:rPr>
            <w:rStyle w:val="Lienhypertexte"/>
            <w:noProof/>
          </w:rPr>
          <w:t>5.2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Dossier des 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9</w:t>
        </w:r>
        <w:r w:rsidR="009907B5">
          <w:rPr>
            <w:noProof/>
            <w:webHidden/>
          </w:rPr>
          <w:fldChar w:fldCharType="end"/>
        </w:r>
      </w:hyperlink>
    </w:p>
    <w:p w14:paraId="07869E2D" w14:textId="3A525BC9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4" w:history="1">
        <w:r w:rsidR="009907B5" w:rsidRPr="00EB3548">
          <w:rPr>
            <w:rStyle w:val="Lienhypertexte"/>
            <w:noProof/>
          </w:rPr>
          <w:t>5.3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Problèmes restants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9</w:t>
        </w:r>
        <w:r w:rsidR="009907B5">
          <w:rPr>
            <w:noProof/>
            <w:webHidden/>
          </w:rPr>
          <w:fldChar w:fldCharType="end"/>
        </w:r>
      </w:hyperlink>
    </w:p>
    <w:p w14:paraId="526ED520" w14:textId="56C2FC7B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5" w:history="1">
        <w:r w:rsidR="009907B5" w:rsidRPr="00EB3548">
          <w:rPr>
            <w:rStyle w:val="Lienhypertexte"/>
            <w:noProof/>
          </w:rPr>
          <w:t>6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Conclusion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9</w:t>
        </w:r>
        <w:r w:rsidR="009907B5">
          <w:rPr>
            <w:noProof/>
            <w:webHidden/>
          </w:rPr>
          <w:fldChar w:fldCharType="end"/>
        </w:r>
      </w:hyperlink>
    </w:p>
    <w:p w14:paraId="00F30FFC" w14:textId="346E268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6" w:history="1">
        <w:r w:rsidR="009907B5" w:rsidRPr="00EB3548">
          <w:rPr>
            <w:rStyle w:val="Lienhypertexte"/>
            <w:noProof/>
          </w:rPr>
          <w:t>6.1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des fonctionnalités demandées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9</w:t>
        </w:r>
        <w:r w:rsidR="009907B5">
          <w:rPr>
            <w:noProof/>
            <w:webHidden/>
          </w:rPr>
          <w:fldChar w:fldCharType="end"/>
        </w:r>
      </w:hyperlink>
    </w:p>
    <w:p w14:paraId="07B8E47B" w14:textId="370ADA62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7" w:history="1">
        <w:r w:rsidR="009907B5" w:rsidRPr="00EB3548">
          <w:rPr>
            <w:rStyle w:val="Lienhypertexte"/>
            <w:noProof/>
          </w:rPr>
          <w:t>6.2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 la planification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9</w:t>
        </w:r>
        <w:r w:rsidR="009907B5">
          <w:rPr>
            <w:noProof/>
            <w:webHidden/>
          </w:rPr>
          <w:fldChar w:fldCharType="end"/>
        </w:r>
      </w:hyperlink>
    </w:p>
    <w:p w14:paraId="5B22036C" w14:textId="6C198D9B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8" w:history="1">
        <w:r w:rsidR="009907B5" w:rsidRPr="00EB3548">
          <w:rPr>
            <w:rStyle w:val="Lienhypertexte"/>
            <w:noProof/>
          </w:rPr>
          <w:t>6.3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personnel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9</w:t>
        </w:r>
        <w:r w:rsidR="009907B5">
          <w:rPr>
            <w:noProof/>
            <w:webHidden/>
          </w:rPr>
          <w:fldChar w:fldCharType="end"/>
        </w:r>
      </w:hyperlink>
    </w:p>
    <w:p w14:paraId="42EA292D" w14:textId="452E5B72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9" w:history="1">
        <w:r w:rsidR="009907B5" w:rsidRPr="00EB3548">
          <w:rPr>
            <w:rStyle w:val="Lienhypertexte"/>
            <w:noProof/>
          </w:rPr>
          <w:t>7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Annexes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B6DE9">
          <w:rPr>
            <w:noProof/>
            <w:webHidden/>
          </w:rPr>
          <w:t>9</w:t>
        </w:r>
        <w:r w:rsidR="009907B5">
          <w:rPr>
            <w:noProof/>
            <w:webHidden/>
          </w:rPr>
          <w:fldChar w:fldCharType="end"/>
        </w:r>
      </w:hyperlink>
    </w:p>
    <w:p w14:paraId="2C3A8AE6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5CEF7471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64007793"/>
      <w:r w:rsidRPr="00932149">
        <w:lastRenderedPageBreak/>
        <w:t>Spécifications</w:t>
      </w:r>
      <w:bookmarkEnd w:id="0"/>
      <w:bookmarkEnd w:id="1"/>
      <w:bookmarkEnd w:id="2"/>
    </w:p>
    <w:p w14:paraId="6952F98D" w14:textId="77777777" w:rsidR="008E53F9" w:rsidRPr="008E53F9" w:rsidRDefault="008E53F9" w:rsidP="008E53F9">
      <w:pPr>
        <w:pStyle w:val="Corpsdetexte"/>
      </w:pPr>
    </w:p>
    <w:p w14:paraId="2F3C82A5" w14:textId="77777777" w:rsidR="00D160DD" w:rsidRDefault="00753A51" w:rsidP="008E53F9">
      <w:pPr>
        <w:pStyle w:val="Titre2"/>
      </w:pPr>
      <w:bookmarkStart w:id="3" w:name="_Toc164007794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3F6CC769" w14:textId="77777777" w:rsidR="0015167D" w:rsidRPr="0015167D" w:rsidRDefault="0015167D" w:rsidP="0015167D">
      <w:pPr>
        <w:pStyle w:val="Retraitcorpsdetexte"/>
      </w:pPr>
    </w:p>
    <w:p w14:paraId="4B2AEE52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49059E33" w14:textId="77777777" w:rsidR="0076036D" w:rsidRDefault="0076036D" w:rsidP="0015167D">
      <w:pPr>
        <w:pStyle w:val="Informations"/>
      </w:pPr>
    </w:p>
    <w:p w14:paraId="7792DF45" w14:textId="77777777" w:rsidR="0076036D" w:rsidRDefault="0076036D" w:rsidP="0015167D">
      <w:pPr>
        <w:pStyle w:val="Informations"/>
      </w:pPr>
      <w:r>
        <w:t xml:space="preserve">Exemple :  </w:t>
      </w:r>
    </w:p>
    <w:p w14:paraId="588C449D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14:paraId="18312044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2FAF9364" w14:textId="77777777" w:rsidR="0015167D" w:rsidRPr="00F664DF" w:rsidRDefault="0015167D" w:rsidP="0015167D">
      <w:pPr>
        <w:pStyle w:val="Retraitcorpsdetexte"/>
      </w:pPr>
    </w:p>
    <w:p w14:paraId="7DB63020" w14:textId="77777777" w:rsidR="00753A51" w:rsidRDefault="00902523" w:rsidP="008E53F9">
      <w:pPr>
        <w:pStyle w:val="Titre2"/>
      </w:pPr>
      <w:bookmarkStart w:id="6" w:name="_Toc164007795"/>
      <w:r>
        <w:t>Description</w:t>
      </w:r>
      <w:bookmarkEnd w:id="6"/>
    </w:p>
    <w:p w14:paraId="516142CB" w14:textId="77777777" w:rsidR="0015167D" w:rsidRPr="0015167D" w:rsidRDefault="0015167D" w:rsidP="0015167D">
      <w:pPr>
        <w:pStyle w:val="Retraitcorpsdetexte"/>
      </w:pPr>
    </w:p>
    <w:p w14:paraId="1B4C59AA" w14:textId="77777777" w:rsidR="0015167D" w:rsidRDefault="0015167D" w:rsidP="0015167D">
      <w:pPr>
        <w:pStyle w:val="Informations"/>
      </w:pPr>
      <w:r>
        <w:t xml:space="preserve">A </w:t>
      </w:r>
      <w:proofErr w:type="gramStart"/>
      <w:r>
        <w:t>compléter</w:t>
      </w:r>
      <w:r w:rsidR="00542CE3">
        <w:t>,</w:t>
      </w:r>
      <w:r w:rsidR="009B009E">
        <w:t>par</w:t>
      </w:r>
      <w:proofErr w:type="gram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5B188228" w14:textId="77777777" w:rsidR="0015167D" w:rsidRPr="00F664DF" w:rsidRDefault="0015167D" w:rsidP="0015167D">
      <w:pPr>
        <w:pStyle w:val="Retraitcorpsdetexte"/>
      </w:pPr>
    </w:p>
    <w:p w14:paraId="56462999" w14:textId="77777777" w:rsidR="00753A51" w:rsidRDefault="00902523" w:rsidP="008E53F9">
      <w:pPr>
        <w:pStyle w:val="Titre2"/>
      </w:pPr>
      <w:bookmarkStart w:id="7" w:name="_Toc164007796"/>
      <w:r>
        <w:t>Matériel et logiciels à disposition</w:t>
      </w:r>
      <w:bookmarkEnd w:id="7"/>
    </w:p>
    <w:p w14:paraId="5CB6B017" w14:textId="77777777" w:rsidR="0015167D" w:rsidRPr="0015167D" w:rsidRDefault="0015167D" w:rsidP="0015167D">
      <w:pPr>
        <w:pStyle w:val="Retraitcorpsdetexte"/>
      </w:pPr>
    </w:p>
    <w:p w14:paraId="678E5691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5A9BEE50" w14:textId="77777777" w:rsidR="00F664DF" w:rsidRPr="00F664DF" w:rsidRDefault="00F664DF" w:rsidP="00F664DF">
      <w:pPr>
        <w:pStyle w:val="Retraitcorpsdetexte"/>
      </w:pPr>
    </w:p>
    <w:p w14:paraId="2B1253A6" w14:textId="77777777" w:rsidR="00753A51" w:rsidRDefault="00753A51" w:rsidP="008E53F9">
      <w:pPr>
        <w:pStyle w:val="Titre2"/>
      </w:pPr>
      <w:bookmarkStart w:id="8" w:name="_Toc164007797"/>
      <w:r>
        <w:t>P</w:t>
      </w:r>
      <w:r w:rsidR="00902523">
        <w:t>rérequis</w:t>
      </w:r>
      <w:bookmarkEnd w:id="8"/>
    </w:p>
    <w:p w14:paraId="791FBFF3" w14:textId="77777777" w:rsidR="0015167D" w:rsidRPr="0015167D" w:rsidRDefault="0015167D" w:rsidP="0015167D">
      <w:pPr>
        <w:pStyle w:val="Retraitcorpsdetexte"/>
      </w:pPr>
    </w:p>
    <w:p w14:paraId="5213B367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58D6666F" w14:textId="77777777" w:rsidR="0015167D" w:rsidRPr="00F664DF" w:rsidRDefault="0015167D" w:rsidP="0015167D">
      <w:pPr>
        <w:pStyle w:val="Retraitcorpsdetexte"/>
      </w:pPr>
    </w:p>
    <w:p w14:paraId="34249F5E" w14:textId="77777777" w:rsidR="00753A51" w:rsidRDefault="00902523" w:rsidP="008E53F9">
      <w:pPr>
        <w:pStyle w:val="Titre2"/>
      </w:pPr>
      <w:bookmarkStart w:id="9" w:name="_Toc164007798"/>
      <w:r>
        <w:t>Cahier des charges</w:t>
      </w:r>
      <w:bookmarkEnd w:id="9"/>
    </w:p>
    <w:p w14:paraId="7C02BA54" w14:textId="77777777" w:rsidR="00D160DD" w:rsidRDefault="00EE16F0" w:rsidP="00AA4393">
      <w:pPr>
        <w:pStyle w:val="Titre3"/>
      </w:pPr>
      <w:bookmarkStart w:id="10" w:name="_Toc164007799"/>
      <w:r w:rsidRPr="00EE16F0">
        <w:t>Objectifs et portée du projet</w:t>
      </w:r>
      <w:bookmarkEnd w:id="10"/>
    </w:p>
    <w:p w14:paraId="0FB318E9" w14:textId="77777777" w:rsidR="00920F4E" w:rsidRDefault="00920F4E" w:rsidP="00920F4E">
      <w:pPr>
        <w:pStyle w:val="Retraitcorpsdetexte3"/>
      </w:pPr>
    </w:p>
    <w:p w14:paraId="64CF67CD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03CE166B" w14:textId="77777777" w:rsidR="0015167D" w:rsidRPr="00920F4E" w:rsidRDefault="0015167D" w:rsidP="00920F4E">
      <w:pPr>
        <w:pStyle w:val="Retraitcorpsdetexte3"/>
      </w:pPr>
    </w:p>
    <w:p w14:paraId="143EAC6A" w14:textId="77777777" w:rsidR="00753A51" w:rsidRDefault="00542CE3" w:rsidP="006E2CE8">
      <w:pPr>
        <w:pStyle w:val="Titre3"/>
      </w:pPr>
      <w:bookmarkStart w:id="11" w:name="_Toc164007800"/>
      <w:r w:rsidRPr="00EE16F0">
        <w:t xml:space="preserve">Caractéristiques des utilisateurs et </w:t>
      </w:r>
      <w:r>
        <w:t>impacts</w:t>
      </w:r>
      <w:bookmarkEnd w:id="11"/>
    </w:p>
    <w:p w14:paraId="4369120F" w14:textId="77777777" w:rsidR="00F664DF" w:rsidRDefault="00F664DF" w:rsidP="00F664DF">
      <w:pPr>
        <w:pStyle w:val="Retraitcorpsdetexte3"/>
      </w:pPr>
    </w:p>
    <w:p w14:paraId="30E6A217" w14:textId="77777777" w:rsidR="00454A1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 xml:space="preserve">Il s’agit </w:t>
      </w:r>
      <w:r w:rsidR="00454A1D">
        <w:t xml:space="preserve">tout d’abord </w:t>
      </w:r>
      <w:r>
        <w:t>d’identifier</w:t>
      </w:r>
      <w:r w:rsidR="00454A1D">
        <w:t xml:space="preserve"> les personnes qui vont utiliser le produit (c’est-à-dire ce qui va être réalisé durant le projet).</w:t>
      </w:r>
    </w:p>
    <w:p w14:paraId="1AE521A0" w14:textId="77777777" w:rsidR="0015167D" w:rsidRDefault="00454A1D" w:rsidP="00454A1D">
      <w:pPr>
        <w:pStyle w:val="Informations"/>
      </w:pPr>
      <w:r>
        <w:t xml:space="preserve">Décrire </w:t>
      </w:r>
      <w:r w:rsidR="00542CE3">
        <w:t>le(s) profil(s) de</w:t>
      </w:r>
      <w:r>
        <w:t xml:space="preserve"> ces</w:t>
      </w:r>
      <w:r w:rsidR="00542CE3">
        <w:t xml:space="preserve"> </w:t>
      </w:r>
      <w:r>
        <w:t>personnes</w:t>
      </w:r>
      <w:r w:rsidR="00542CE3">
        <w:t xml:space="preserve"> et les conséquences que cela va avoir sur la conception (ergonomie, utilisation, etc.)</w:t>
      </w:r>
    </w:p>
    <w:p w14:paraId="6347C5B9" w14:textId="77777777" w:rsidR="00454A1D" w:rsidRPr="00F664DF" w:rsidRDefault="00454A1D" w:rsidP="00454A1D">
      <w:pPr>
        <w:pStyle w:val="Informations"/>
      </w:pPr>
    </w:p>
    <w:p w14:paraId="537938CD" w14:textId="77777777" w:rsidR="00753A51" w:rsidRDefault="00542CE3" w:rsidP="006E2CE8">
      <w:pPr>
        <w:pStyle w:val="Titre3"/>
      </w:pPr>
      <w:bookmarkStart w:id="12" w:name="_Toc164007801"/>
      <w:r w:rsidRPr="00EE16F0">
        <w:t>Fonctionnalités requises (du point de vue de l’utilisateur)</w:t>
      </w:r>
      <w:bookmarkEnd w:id="12"/>
    </w:p>
    <w:p w14:paraId="6C84EE35" w14:textId="77777777" w:rsidR="00F664DF" w:rsidRDefault="00F664DF" w:rsidP="00F664DF">
      <w:pPr>
        <w:pStyle w:val="Retraitcorpsdetexte3"/>
      </w:pPr>
    </w:p>
    <w:p w14:paraId="42B34A02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732B1826" w14:textId="77777777" w:rsidR="00454A1D" w:rsidRDefault="00454A1D" w:rsidP="0015167D">
      <w:pPr>
        <w:pStyle w:val="Informations"/>
      </w:pPr>
      <w:r>
        <w:t>S’appuyer sur la technique « On utilise (le produit) pour … » pour identifier les fonctionnalités</w:t>
      </w:r>
    </w:p>
    <w:p w14:paraId="574A5972" w14:textId="77777777" w:rsidR="0015167D" w:rsidRPr="00F664DF" w:rsidRDefault="0015167D" w:rsidP="00F664DF">
      <w:pPr>
        <w:pStyle w:val="Retraitcorpsdetexte3"/>
      </w:pPr>
    </w:p>
    <w:p w14:paraId="5A565D21" w14:textId="77777777" w:rsidR="00753A51" w:rsidRDefault="00753A51" w:rsidP="00EE55F0">
      <w:pPr>
        <w:pStyle w:val="Titre3"/>
      </w:pPr>
      <w:bookmarkStart w:id="13" w:name="_Toc164007802"/>
      <w:r w:rsidRPr="00EE16F0">
        <w:t>Contraintes</w:t>
      </w:r>
      <w:bookmarkEnd w:id="13"/>
    </w:p>
    <w:p w14:paraId="3E3F9859" w14:textId="77777777" w:rsidR="00F664DF" w:rsidRDefault="00F664DF" w:rsidP="00F664DF">
      <w:pPr>
        <w:pStyle w:val="Retraitcorpsdetexte3"/>
      </w:pPr>
    </w:p>
    <w:p w14:paraId="28C4749C" w14:textId="77777777" w:rsidR="00D95D32" w:rsidRDefault="00D95D32" w:rsidP="0015167D">
      <w:pPr>
        <w:pStyle w:val="Informations"/>
      </w:pPr>
      <w:r>
        <w:t>Quelles sont les choses que vous êtes obligés de faire ou d’utiliser, sur lesquels vous n’avez pas votre mot à dire.</w:t>
      </w:r>
    </w:p>
    <w:p w14:paraId="13BA5C31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6F6F7D45" w14:textId="77777777" w:rsidR="0015167D" w:rsidRPr="00F664DF" w:rsidRDefault="0015167D" w:rsidP="00F664DF">
      <w:pPr>
        <w:pStyle w:val="Retraitcorpsdetexte3"/>
      </w:pPr>
    </w:p>
    <w:p w14:paraId="2325A61F" w14:textId="77777777" w:rsidR="00753A51" w:rsidRDefault="00D95D32" w:rsidP="008E53F9">
      <w:pPr>
        <w:pStyle w:val="Titre2"/>
      </w:pPr>
      <w:bookmarkStart w:id="14" w:name="_Toc164007803"/>
      <w:r>
        <w:t>Livrables</w:t>
      </w:r>
      <w:bookmarkEnd w:id="14"/>
    </w:p>
    <w:p w14:paraId="7662B605" w14:textId="77777777" w:rsidR="00E07F66" w:rsidRDefault="00E07F66" w:rsidP="00F16ADE">
      <w:pPr>
        <w:pStyle w:val="Informations"/>
      </w:pPr>
      <w:r>
        <w:t>Cette section décrit tous les livrables du projet, avec pour chacun :</w:t>
      </w:r>
    </w:p>
    <w:p w14:paraId="43EDD7F3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La description du livrable (fichier .zip, url, document imprimé, composants hardware, …)</w:t>
      </w:r>
    </w:p>
    <w:p w14:paraId="1682621E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L’emplacement où il sera déposé</w:t>
      </w:r>
    </w:p>
    <w:p w14:paraId="22FACE66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modalités d’annonce de livraison</w:t>
      </w:r>
    </w:p>
    <w:p w14:paraId="0ACCED0F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éventuelles modalités de confirmation de réception.</w:t>
      </w:r>
    </w:p>
    <w:p w14:paraId="72AF0F4B" w14:textId="77777777" w:rsidR="00E07F66" w:rsidRDefault="00E07F66" w:rsidP="00F16ADE">
      <w:pPr>
        <w:pStyle w:val="Informations"/>
      </w:pPr>
    </w:p>
    <w:p w14:paraId="40EAAEF3" w14:textId="77777777" w:rsidR="00E07F66" w:rsidRDefault="00E07F66" w:rsidP="00F16ADE">
      <w:pPr>
        <w:pStyle w:val="Informations"/>
      </w:pPr>
      <w:r>
        <w:t>Chacun des livrables décrits dans cette section fera l’objet d’une évaluation.</w:t>
      </w:r>
    </w:p>
    <w:p w14:paraId="0646801D" w14:textId="77777777" w:rsidR="00E07F66" w:rsidRDefault="00E07F66" w:rsidP="00F16ADE">
      <w:pPr>
        <w:pStyle w:val="Informations"/>
      </w:pPr>
    </w:p>
    <w:p w14:paraId="59AD9839" w14:textId="77777777" w:rsidR="007F30AE" w:rsidRPr="007F30AE" w:rsidRDefault="007F30AE" w:rsidP="008E53F9">
      <w:pPr>
        <w:pStyle w:val="Titre1"/>
      </w:pPr>
      <w:bookmarkStart w:id="15" w:name="_Toc164007804"/>
      <w:r w:rsidRPr="007F30AE">
        <w:t>Planification</w:t>
      </w:r>
      <w:bookmarkEnd w:id="4"/>
      <w:bookmarkEnd w:id="5"/>
      <w:r w:rsidR="008E53F9">
        <w:t xml:space="preserve"> Initiale</w:t>
      </w:r>
      <w:bookmarkEnd w:id="15"/>
    </w:p>
    <w:p w14:paraId="73B5ABAE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1B881E69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500360B6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2CA1F34B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5BFF6188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6F4D7DB6" w14:textId="77777777" w:rsidR="00D95D32" w:rsidRDefault="00D95D32">
      <w:pPr>
        <w:pStyle w:val="Informations"/>
        <w:numPr>
          <w:ilvl w:val="0"/>
          <w:numId w:val="5"/>
        </w:numPr>
      </w:pPr>
      <w:r>
        <w:t>Nombre d’heures totale à disposition pour la réalisation du projet</w:t>
      </w:r>
    </w:p>
    <w:p w14:paraId="0ADCB11F" w14:textId="77777777" w:rsidR="00F16ADE" w:rsidRDefault="00F16ADE" w:rsidP="0076036D">
      <w:pPr>
        <w:pStyle w:val="Informations"/>
      </w:pPr>
    </w:p>
    <w:p w14:paraId="4F83AB6E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09548B82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0B78A6F6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2EA9EFB4" w14:textId="77777777" w:rsidR="00F16ADE" w:rsidRDefault="00F16ADE" w:rsidP="00F16ADE">
      <w:pPr>
        <w:pStyle w:val="Informations"/>
      </w:pPr>
    </w:p>
    <w:p w14:paraId="485D990B" w14:textId="77777777" w:rsidR="007F30AE" w:rsidRPr="007F30AE" w:rsidRDefault="007F30AE" w:rsidP="008E53F9">
      <w:pPr>
        <w:pStyle w:val="Titre1"/>
      </w:pPr>
      <w:bookmarkStart w:id="16" w:name="_Toc532179957"/>
      <w:bookmarkStart w:id="17" w:name="_Toc165969641"/>
      <w:bookmarkStart w:id="18" w:name="_Toc164007805"/>
      <w:r w:rsidRPr="007F30AE">
        <w:t>Analyse</w:t>
      </w:r>
      <w:bookmarkEnd w:id="16"/>
      <w:bookmarkEnd w:id="17"/>
      <w:r w:rsidR="00446E95">
        <w:t xml:space="preserve"> fonctionnelle</w:t>
      </w:r>
      <w:bookmarkEnd w:id="18"/>
    </w:p>
    <w:p w14:paraId="49C50DDE" w14:textId="77777777" w:rsidR="00A400FD" w:rsidRDefault="00A400FD" w:rsidP="00A400FD">
      <w:pPr>
        <w:pStyle w:val="Retraitcorpsdetexte"/>
      </w:pPr>
      <w:bookmarkStart w:id="19" w:name="_Toc532179959"/>
      <w:bookmarkStart w:id="20" w:name="_Toc165969643"/>
    </w:p>
    <w:p w14:paraId="4F9E2231" w14:textId="77777777" w:rsidR="00AC6322" w:rsidRDefault="00BF2DF9" w:rsidP="00AC6322">
      <w:pPr>
        <w:pStyle w:val="Titre3"/>
        <w:numPr>
          <w:ilvl w:val="0"/>
          <w:numId w:val="0"/>
        </w:numPr>
        <w:ind w:left="1814" w:hanging="680"/>
      </w:pPr>
      <w:bookmarkStart w:id="21" w:name="_Toc532179964"/>
      <w:bookmarkStart w:id="22" w:name="_Toc165969648"/>
      <w:bookmarkStart w:id="23" w:name="_Toc164007806"/>
      <w:bookmarkEnd w:id="19"/>
      <w:bookmarkEnd w:id="20"/>
      <w:r>
        <w:t xml:space="preserve">Un </w:t>
      </w:r>
      <w:proofErr w:type="spellStart"/>
      <w:r w:rsidR="00AC6322">
        <w:t>Un</w:t>
      </w:r>
      <w:proofErr w:type="spellEnd"/>
      <w:r w:rsidR="00AC6322">
        <w:t xml:space="preserve"> endroit pour manger sur le toit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90"/>
      </w:tblGrid>
      <w:tr w:rsidR="00AC6322" w14:paraId="10154EFD" w14:textId="77777777" w:rsidTr="002F6D7E">
        <w:tc>
          <w:tcPr>
            <w:tcW w:w="0" w:type="auto"/>
          </w:tcPr>
          <w:p w14:paraId="0092856D" w14:textId="77777777" w:rsidR="00AC6322" w:rsidRDefault="00AC6322" w:rsidP="002F6D7E">
            <w:proofErr w:type="gramStart"/>
            <w:r>
              <w:t>En tant que étudiant</w:t>
            </w:r>
            <w:proofErr w:type="gramEnd"/>
            <w:r>
              <w:t xml:space="preserve"> Je veux un endroit sur le toit Pour manger</w:t>
            </w:r>
          </w:p>
        </w:tc>
      </w:tr>
      <w:tr w:rsidR="00AC6322" w14:paraId="6EFE4A69" w14:textId="77777777" w:rsidTr="002F6D7E">
        <w:tc>
          <w:tcPr>
            <w:tcW w:w="0" w:type="auto"/>
          </w:tcPr>
          <w:p w14:paraId="1C83EFB8" w14:textId="77777777" w:rsidR="00AC6322" w:rsidRDefault="00AC6322" w:rsidP="002F6D7E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890"/>
              <w:gridCol w:w="7180"/>
            </w:tblGrid>
            <w:tr w:rsidR="00AC6322" w14:paraId="371C78D1" w14:textId="77777777" w:rsidTr="002F6D7E">
              <w:tc>
                <w:tcPr>
                  <w:tcW w:w="0" w:type="auto"/>
                </w:tcPr>
                <w:p w14:paraId="0C90207B" w14:textId="77777777" w:rsidR="00AC6322" w:rsidRDefault="00AC6322" w:rsidP="002F6D7E">
                  <w:r>
                    <w:t>Parasols</w:t>
                  </w:r>
                </w:p>
              </w:tc>
              <w:tc>
                <w:tcPr>
                  <w:tcW w:w="0" w:type="auto"/>
                </w:tcPr>
                <w:p w14:paraId="103AB41D" w14:textId="77777777" w:rsidR="00AC6322" w:rsidRDefault="00AC6322" w:rsidP="002F6D7E">
                  <w:r>
                    <w:t>Il y a un parasol par table</w:t>
                  </w:r>
                </w:p>
              </w:tc>
            </w:tr>
            <w:tr w:rsidR="00AC6322" w14:paraId="5B3C238C" w14:textId="77777777" w:rsidTr="002F6D7E">
              <w:tc>
                <w:tcPr>
                  <w:tcW w:w="0" w:type="auto"/>
                </w:tcPr>
                <w:p w14:paraId="5A53B591" w14:textId="77777777" w:rsidR="00AC6322" w:rsidRDefault="00AC6322" w:rsidP="002F6D7E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58695058" w14:textId="77777777" w:rsidR="00AC6322" w:rsidRDefault="00AC6322" w:rsidP="002F6D7E">
                  <w:r>
                    <w:t>Il y a 10 tables</w:t>
                  </w:r>
                </w:p>
              </w:tc>
            </w:tr>
            <w:tr w:rsidR="00AC6322" w14:paraId="38E12F01" w14:textId="77777777" w:rsidTr="002F6D7E">
              <w:tc>
                <w:tcPr>
                  <w:tcW w:w="0" w:type="auto"/>
                </w:tcPr>
                <w:p w14:paraId="2D2C9B0F" w14:textId="77777777" w:rsidR="00AC6322" w:rsidRDefault="00AC6322" w:rsidP="002F6D7E">
                  <w:r>
                    <w:t>Chaises</w:t>
                  </w:r>
                </w:p>
              </w:tc>
              <w:tc>
                <w:tcPr>
                  <w:tcW w:w="0" w:type="auto"/>
                </w:tcPr>
                <w:p w14:paraId="23456931" w14:textId="77777777" w:rsidR="00AC6322" w:rsidRDefault="00AC6322" w:rsidP="002F6D7E">
                  <w:r>
                    <w:t>Il y a 40 chaises</w:t>
                  </w:r>
                </w:p>
              </w:tc>
            </w:tr>
            <w:tr w:rsidR="00AC6322" w14:paraId="46BE518A" w14:textId="77777777" w:rsidTr="002F6D7E">
              <w:tc>
                <w:tcPr>
                  <w:tcW w:w="0" w:type="auto"/>
                </w:tcPr>
                <w:p w14:paraId="31D507AA" w14:textId="77777777" w:rsidR="00AC6322" w:rsidRDefault="00AC6322" w:rsidP="002F6D7E">
                  <w:r>
                    <w:t>Cabane</w:t>
                  </w:r>
                </w:p>
              </w:tc>
              <w:tc>
                <w:tcPr>
                  <w:tcW w:w="0" w:type="auto"/>
                </w:tcPr>
                <w:p w14:paraId="5493D77A" w14:textId="77777777" w:rsidR="00AC6322" w:rsidRDefault="00AC6322" w:rsidP="002F6D7E">
                  <w:r>
                    <w:t xml:space="preserve">Il y a une cabane pour pouvoir ranger le </w:t>
                  </w:r>
                  <w:proofErr w:type="spellStart"/>
                  <w:r>
                    <w:t>materiel</w:t>
                  </w:r>
                  <w:proofErr w:type="spellEnd"/>
                </w:p>
              </w:tc>
            </w:tr>
            <w:tr w:rsidR="00AC6322" w14:paraId="2D8CAC8E" w14:textId="77777777" w:rsidTr="002F6D7E">
              <w:tc>
                <w:tcPr>
                  <w:tcW w:w="0" w:type="auto"/>
                </w:tcPr>
                <w:p w14:paraId="0E4AFC65" w14:textId="77777777" w:rsidR="00AC6322" w:rsidRDefault="00AC6322" w:rsidP="002F6D7E">
                  <w:r>
                    <w:t>Poubelles</w:t>
                  </w:r>
                </w:p>
              </w:tc>
              <w:tc>
                <w:tcPr>
                  <w:tcW w:w="0" w:type="auto"/>
                </w:tcPr>
                <w:p w14:paraId="6DC15953" w14:textId="77777777" w:rsidR="00AC6322" w:rsidRDefault="00AC6322" w:rsidP="002F6D7E">
                  <w:r>
                    <w:t>Il y a 3 poubelles</w:t>
                  </w:r>
                </w:p>
              </w:tc>
            </w:tr>
            <w:tr w:rsidR="00AC6322" w14:paraId="5E717B43" w14:textId="77777777" w:rsidTr="002F6D7E">
              <w:tc>
                <w:tcPr>
                  <w:tcW w:w="0" w:type="auto"/>
                </w:tcPr>
                <w:p w14:paraId="08C4908A" w14:textId="77777777" w:rsidR="00AC6322" w:rsidRDefault="00AC6322" w:rsidP="002F6D7E">
                  <w:proofErr w:type="spellStart"/>
                  <w:r>
                    <w:t>Decoration</w:t>
                  </w:r>
                  <w:proofErr w:type="spellEnd"/>
                  <w:r>
                    <w:t xml:space="preserve"> simple</w:t>
                  </w:r>
                </w:p>
              </w:tc>
              <w:tc>
                <w:tcPr>
                  <w:tcW w:w="0" w:type="auto"/>
                </w:tcPr>
                <w:p w14:paraId="77E9C683" w14:textId="77777777" w:rsidR="00AC6322" w:rsidRDefault="00AC6322" w:rsidP="002F6D7E">
                  <w:r>
                    <w:t xml:space="preserve">Il y a de la </w:t>
                  </w:r>
                  <w:proofErr w:type="spellStart"/>
                  <w:r>
                    <w:t>decoration</w:t>
                  </w:r>
                  <w:proofErr w:type="spellEnd"/>
                  <w:r>
                    <w:t xml:space="preserve"> qui rend l'</w:t>
                  </w:r>
                  <w:proofErr w:type="spellStart"/>
                  <w:r>
                    <w:t>endriot</w:t>
                  </w:r>
                  <w:proofErr w:type="spellEnd"/>
                  <w:r>
                    <w:t xml:space="preserve"> conviviale</w:t>
                  </w:r>
                </w:p>
              </w:tc>
            </w:tr>
            <w:tr w:rsidR="00AC6322" w14:paraId="55A534E6" w14:textId="77777777" w:rsidTr="002F6D7E">
              <w:tc>
                <w:tcPr>
                  <w:tcW w:w="0" w:type="auto"/>
                </w:tcPr>
                <w:p w14:paraId="429293EE" w14:textId="77777777" w:rsidR="00AC6322" w:rsidRDefault="00AC6322" w:rsidP="002F6D7E">
                  <w:r>
                    <w:t>Barriere escalier</w:t>
                  </w:r>
                </w:p>
              </w:tc>
              <w:tc>
                <w:tcPr>
                  <w:tcW w:w="0" w:type="auto"/>
                </w:tcPr>
                <w:p w14:paraId="0C41DC18" w14:textId="77777777" w:rsidR="00AC6322" w:rsidRDefault="00AC6322" w:rsidP="002F6D7E">
                  <w:r>
                    <w:t xml:space="preserve">Il y a une </w:t>
                  </w:r>
                  <w:proofErr w:type="spellStart"/>
                  <w:r>
                    <w:t>barriere</w:t>
                  </w:r>
                  <w:proofErr w:type="spellEnd"/>
                  <w:r>
                    <w:t xml:space="preserve"> autour de l'escalier pour que </w:t>
                  </w:r>
                  <w:proofErr w:type="gramStart"/>
                  <w:r>
                    <w:t>personne tombe</w:t>
                  </w:r>
                  <w:proofErr w:type="gramEnd"/>
                  <w:r>
                    <w:t xml:space="preserve"> de 1 </w:t>
                  </w:r>
                  <w:proofErr w:type="spellStart"/>
                  <w:r>
                    <w:t>metre</w:t>
                  </w:r>
                  <w:proofErr w:type="spellEnd"/>
                </w:p>
              </w:tc>
            </w:tr>
            <w:tr w:rsidR="00AC6322" w14:paraId="2E669BA8" w14:textId="77777777" w:rsidTr="002F6D7E">
              <w:tc>
                <w:tcPr>
                  <w:tcW w:w="0" w:type="auto"/>
                </w:tcPr>
                <w:p w14:paraId="3DEB2D87" w14:textId="77777777" w:rsidR="00AC6322" w:rsidRDefault="00AC6322" w:rsidP="002F6D7E">
                  <w:r>
                    <w:t>De l'ombre naturelle</w:t>
                  </w:r>
                </w:p>
              </w:tc>
              <w:tc>
                <w:tcPr>
                  <w:tcW w:w="0" w:type="auto"/>
                </w:tcPr>
                <w:p w14:paraId="023E62F2" w14:textId="77777777" w:rsidR="00AC6322" w:rsidRDefault="00AC6322" w:rsidP="002F6D7E">
                  <w:r>
                    <w:t xml:space="preserve">Il y a des </w:t>
                  </w:r>
                  <w:proofErr w:type="spellStart"/>
                  <w:r>
                    <w:t>pillones</w:t>
                  </w:r>
                  <w:proofErr w:type="spellEnd"/>
                  <w:r>
                    <w:t xml:space="preserve"> avec un toit dur sur l'escalier pour que l'eau ne puisse </w:t>
                  </w:r>
                  <w:proofErr w:type="spellStart"/>
                  <w:r>
                    <w:t>par</w:t>
                  </w:r>
                  <w:proofErr w:type="spellEnd"/>
                  <w:r>
                    <w:t xml:space="preserve"> rentrer</w:t>
                  </w:r>
                </w:p>
              </w:tc>
            </w:tr>
          </w:tbl>
          <w:p w14:paraId="316E4949" w14:textId="77777777" w:rsidR="00AC6322" w:rsidRDefault="00AC6322" w:rsidP="002F6D7E"/>
        </w:tc>
      </w:tr>
    </w:tbl>
    <w:p w14:paraId="2C7996A1" w14:textId="77777777" w:rsidR="00AC6322" w:rsidRDefault="00AC6322" w:rsidP="00AC6322"/>
    <w:p w14:paraId="4F947B53" w14:textId="77777777" w:rsidR="00AC6322" w:rsidRDefault="00AC6322" w:rsidP="00AC6322">
      <w:pPr>
        <w:pStyle w:val="Titre3"/>
        <w:numPr>
          <w:ilvl w:val="0"/>
          <w:numId w:val="0"/>
        </w:numPr>
        <w:ind w:left="1814" w:hanging="680"/>
      </w:pPr>
      <w:r>
        <w:t>Salle de sport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90"/>
      </w:tblGrid>
      <w:tr w:rsidR="00AC6322" w14:paraId="13E99675" w14:textId="77777777" w:rsidTr="002F6D7E">
        <w:tc>
          <w:tcPr>
            <w:tcW w:w="0" w:type="auto"/>
          </w:tcPr>
          <w:p w14:paraId="0E4BFB05" w14:textId="77777777" w:rsidR="00AC6322" w:rsidRDefault="00AC6322" w:rsidP="002F6D7E">
            <w:r>
              <w:t>En tant qu'utilisateur Je veux une salle de sport Pour m'entrainer après les cours</w:t>
            </w:r>
          </w:p>
        </w:tc>
      </w:tr>
      <w:tr w:rsidR="00AC6322" w14:paraId="33237494" w14:textId="77777777" w:rsidTr="002F6D7E">
        <w:tc>
          <w:tcPr>
            <w:tcW w:w="0" w:type="auto"/>
          </w:tcPr>
          <w:p w14:paraId="033DBD5B" w14:textId="77777777" w:rsidR="00AC6322" w:rsidRDefault="00AC6322" w:rsidP="002F6D7E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888"/>
              <w:gridCol w:w="7182"/>
            </w:tblGrid>
            <w:tr w:rsidR="00AC6322" w14:paraId="41F925B5" w14:textId="77777777" w:rsidTr="002F6D7E">
              <w:tc>
                <w:tcPr>
                  <w:tcW w:w="0" w:type="auto"/>
                </w:tcPr>
                <w:p w14:paraId="7295FE08" w14:textId="77777777" w:rsidR="00AC6322" w:rsidRDefault="00AC6322" w:rsidP="002F6D7E">
                  <w:r>
                    <w:t xml:space="preserve">2 </w:t>
                  </w:r>
                  <w:proofErr w:type="spellStart"/>
                  <w:r>
                    <w:t>bench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F3F7F07" w14:textId="77777777" w:rsidR="00AC6322" w:rsidRDefault="00AC6322" w:rsidP="002F6D7E">
                  <w:r>
                    <w:t xml:space="preserve">Il y a 2 </w:t>
                  </w:r>
                  <w:proofErr w:type="spellStart"/>
                  <w:r>
                    <w:t>bench</w:t>
                  </w:r>
                  <w:proofErr w:type="spellEnd"/>
                  <w:r>
                    <w:t xml:space="preserve"> simple</w:t>
                  </w:r>
                </w:p>
              </w:tc>
            </w:tr>
            <w:tr w:rsidR="00AC6322" w14:paraId="5019D10D" w14:textId="77777777" w:rsidTr="002F6D7E">
              <w:tc>
                <w:tcPr>
                  <w:tcW w:w="0" w:type="auto"/>
                </w:tcPr>
                <w:p w14:paraId="0E285577" w14:textId="77777777" w:rsidR="00AC6322" w:rsidRDefault="00AC6322" w:rsidP="002F6D7E">
                  <w:r>
                    <w:t xml:space="preserve">1 leg </w:t>
                  </w:r>
                  <w:proofErr w:type="spellStart"/>
                  <w:r>
                    <w:t>press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3C637F5C" w14:textId="77777777" w:rsidR="00AC6322" w:rsidRDefault="00AC6322" w:rsidP="002F6D7E">
                  <w:r>
                    <w:t xml:space="preserve">Il y a 1 leg </w:t>
                  </w:r>
                  <w:proofErr w:type="spellStart"/>
                  <w:r>
                    <w:t>press</w:t>
                  </w:r>
                  <w:proofErr w:type="spellEnd"/>
                </w:p>
              </w:tc>
            </w:tr>
            <w:tr w:rsidR="00AC6322" w14:paraId="71B8901B" w14:textId="77777777" w:rsidTr="002F6D7E">
              <w:tc>
                <w:tcPr>
                  <w:tcW w:w="0" w:type="auto"/>
                </w:tcPr>
                <w:p w14:paraId="0975B764" w14:textId="77777777" w:rsidR="00AC6322" w:rsidRDefault="00AC6322" w:rsidP="002F6D7E">
                  <w:r>
                    <w:t xml:space="preserve">1 leg </w:t>
                  </w:r>
                  <w:proofErr w:type="spellStart"/>
                  <w:r>
                    <w:t>curl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04093EBD" w14:textId="77777777" w:rsidR="00AC6322" w:rsidRDefault="00AC6322" w:rsidP="002F6D7E">
                  <w:r>
                    <w:t xml:space="preserve">Il y a 1 leg </w:t>
                  </w:r>
                  <w:proofErr w:type="spellStart"/>
                  <w:r>
                    <w:t>curl</w:t>
                  </w:r>
                  <w:proofErr w:type="spellEnd"/>
                </w:p>
              </w:tc>
            </w:tr>
            <w:tr w:rsidR="00AC6322" w14:paraId="0FEBCAE8" w14:textId="77777777" w:rsidTr="002F6D7E">
              <w:tc>
                <w:tcPr>
                  <w:tcW w:w="0" w:type="auto"/>
                </w:tcPr>
                <w:p w14:paraId="507D4588" w14:textId="77777777" w:rsidR="00AC6322" w:rsidRDefault="00AC6322" w:rsidP="002F6D7E">
                  <w:r>
                    <w:t>1 leg extension</w:t>
                  </w:r>
                </w:p>
              </w:tc>
              <w:tc>
                <w:tcPr>
                  <w:tcW w:w="0" w:type="auto"/>
                </w:tcPr>
                <w:p w14:paraId="70E157A2" w14:textId="77777777" w:rsidR="00AC6322" w:rsidRDefault="00AC6322" w:rsidP="002F6D7E">
                  <w:r>
                    <w:t>Il y a 1 leg extension</w:t>
                  </w:r>
                </w:p>
              </w:tc>
            </w:tr>
            <w:tr w:rsidR="00AC6322" w14:paraId="495D9B00" w14:textId="77777777" w:rsidTr="002F6D7E">
              <w:tc>
                <w:tcPr>
                  <w:tcW w:w="0" w:type="auto"/>
                </w:tcPr>
                <w:p w14:paraId="63D3CCDE" w14:textId="77777777" w:rsidR="00AC6322" w:rsidRDefault="00AC6322" w:rsidP="002F6D7E">
                  <w:r>
                    <w:t>2 Cable machine</w:t>
                  </w:r>
                </w:p>
              </w:tc>
              <w:tc>
                <w:tcPr>
                  <w:tcW w:w="0" w:type="auto"/>
                </w:tcPr>
                <w:p w14:paraId="4F674F64" w14:textId="77777777" w:rsidR="00AC6322" w:rsidRDefault="00AC6322" w:rsidP="002F6D7E">
                  <w:r>
                    <w:t xml:space="preserve">Il y a 2 </w:t>
                  </w:r>
                  <w:proofErr w:type="spellStart"/>
                  <w:r>
                    <w:t>cable</w:t>
                  </w:r>
                  <w:proofErr w:type="spellEnd"/>
                  <w:r>
                    <w:t xml:space="preserve"> machine</w:t>
                  </w:r>
                </w:p>
              </w:tc>
            </w:tr>
            <w:tr w:rsidR="00AC6322" w14:paraId="7B8E11B2" w14:textId="77777777" w:rsidTr="002F6D7E">
              <w:tc>
                <w:tcPr>
                  <w:tcW w:w="0" w:type="auto"/>
                </w:tcPr>
                <w:p w14:paraId="27102984" w14:textId="77777777" w:rsidR="00AC6322" w:rsidRDefault="00AC6322" w:rsidP="002F6D7E">
                  <w:r>
                    <w:lastRenderedPageBreak/>
                    <w:t>3 Machine de cardio</w:t>
                  </w:r>
                </w:p>
              </w:tc>
              <w:tc>
                <w:tcPr>
                  <w:tcW w:w="0" w:type="auto"/>
                </w:tcPr>
                <w:p w14:paraId="3215709D" w14:textId="77777777" w:rsidR="00AC6322" w:rsidRDefault="00AC6322" w:rsidP="002F6D7E">
                  <w:r>
                    <w:t xml:space="preserve">Il y a 2 </w:t>
                  </w:r>
                  <w:proofErr w:type="gramStart"/>
                  <w:r>
                    <w:t>vélo</w:t>
                  </w:r>
                  <w:proofErr w:type="gramEnd"/>
                  <w:r>
                    <w:t xml:space="preserve"> d'appartement &amp; 1 tapis de course</w:t>
                  </w:r>
                </w:p>
              </w:tc>
            </w:tr>
            <w:tr w:rsidR="00AC6322" w14:paraId="4A0CE213" w14:textId="77777777" w:rsidTr="002F6D7E">
              <w:tc>
                <w:tcPr>
                  <w:tcW w:w="0" w:type="auto"/>
                </w:tcPr>
                <w:p w14:paraId="1449D1A1" w14:textId="77777777" w:rsidR="00AC6322" w:rsidRDefault="00AC6322" w:rsidP="002F6D7E">
                  <w:r>
                    <w:t>3 power rack</w:t>
                  </w:r>
                </w:p>
              </w:tc>
              <w:tc>
                <w:tcPr>
                  <w:tcW w:w="0" w:type="auto"/>
                </w:tcPr>
                <w:p w14:paraId="6EFBB99E" w14:textId="77777777" w:rsidR="00AC6322" w:rsidRDefault="00AC6322" w:rsidP="002F6D7E">
                  <w:r>
                    <w:t>Il y a 3 power rack</w:t>
                  </w:r>
                </w:p>
              </w:tc>
            </w:tr>
            <w:tr w:rsidR="00AC6322" w14:paraId="3F4DC757" w14:textId="77777777" w:rsidTr="002F6D7E">
              <w:tc>
                <w:tcPr>
                  <w:tcW w:w="0" w:type="auto"/>
                </w:tcPr>
                <w:p w14:paraId="6B49E085" w14:textId="77777777" w:rsidR="00AC6322" w:rsidRDefault="00AC6322" w:rsidP="002F6D7E">
                  <w:r>
                    <w:t>Lot haltère</w:t>
                  </w:r>
                </w:p>
              </w:tc>
              <w:tc>
                <w:tcPr>
                  <w:tcW w:w="0" w:type="auto"/>
                </w:tcPr>
                <w:p w14:paraId="0C37448F" w14:textId="77777777" w:rsidR="00AC6322" w:rsidRDefault="00AC6322" w:rsidP="002F6D7E">
                  <w:r>
                    <w:t>Il y a deux paire d'haltère de 2kg à 60kg</w:t>
                  </w:r>
                </w:p>
              </w:tc>
            </w:tr>
            <w:tr w:rsidR="00AC6322" w14:paraId="7A3BA89B" w14:textId="77777777" w:rsidTr="002F6D7E">
              <w:tc>
                <w:tcPr>
                  <w:tcW w:w="0" w:type="auto"/>
                </w:tcPr>
                <w:p w14:paraId="25E52096" w14:textId="77777777" w:rsidR="00AC6322" w:rsidRDefault="00AC6322" w:rsidP="002F6D7E">
                  <w:r>
                    <w:t>Poids</w:t>
                  </w:r>
                </w:p>
              </w:tc>
              <w:tc>
                <w:tcPr>
                  <w:tcW w:w="0" w:type="auto"/>
                </w:tcPr>
                <w:p w14:paraId="621FD502" w14:textId="77777777" w:rsidR="00AC6322" w:rsidRDefault="00AC6322" w:rsidP="002F6D7E">
                  <w:r>
                    <w:t>Il y a 10x 25kg, 10x 20kg, 10x 15kg, 14x 10kg, 16x 5kg, 20x 2,5kg, 20x 2kg, 20x 1kg plate</w:t>
                  </w:r>
                </w:p>
              </w:tc>
            </w:tr>
          </w:tbl>
          <w:p w14:paraId="5DC03E50" w14:textId="77777777" w:rsidR="00AC6322" w:rsidRDefault="00AC6322" w:rsidP="002F6D7E"/>
        </w:tc>
      </w:tr>
    </w:tbl>
    <w:p w14:paraId="723C32B8" w14:textId="77777777" w:rsidR="00AC6322" w:rsidRDefault="00AC6322" w:rsidP="00AC6322"/>
    <w:p w14:paraId="0A72BEB3" w14:textId="77777777" w:rsidR="00AC6322" w:rsidRDefault="00AC6322" w:rsidP="00AC6322">
      <w:pPr>
        <w:pStyle w:val="Titre3"/>
        <w:numPr>
          <w:ilvl w:val="0"/>
          <w:numId w:val="0"/>
        </w:numPr>
        <w:ind w:left="1814" w:hanging="680"/>
      </w:pPr>
      <w:r>
        <w:t>Vestiaires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90"/>
      </w:tblGrid>
      <w:tr w:rsidR="00AC6322" w14:paraId="0180D0C4" w14:textId="77777777" w:rsidTr="002F6D7E">
        <w:tc>
          <w:tcPr>
            <w:tcW w:w="0" w:type="auto"/>
          </w:tcPr>
          <w:p w14:paraId="6F0A8442" w14:textId="77777777" w:rsidR="00AC6322" w:rsidRDefault="00AC6322" w:rsidP="002F6D7E">
            <w:r>
              <w:t xml:space="preserve">En tant qu'utilisateur du bâtiment, Je veux des </w:t>
            </w:r>
            <w:proofErr w:type="gramStart"/>
            <w:r>
              <w:t>vestiaires  Pour</w:t>
            </w:r>
            <w:proofErr w:type="gramEnd"/>
            <w:r>
              <w:t xml:space="preserve"> pouvoir me changer pour aller à la salle de sport</w:t>
            </w:r>
          </w:p>
        </w:tc>
      </w:tr>
      <w:tr w:rsidR="00AC6322" w14:paraId="767027AC" w14:textId="77777777" w:rsidTr="002F6D7E">
        <w:tc>
          <w:tcPr>
            <w:tcW w:w="0" w:type="auto"/>
          </w:tcPr>
          <w:p w14:paraId="45D59B30" w14:textId="77777777" w:rsidR="00AC6322" w:rsidRDefault="00AC6322" w:rsidP="002F6D7E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67"/>
              <w:gridCol w:w="7703"/>
            </w:tblGrid>
            <w:tr w:rsidR="00AC6322" w14:paraId="0FC3D0F0" w14:textId="77777777" w:rsidTr="002F6D7E">
              <w:tc>
                <w:tcPr>
                  <w:tcW w:w="0" w:type="auto"/>
                </w:tcPr>
                <w:p w14:paraId="2EAF4BD1" w14:textId="77777777" w:rsidR="00AC6322" w:rsidRDefault="00AC6322" w:rsidP="002F6D7E">
                  <w:r>
                    <w:t>Casiers</w:t>
                  </w:r>
                </w:p>
              </w:tc>
              <w:tc>
                <w:tcPr>
                  <w:tcW w:w="0" w:type="auto"/>
                </w:tcPr>
                <w:p w14:paraId="15FC6BE4" w14:textId="77777777" w:rsidR="00AC6322" w:rsidRDefault="00AC6322" w:rsidP="002F6D7E">
                  <w:r>
                    <w:t>Il y a 12 casiers à gauche quand je rentre dans la salle</w:t>
                  </w:r>
                </w:p>
              </w:tc>
            </w:tr>
            <w:tr w:rsidR="00AC6322" w14:paraId="2048F340" w14:textId="77777777" w:rsidTr="002F6D7E">
              <w:tc>
                <w:tcPr>
                  <w:tcW w:w="0" w:type="auto"/>
                </w:tcPr>
                <w:p w14:paraId="6633491F" w14:textId="77777777" w:rsidR="00AC6322" w:rsidRDefault="00AC6322" w:rsidP="002F6D7E">
                  <w:r>
                    <w:t>Lumières</w:t>
                  </w:r>
                </w:p>
              </w:tc>
              <w:tc>
                <w:tcPr>
                  <w:tcW w:w="0" w:type="auto"/>
                </w:tcPr>
                <w:p w14:paraId="58892478" w14:textId="77777777" w:rsidR="00AC6322" w:rsidRDefault="00AC6322" w:rsidP="002F6D7E">
                  <w:r>
                    <w:t>Il y a sur le toit deux lumières pour avoir de la lumière dans la salle</w:t>
                  </w:r>
                </w:p>
              </w:tc>
            </w:tr>
            <w:tr w:rsidR="00AC6322" w14:paraId="38828D55" w14:textId="77777777" w:rsidTr="002F6D7E">
              <w:tc>
                <w:tcPr>
                  <w:tcW w:w="0" w:type="auto"/>
                </w:tcPr>
                <w:p w14:paraId="29A8A80E" w14:textId="77777777" w:rsidR="00AC6322" w:rsidRDefault="00AC6322" w:rsidP="002F6D7E">
                  <w:r>
                    <w:t>Bancs</w:t>
                  </w:r>
                </w:p>
              </w:tc>
              <w:tc>
                <w:tcPr>
                  <w:tcW w:w="0" w:type="auto"/>
                </w:tcPr>
                <w:p w14:paraId="4643F7B4" w14:textId="77777777" w:rsidR="00AC6322" w:rsidRDefault="00AC6322" w:rsidP="002F6D7E">
                  <w:r>
                    <w:t xml:space="preserve">A droite de la salle il y a des bancs en face des casiers, tout au long du mur appart un petit espace à </w:t>
                  </w:r>
                  <w:proofErr w:type="gramStart"/>
                  <w:r>
                    <w:t>côte</w:t>
                  </w:r>
                  <w:proofErr w:type="gramEnd"/>
                  <w:r>
                    <w:t xml:space="preserve"> de l'entrée</w:t>
                  </w:r>
                </w:p>
              </w:tc>
            </w:tr>
            <w:tr w:rsidR="00AC6322" w14:paraId="46E55852" w14:textId="77777777" w:rsidTr="002F6D7E">
              <w:tc>
                <w:tcPr>
                  <w:tcW w:w="0" w:type="auto"/>
                </w:tcPr>
                <w:p w14:paraId="0374C0A9" w14:textId="77777777" w:rsidR="00AC6322" w:rsidRDefault="00AC6322" w:rsidP="002F6D7E">
                  <w:r>
                    <w:t>Porte-manteau</w:t>
                  </w:r>
                </w:p>
              </w:tc>
              <w:tc>
                <w:tcPr>
                  <w:tcW w:w="0" w:type="auto"/>
                </w:tcPr>
                <w:p w14:paraId="310FD183" w14:textId="77777777" w:rsidR="00AC6322" w:rsidRDefault="00AC6322" w:rsidP="002F6D7E">
                  <w:r>
                    <w:t>Il y a un porte-manteau dans le petit espace réservé à droite de l'entrée, à côté des bancs</w:t>
                  </w:r>
                </w:p>
              </w:tc>
            </w:tr>
            <w:tr w:rsidR="00AC6322" w14:paraId="67D0DA27" w14:textId="77777777" w:rsidTr="002F6D7E">
              <w:tc>
                <w:tcPr>
                  <w:tcW w:w="0" w:type="auto"/>
                </w:tcPr>
                <w:p w14:paraId="677A1170" w14:textId="77777777" w:rsidR="00AC6322" w:rsidRDefault="00AC6322" w:rsidP="002F6D7E">
                  <w:r>
                    <w:t>Radiateur</w:t>
                  </w:r>
                </w:p>
              </w:tc>
              <w:tc>
                <w:tcPr>
                  <w:tcW w:w="0" w:type="auto"/>
                </w:tcPr>
                <w:p w14:paraId="50FBD2BF" w14:textId="77777777" w:rsidR="00AC6322" w:rsidRDefault="00AC6322" w:rsidP="002F6D7E">
                  <w:r>
                    <w:t>Au fond de la salle, entre les bancs et les casiers il y a un petit radiateur afin de chauffer les vestiaires</w:t>
                  </w:r>
                </w:p>
              </w:tc>
            </w:tr>
            <w:tr w:rsidR="00AC6322" w14:paraId="07CC39C9" w14:textId="77777777" w:rsidTr="002F6D7E">
              <w:tc>
                <w:tcPr>
                  <w:tcW w:w="0" w:type="auto"/>
                </w:tcPr>
                <w:p w14:paraId="524DF22B" w14:textId="77777777" w:rsidR="00AC6322" w:rsidRDefault="00AC6322" w:rsidP="002F6D7E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135039F5" w14:textId="77777777" w:rsidR="00AC6322" w:rsidRDefault="00AC6322" w:rsidP="002F6D7E">
                  <w:r>
                    <w:t>La couleur des murs est gris, et il n'y a pas de texture</w:t>
                  </w:r>
                </w:p>
              </w:tc>
            </w:tr>
            <w:tr w:rsidR="00AC6322" w14:paraId="31C4E82D" w14:textId="77777777" w:rsidTr="002F6D7E">
              <w:tc>
                <w:tcPr>
                  <w:tcW w:w="0" w:type="auto"/>
                </w:tcPr>
                <w:p w14:paraId="40D175F6" w14:textId="77777777" w:rsidR="00AC6322" w:rsidRDefault="00AC6322" w:rsidP="002F6D7E">
                  <w:r>
                    <w:t>Sol</w:t>
                  </w:r>
                </w:p>
              </w:tc>
              <w:tc>
                <w:tcPr>
                  <w:tcW w:w="0" w:type="auto"/>
                </w:tcPr>
                <w:p w14:paraId="3EA74312" w14:textId="77777777" w:rsidR="00AC6322" w:rsidRDefault="00AC6322" w:rsidP="002F6D7E">
                  <w:r>
                    <w:t>Le sol est d'une couleur vert foncé et il n'y a pas de texture</w:t>
                  </w:r>
                </w:p>
              </w:tc>
            </w:tr>
            <w:tr w:rsidR="00AC6322" w14:paraId="68B08178" w14:textId="77777777" w:rsidTr="002F6D7E">
              <w:tc>
                <w:tcPr>
                  <w:tcW w:w="0" w:type="auto"/>
                </w:tcPr>
                <w:p w14:paraId="6A0BC9A2" w14:textId="77777777" w:rsidR="00AC6322" w:rsidRDefault="00AC6322" w:rsidP="002F6D7E">
                  <w:r>
                    <w:t>Porte et fenêtre</w:t>
                  </w:r>
                </w:p>
              </w:tc>
              <w:tc>
                <w:tcPr>
                  <w:tcW w:w="0" w:type="auto"/>
                </w:tcPr>
                <w:p w14:paraId="61432A09" w14:textId="77777777" w:rsidR="00AC6322" w:rsidRDefault="00AC6322" w:rsidP="002F6D7E">
                  <w:r>
                    <w:t xml:space="preserve">A l'entrée il y a une porte d'entrée de 2.10 mètres et il y a une petite fenêtre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du radiateur qui se trouve au fond de la salle</w:t>
                  </w:r>
                </w:p>
              </w:tc>
            </w:tr>
            <w:tr w:rsidR="00AC6322" w14:paraId="3361169B" w14:textId="77777777" w:rsidTr="002F6D7E">
              <w:tc>
                <w:tcPr>
                  <w:tcW w:w="0" w:type="auto"/>
                </w:tcPr>
                <w:p w14:paraId="5663CF81" w14:textId="77777777" w:rsidR="00AC6322" w:rsidRDefault="00AC6322" w:rsidP="002F6D7E">
                  <w:r>
                    <w:t>Interrupteur</w:t>
                  </w:r>
                </w:p>
              </w:tc>
              <w:tc>
                <w:tcPr>
                  <w:tcW w:w="0" w:type="auto"/>
                </w:tcPr>
                <w:p w14:paraId="4E1C6BD1" w14:textId="77777777" w:rsidR="00AC6322" w:rsidRDefault="00AC6322" w:rsidP="002F6D7E">
                  <w:r>
                    <w:t>Il y a un interrupteur à gauche de l'entrée dans la salle</w:t>
                  </w:r>
                </w:p>
              </w:tc>
            </w:tr>
            <w:tr w:rsidR="00AC6322" w14:paraId="40211177" w14:textId="77777777" w:rsidTr="002F6D7E">
              <w:tc>
                <w:tcPr>
                  <w:tcW w:w="0" w:type="auto"/>
                </w:tcPr>
                <w:p w14:paraId="2EACFE71" w14:textId="77777777" w:rsidR="00AC6322" w:rsidRDefault="00AC6322" w:rsidP="002F6D7E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3DAA0F7D" w14:textId="77777777" w:rsidR="00AC6322" w:rsidRDefault="00AC6322" w:rsidP="002F6D7E">
                  <w:r>
                    <w:t>Les vestiaires se trouvent en salle D02</w:t>
                  </w:r>
                </w:p>
              </w:tc>
            </w:tr>
          </w:tbl>
          <w:p w14:paraId="4FA7E104" w14:textId="77777777" w:rsidR="00AC6322" w:rsidRDefault="00AC6322" w:rsidP="002F6D7E"/>
        </w:tc>
      </w:tr>
    </w:tbl>
    <w:p w14:paraId="47AEEDCA" w14:textId="77777777" w:rsidR="00AC6322" w:rsidRDefault="00AC6322" w:rsidP="00AC6322"/>
    <w:p w14:paraId="1CE54569" w14:textId="77777777" w:rsidR="00AC6322" w:rsidRDefault="00AC6322" w:rsidP="00AC6322">
      <w:pPr>
        <w:pStyle w:val="Titre3"/>
        <w:numPr>
          <w:ilvl w:val="0"/>
          <w:numId w:val="0"/>
        </w:numPr>
        <w:ind w:left="1814" w:hanging="680"/>
      </w:pPr>
      <w:r>
        <w:t xml:space="preserve">Salle </w:t>
      </w:r>
      <w:proofErr w:type="spellStart"/>
      <w:proofErr w:type="gramStart"/>
      <w:r>
        <w:t>a</w:t>
      </w:r>
      <w:proofErr w:type="spellEnd"/>
      <w:proofErr w:type="gramEnd"/>
      <w:r>
        <w:t xml:space="preserve"> manger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90"/>
      </w:tblGrid>
      <w:tr w:rsidR="00AC6322" w14:paraId="203F9363" w14:textId="77777777" w:rsidTr="002F6D7E">
        <w:tc>
          <w:tcPr>
            <w:tcW w:w="0" w:type="auto"/>
          </w:tcPr>
          <w:p w14:paraId="22A49D9F" w14:textId="77777777" w:rsidR="00AC6322" w:rsidRDefault="00AC6322" w:rsidP="002F6D7E">
            <w:proofErr w:type="gramStart"/>
            <w:r>
              <w:t>En tant que étudiant</w:t>
            </w:r>
            <w:proofErr w:type="gramEnd"/>
            <w:r>
              <w:t xml:space="preserve"> Je veux une salle </w:t>
            </w:r>
            <w:proofErr w:type="spellStart"/>
            <w:r>
              <w:t>a</w:t>
            </w:r>
            <w:proofErr w:type="spellEnd"/>
            <w:r>
              <w:t xml:space="preserve"> l'intérieur Pour manger</w:t>
            </w:r>
          </w:p>
        </w:tc>
      </w:tr>
      <w:tr w:rsidR="00AC6322" w14:paraId="772DE992" w14:textId="77777777" w:rsidTr="002F6D7E">
        <w:tc>
          <w:tcPr>
            <w:tcW w:w="0" w:type="auto"/>
          </w:tcPr>
          <w:p w14:paraId="42060067" w14:textId="77777777" w:rsidR="00AC6322" w:rsidRDefault="00AC6322" w:rsidP="002F6D7E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87"/>
              <w:gridCol w:w="7783"/>
            </w:tblGrid>
            <w:tr w:rsidR="00AC6322" w14:paraId="7BC4F125" w14:textId="77777777" w:rsidTr="002F6D7E">
              <w:tc>
                <w:tcPr>
                  <w:tcW w:w="0" w:type="auto"/>
                </w:tcPr>
                <w:p w14:paraId="7B4A352C" w14:textId="77777777" w:rsidR="00AC6322" w:rsidRDefault="00AC6322" w:rsidP="002F6D7E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68E6DD4E" w14:textId="77777777" w:rsidR="00AC6322" w:rsidRDefault="00AC6322" w:rsidP="002F6D7E">
                  <w:r>
                    <w:t>Il y a 10 tables</w:t>
                  </w:r>
                </w:p>
              </w:tc>
            </w:tr>
            <w:tr w:rsidR="00AC6322" w14:paraId="575A9453" w14:textId="77777777" w:rsidTr="002F6D7E">
              <w:tc>
                <w:tcPr>
                  <w:tcW w:w="0" w:type="auto"/>
                </w:tcPr>
                <w:p w14:paraId="4D64034A" w14:textId="77777777" w:rsidR="00AC6322" w:rsidRDefault="00AC6322" w:rsidP="002F6D7E">
                  <w:r>
                    <w:t>Chaises</w:t>
                  </w:r>
                </w:p>
              </w:tc>
              <w:tc>
                <w:tcPr>
                  <w:tcW w:w="0" w:type="auto"/>
                </w:tcPr>
                <w:p w14:paraId="10DF08A0" w14:textId="77777777" w:rsidR="00AC6322" w:rsidRDefault="00AC6322" w:rsidP="002F6D7E">
                  <w:r>
                    <w:t>Il y a 4 chaises par table</w:t>
                  </w:r>
                </w:p>
              </w:tc>
            </w:tr>
            <w:tr w:rsidR="00AC6322" w14:paraId="1DAF242A" w14:textId="77777777" w:rsidTr="002F6D7E">
              <w:tc>
                <w:tcPr>
                  <w:tcW w:w="0" w:type="auto"/>
                </w:tcPr>
                <w:p w14:paraId="48F928D1" w14:textId="77777777" w:rsidR="00AC6322" w:rsidRDefault="00AC6322" w:rsidP="002F6D7E">
                  <w:r>
                    <w:t>3 Micro-ondes</w:t>
                  </w:r>
                </w:p>
              </w:tc>
              <w:tc>
                <w:tcPr>
                  <w:tcW w:w="0" w:type="auto"/>
                </w:tcPr>
                <w:p w14:paraId="199FACA6" w14:textId="77777777" w:rsidR="00AC6322" w:rsidRDefault="00AC6322" w:rsidP="002F6D7E">
                  <w:r>
                    <w:t xml:space="preserve">Il y a un endroit pour 3 micro-ondes. Ces micro-ondes doivent </w:t>
                  </w:r>
                  <w:proofErr w:type="spellStart"/>
                  <w:r>
                    <w:t>etre</w:t>
                  </w:r>
                  <w:proofErr w:type="spellEnd"/>
                  <w:r>
                    <w:t xml:space="preserve"> sur des meubles et tous </w:t>
                  </w:r>
                  <w:proofErr w:type="spellStart"/>
                  <w:r>
                    <w:t>regroupees</w:t>
                  </w:r>
                  <w:proofErr w:type="spellEnd"/>
                </w:p>
              </w:tc>
            </w:tr>
            <w:tr w:rsidR="00AC6322" w14:paraId="11DA01A9" w14:textId="77777777" w:rsidTr="002F6D7E">
              <w:tc>
                <w:tcPr>
                  <w:tcW w:w="0" w:type="auto"/>
                </w:tcPr>
                <w:p w14:paraId="630B1A26" w14:textId="77777777" w:rsidR="00AC6322" w:rsidRDefault="00AC6322" w:rsidP="002F6D7E">
                  <w:proofErr w:type="spellStart"/>
                  <w:r>
                    <w:t>Entrees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3BF71B2B" w14:textId="77777777" w:rsidR="00AC6322" w:rsidRDefault="00AC6322" w:rsidP="002F6D7E">
                  <w:r>
                    <w:t>Il y a une porte qui viens de l'</w:t>
                  </w:r>
                  <w:proofErr w:type="spellStart"/>
                  <w:r>
                    <w:t>interieur</w:t>
                  </w:r>
                  <w:proofErr w:type="spellEnd"/>
                  <w:r>
                    <w:t xml:space="preserve"> et une porte qui viens de l'</w:t>
                  </w:r>
                  <w:proofErr w:type="spellStart"/>
                  <w:r>
                    <w:t>exterieur</w:t>
                  </w:r>
                  <w:proofErr w:type="spellEnd"/>
                </w:p>
              </w:tc>
            </w:tr>
            <w:tr w:rsidR="00AC6322" w14:paraId="27B23CF1" w14:textId="77777777" w:rsidTr="002F6D7E">
              <w:tc>
                <w:tcPr>
                  <w:tcW w:w="0" w:type="auto"/>
                </w:tcPr>
                <w:p w14:paraId="737E7D58" w14:textId="77777777" w:rsidR="00AC6322" w:rsidRDefault="00AC6322" w:rsidP="002F6D7E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69B87B6" w14:textId="77777777" w:rsidR="00AC6322" w:rsidRDefault="00AC6322" w:rsidP="002F6D7E">
                  <w:r>
                    <w:t xml:space="preserve">Il y a 6 </w:t>
                  </w:r>
                  <w:proofErr w:type="spellStart"/>
                  <w:r>
                    <w:t>fenetres</w:t>
                  </w:r>
                  <w:proofErr w:type="spellEnd"/>
                </w:p>
              </w:tc>
            </w:tr>
            <w:tr w:rsidR="00AC6322" w14:paraId="49B1AB20" w14:textId="77777777" w:rsidTr="002F6D7E">
              <w:tc>
                <w:tcPr>
                  <w:tcW w:w="0" w:type="auto"/>
                </w:tcPr>
                <w:p w14:paraId="7BD8ABA2" w14:textId="77777777" w:rsidR="00AC6322" w:rsidRDefault="00AC6322" w:rsidP="002F6D7E">
                  <w:r>
                    <w:t>Poubelles</w:t>
                  </w:r>
                </w:p>
              </w:tc>
              <w:tc>
                <w:tcPr>
                  <w:tcW w:w="0" w:type="auto"/>
                </w:tcPr>
                <w:p w14:paraId="423D6DFF" w14:textId="77777777" w:rsidR="00AC6322" w:rsidRDefault="00AC6322" w:rsidP="002F6D7E">
                  <w:r>
                    <w:t>Il y a une poubelle de chaque type</w:t>
                  </w:r>
                </w:p>
              </w:tc>
            </w:tr>
            <w:tr w:rsidR="00AC6322" w14:paraId="4329BF72" w14:textId="77777777" w:rsidTr="002F6D7E">
              <w:tc>
                <w:tcPr>
                  <w:tcW w:w="0" w:type="auto"/>
                </w:tcPr>
                <w:p w14:paraId="3FFEBC26" w14:textId="77777777" w:rsidR="00AC6322" w:rsidRDefault="00AC6322" w:rsidP="002F6D7E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2A84C942" w14:textId="77777777" w:rsidR="00AC6322" w:rsidRDefault="00AC6322" w:rsidP="002F6D7E">
                  <w:r>
                    <w:t>La salle est dans la salle d08</w:t>
                  </w:r>
                </w:p>
              </w:tc>
            </w:tr>
            <w:tr w:rsidR="00AC6322" w14:paraId="100A3890" w14:textId="77777777" w:rsidTr="002F6D7E">
              <w:tc>
                <w:tcPr>
                  <w:tcW w:w="0" w:type="auto"/>
                </w:tcPr>
                <w:p w14:paraId="33A2436B" w14:textId="77777777" w:rsidR="00AC6322" w:rsidRDefault="00AC6322" w:rsidP="002F6D7E">
                  <w:r>
                    <w:t>Horloge</w:t>
                  </w:r>
                </w:p>
              </w:tc>
              <w:tc>
                <w:tcPr>
                  <w:tcW w:w="0" w:type="auto"/>
                </w:tcPr>
                <w:p w14:paraId="730132E4" w14:textId="77777777" w:rsidR="00AC6322" w:rsidRDefault="00AC6322" w:rsidP="002F6D7E">
                  <w:r>
                    <w:t>Il y a une grande horloge sur un mur</w:t>
                  </w:r>
                </w:p>
              </w:tc>
            </w:tr>
          </w:tbl>
          <w:p w14:paraId="732896CB" w14:textId="77777777" w:rsidR="00AC6322" w:rsidRDefault="00AC6322" w:rsidP="002F6D7E"/>
        </w:tc>
      </w:tr>
    </w:tbl>
    <w:p w14:paraId="376681BF" w14:textId="77777777" w:rsidR="00AC6322" w:rsidRDefault="00AC6322" w:rsidP="00AC6322"/>
    <w:p w14:paraId="728C5207" w14:textId="77777777" w:rsidR="00AC6322" w:rsidRDefault="00AC6322" w:rsidP="00AC6322">
      <w:pPr>
        <w:pStyle w:val="Titre3"/>
        <w:numPr>
          <w:ilvl w:val="0"/>
          <w:numId w:val="0"/>
        </w:numPr>
        <w:ind w:left="1814" w:hanging="680"/>
      </w:pPr>
      <w:r>
        <w:t>Classes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90"/>
      </w:tblGrid>
      <w:tr w:rsidR="00AC6322" w14:paraId="398BE8B0" w14:textId="77777777" w:rsidTr="002F6D7E">
        <w:tc>
          <w:tcPr>
            <w:tcW w:w="0" w:type="auto"/>
          </w:tcPr>
          <w:p w14:paraId="0C33C7FD" w14:textId="77777777" w:rsidR="00AC6322" w:rsidRDefault="00AC6322" w:rsidP="002F6D7E">
            <w:proofErr w:type="gramStart"/>
            <w:r>
              <w:t>En tant que étudiant</w:t>
            </w:r>
            <w:proofErr w:type="gramEnd"/>
            <w:r>
              <w:t xml:space="preserve"> Je veux des classes Pour travailler</w:t>
            </w:r>
          </w:p>
        </w:tc>
      </w:tr>
      <w:tr w:rsidR="00AC6322" w14:paraId="4386C70F" w14:textId="77777777" w:rsidTr="002F6D7E">
        <w:tc>
          <w:tcPr>
            <w:tcW w:w="0" w:type="auto"/>
          </w:tcPr>
          <w:p w14:paraId="476A6F1F" w14:textId="77777777" w:rsidR="00AC6322" w:rsidRDefault="00AC6322" w:rsidP="002F6D7E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60"/>
              <w:gridCol w:w="7610"/>
            </w:tblGrid>
            <w:tr w:rsidR="00AC6322" w14:paraId="06703A00" w14:textId="77777777" w:rsidTr="002F6D7E">
              <w:tc>
                <w:tcPr>
                  <w:tcW w:w="0" w:type="auto"/>
                </w:tcPr>
                <w:p w14:paraId="5935C12A" w14:textId="77777777" w:rsidR="00AC6322" w:rsidRDefault="00AC6322" w:rsidP="002F6D7E">
                  <w:r>
                    <w:t>Bureaux</w:t>
                  </w:r>
                </w:p>
              </w:tc>
              <w:tc>
                <w:tcPr>
                  <w:tcW w:w="0" w:type="auto"/>
                </w:tcPr>
                <w:p w14:paraId="7E405E57" w14:textId="77777777" w:rsidR="00AC6322" w:rsidRDefault="00AC6322" w:rsidP="002F6D7E">
                  <w:r>
                    <w:t>Il y a 18 bureaux pour travailler</w:t>
                  </w:r>
                </w:p>
              </w:tc>
            </w:tr>
            <w:tr w:rsidR="00AC6322" w14:paraId="6625E81C" w14:textId="77777777" w:rsidTr="002F6D7E">
              <w:tc>
                <w:tcPr>
                  <w:tcW w:w="0" w:type="auto"/>
                </w:tcPr>
                <w:p w14:paraId="1A6DD85C" w14:textId="77777777" w:rsidR="00AC6322" w:rsidRDefault="00AC6322" w:rsidP="002F6D7E">
                  <w:r>
                    <w:t>Location</w:t>
                  </w:r>
                </w:p>
              </w:tc>
              <w:tc>
                <w:tcPr>
                  <w:tcW w:w="0" w:type="auto"/>
                </w:tcPr>
                <w:p w14:paraId="03120A68" w14:textId="77777777" w:rsidR="00AC6322" w:rsidRDefault="00AC6322" w:rsidP="002F6D7E">
                  <w:r>
                    <w:t>Il y a que la salle soit en D16</w:t>
                  </w:r>
                </w:p>
              </w:tc>
            </w:tr>
            <w:tr w:rsidR="00AC6322" w14:paraId="6D09B3AB" w14:textId="77777777" w:rsidTr="002F6D7E">
              <w:tc>
                <w:tcPr>
                  <w:tcW w:w="0" w:type="auto"/>
                </w:tcPr>
                <w:p w14:paraId="57465A15" w14:textId="77777777" w:rsidR="00AC6322" w:rsidRDefault="00AC6322" w:rsidP="002F6D7E">
                  <w:r>
                    <w:t>Ecrans</w:t>
                  </w:r>
                </w:p>
              </w:tc>
              <w:tc>
                <w:tcPr>
                  <w:tcW w:w="0" w:type="auto"/>
                </w:tcPr>
                <w:p w14:paraId="40FAB54A" w14:textId="77777777" w:rsidR="00AC6322" w:rsidRDefault="00AC6322" w:rsidP="002F6D7E">
                  <w:r>
                    <w:t xml:space="preserve">Il y a 2 </w:t>
                  </w:r>
                  <w:proofErr w:type="spellStart"/>
                  <w:r>
                    <w:t>ecrans</w:t>
                  </w:r>
                  <w:proofErr w:type="spellEnd"/>
                  <w:r>
                    <w:t xml:space="preserve"> par bureau</w:t>
                  </w:r>
                </w:p>
              </w:tc>
            </w:tr>
            <w:tr w:rsidR="00AC6322" w14:paraId="0771617D" w14:textId="77777777" w:rsidTr="002F6D7E">
              <w:tc>
                <w:tcPr>
                  <w:tcW w:w="0" w:type="auto"/>
                </w:tcPr>
                <w:p w14:paraId="283E9485" w14:textId="77777777" w:rsidR="00AC6322" w:rsidRDefault="00AC6322" w:rsidP="002F6D7E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03D46D4A" w14:textId="77777777" w:rsidR="00AC6322" w:rsidRDefault="00AC6322" w:rsidP="002F6D7E">
                  <w:r>
                    <w:t xml:space="preserve">Il y a 6 </w:t>
                  </w:r>
                  <w:proofErr w:type="spellStart"/>
                  <w:r>
                    <w:t>fenetres</w:t>
                  </w:r>
                  <w:proofErr w:type="spellEnd"/>
                  <w:r>
                    <w:t xml:space="preserve"> qui font la hauteur du mur</w:t>
                  </w:r>
                </w:p>
              </w:tc>
            </w:tr>
            <w:tr w:rsidR="00AC6322" w14:paraId="73643753" w14:textId="77777777" w:rsidTr="002F6D7E">
              <w:tc>
                <w:tcPr>
                  <w:tcW w:w="0" w:type="auto"/>
                </w:tcPr>
                <w:p w14:paraId="23B5B554" w14:textId="77777777" w:rsidR="00AC6322" w:rsidRDefault="00AC6322" w:rsidP="002F6D7E">
                  <w:r>
                    <w:t>Chaises</w:t>
                  </w:r>
                </w:p>
              </w:tc>
              <w:tc>
                <w:tcPr>
                  <w:tcW w:w="0" w:type="auto"/>
                </w:tcPr>
                <w:p w14:paraId="0CFA24D8" w14:textId="77777777" w:rsidR="00AC6322" w:rsidRDefault="00AC6322" w:rsidP="002F6D7E">
                  <w:r>
                    <w:t>Il y a une chaise par bureau + une pour le prof</w:t>
                  </w:r>
                </w:p>
              </w:tc>
            </w:tr>
            <w:tr w:rsidR="00AC6322" w14:paraId="706B781B" w14:textId="77777777" w:rsidTr="002F6D7E">
              <w:tc>
                <w:tcPr>
                  <w:tcW w:w="0" w:type="auto"/>
                </w:tcPr>
                <w:p w14:paraId="66AB6895" w14:textId="77777777" w:rsidR="00AC6322" w:rsidRDefault="00AC6322" w:rsidP="002F6D7E">
                  <w:r>
                    <w:t>Ordinateur</w:t>
                  </w:r>
                </w:p>
              </w:tc>
              <w:tc>
                <w:tcPr>
                  <w:tcW w:w="0" w:type="auto"/>
                </w:tcPr>
                <w:p w14:paraId="58D7F8AA" w14:textId="77777777" w:rsidR="00AC6322" w:rsidRDefault="00AC6322" w:rsidP="002F6D7E">
                  <w:r>
                    <w:t>Il y a 1 ordinateur tour par bureau</w:t>
                  </w:r>
                </w:p>
              </w:tc>
            </w:tr>
            <w:tr w:rsidR="00AC6322" w14:paraId="763C0F51" w14:textId="77777777" w:rsidTr="002F6D7E">
              <w:tc>
                <w:tcPr>
                  <w:tcW w:w="0" w:type="auto"/>
                </w:tcPr>
                <w:p w14:paraId="65EBA8A8" w14:textId="77777777" w:rsidR="00AC6322" w:rsidRDefault="00AC6322" w:rsidP="002F6D7E">
                  <w:r>
                    <w:t>Clavier + souris</w:t>
                  </w:r>
                </w:p>
              </w:tc>
              <w:tc>
                <w:tcPr>
                  <w:tcW w:w="0" w:type="auto"/>
                </w:tcPr>
                <w:p w14:paraId="1CB210D2" w14:textId="77777777" w:rsidR="00AC6322" w:rsidRDefault="00AC6322" w:rsidP="002F6D7E">
                  <w:r>
                    <w:t>Il y a un clavier et une souris par bureau</w:t>
                  </w:r>
                </w:p>
              </w:tc>
            </w:tr>
            <w:tr w:rsidR="00AC6322" w14:paraId="1166EB4D" w14:textId="77777777" w:rsidTr="002F6D7E">
              <w:tc>
                <w:tcPr>
                  <w:tcW w:w="0" w:type="auto"/>
                </w:tcPr>
                <w:p w14:paraId="79249E1E" w14:textId="77777777" w:rsidR="00AC6322" w:rsidRDefault="00AC6322" w:rsidP="002F6D7E">
                  <w:r>
                    <w:t>Bureau du prof</w:t>
                  </w:r>
                </w:p>
              </w:tc>
              <w:tc>
                <w:tcPr>
                  <w:tcW w:w="0" w:type="auto"/>
                </w:tcPr>
                <w:p w14:paraId="0CD2E34E" w14:textId="77777777" w:rsidR="00AC6322" w:rsidRDefault="00AC6322" w:rsidP="002F6D7E">
                  <w:r>
                    <w:t xml:space="preserve">Il y a un bureau </w:t>
                  </w:r>
                  <w:proofErr w:type="spellStart"/>
                  <w:r>
                    <w:t>isolee</w:t>
                  </w:r>
                  <w:proofErr w:type="spellEnd"/>
                  <w:r>
                    <w:t xml:space="preserve"> vers le qui face vers le reste de la classe et qui est </w:t>
                  </w:r>
                  <w:proofErr w:type="spellStart"/>
                  <w:r>
                    <w:t>devans</w:t>
                  </w:r>
                  <w:proofErr w:type="spellEnd"/>
                  <w:r>
                    <w:t xml:space="preserve"> le tableau pour le prof</w:t>
                  </w:r>
                </w:p>
              </w:tc>
            </w:tr>
            <w:tr w:rsidR="00AC6322" w14:paraId="7726EE45" w14:textId="77777777" w:rsidTr="002F6D7E">
              <w:tc>
                <w:tcPr>
                  <w:tcW w:w="0" w:type="auto"/>
                </w:tcPr>
                <w:p w14:paraId="345D92C9" w14:textId="77777777" w:rsidR="00AC6322" w:rsidRDefault="00AC6322" w:rsidP="002F6D7E">
                  <w:proofErr w:type="spellStart"/>
                  <w:proofErr w:type="gramStart"/>
                  <w:r>
                    <w:t>ecran</w:t>
                  </w:r>
                  <w:proofErr w:type="spellEnd"/>
                  <w:proofErr w:type="gramEnd"/>
                  <w:r>
                    <w:t xml:space="preserve"> + </w:t>
                  </w:r>
                  <w:r>
                    <w:lastRenderedPageBreak/>
                    <w:t>tableau</w:t>
                  </w:r>
                </w:p>
              </w:tc>
              <w:tc>
                <w:tcPr>
                  <w:tcW w:w="0" w:type="auto"/>
                </w:tcPr>
                <w:p w14:paraId="04D4EA23" w14:textId="77777777" w:rsidR="00AC6322" w:rsidRDefault="00AC6322" w:rsidP="002F6D7E">
                  <w:r>
                    <w:lastRenderedPageBreak/>
                    <w:t xml:space="preserve">Il y a un tableau et un </w:t>
                  </w:r>
                  <w:proofErr w:type="spellStart"/>
                  <w:r>
                    <w:t>tres</w:t>
                  </w:r>
                  <w:proofErr w:type="spellEnd"/>
                  <w:r>
                    <w:t xml:space="preserve"> grand </w:t>
                  </w:r>
                  <w:proofErr w:type="spellStart"/>
                  <w:r>
                    <w:t>ecran</w:t>
                  </w:r>
                  <w:proofErr w:type="spellEnd"/>
                  <w:r>
                    <w:t xml:space="preserve"> a cote du bureau du prof</w:t>
                  </w:r>
                </w:p>
              </w:tc>
            </w:tr>
          </w:tbl>
          <w:p w14:paraId="2B8FB7B1" w14:textId="77777777" w:rsidR="00AC6322" w:rsidRDefault="00AC6322" w:rsidP="002F6D7E"/>
        </w:tc>
      </w:tr>
    </w:tbl>
    <w:p w14:paraId="248F6869" w14:textId="77777777" w:rsidR="00AC6322" w:rsidRDefault="00AC6322" w:rsidP="00AC6322"/>
    <w:p w14:paraId="2CA55571" w14:textId="77777777" w:rsidR="00AC6322" w:rsidRDefault="00AC6322" w:rsidP="00AC6322">
      <w:pPr>
        <w:pStyle w:val="Titre3"/>
        <w:numPr>
          <w:ilvl w:val="0"/>
          <w:numId w:val="0"/>
        </w:numPr>
        <w:ind w:left="1814" w:hanging="680"/>
      </w:pPr>
      <w:r>
        <w:t>Salle d'administration Informatique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90"/>
      </w:tblGrid>
      <w:tr w:rsidR="00AC6322" w14:paraId="69B73C32" w14:textId="77777777" w:rsidTr="002F6D7E">
        <w:tc>
          <w:tcPr>
            <w:tcW w:w="0" w:type="auto"/>
          </w:tcPr>
          <w:p w14:paraId="5DCBACF6" w14:textId="77777777" w:rsidR="00AC6322" w:rsidRDefault="00AC6322" w:rsidP="002F6D7E">
            <w:r>
              <w:t>En tant qu'Informaticien Je veux une salle d'administration Informatique Pour gérer les utilisateurs et les logiciels des machines</w:t>
            </w:r>
          </w:p>
        </w:tc>
      </w:tr>
      <w:tr w:rsidR="00AC6322" w14:paraId="17A50CB6" w14:textId="77777777" w:rsidTr="002F6D7E">
        <w:tc>
          <w:tcPr>
            <w:tcW w:w="0" w:type="auto"/>
          </w:tcPr>
          <w:p w14:paraId="358D3A68" w14:textId="77777777" w:rsidR="00AC6322" w:rsidRDefault="00AC6322" w:rsidP="002F6D7E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67"/>
              <w:gridCol w:w="7603"/>
            </w:tblGrid>
            <w:tr w:rsidR="00AC6322" w14:paraId="3904643F" w14:textId="77777777" w:rsidTr="002F6D7E">
              <w:tc>
                <w:tcPr>
                  <w:tcW w:w="0" w:type="auto"/>
                </w:tcPr>
                <w:p w14:paraId="0606855F" w14:textId="77777777" w:rsidR="00AC6322" w:rsidRDefault="00AC6322" w:rsidP="002F6D7E">
                  <w:r>
                    <w:t>Bureaux</w:t>
                  </w:r>
                </w:p>
              </w:tc>
              <w:tc>
                <w:tcPr>
                  <w:tcW w:w="0" w:type="auto"/>
                </w:tcPr>
                <w:p w14:paraId="43373BF8" w14:textId="77777777" w:rsidR="00AC6322" w:rsidRDefault="00AC6322" w:rsidP="002F6D7E">
                  <w:r>
                    <w:t>Il y a 8 bureaux dont 3 bureaux qui se trouvent au fond, 3 au milieu et 2 à 3 mètres de la porte d'entrée</w:t>
                  </w:r>
                </w:p>
              </w:tc>
            </w:tr>
            <w:tr w:rsidR="00AC6322" w14:paraId="559DCA9A" w14:textId="77777777" w:rsidTr="002F6D7E">
              <w:tc>
                <w:tcPr>
                  <w:tcW w:w="0" w:type="auto"/>
                </w:tcPr>
                <w:p w14:paraId="7886A5D7" w14:textId="77777777" w:rsidR="00AC6322" w:rsidRDefault="00AC6322" w:rsidP="002F6D7E">
                  <w:r>
                    <w:t>Décoration</w:t>
                  </w:r>
                </w:p>
              </w:tc>
              <w:tc>
                <w:tcPr>
                  <w:tcW w:w="0" w:type="auto"/>
                </w:tcPr>
                <w:p w14:paraId="60952AF4" w14:textId="77777777" w:rsidR="00AC6322" w:rsidRDefault="00AC6322" w:rsidP="002F6D7E">
                  <w:r>
                    <w:t>Au fond de salle il y a une plante sur chaque coin de la salle</w:t>
                  </w:r>
                </w:p>
              </w:tc>
            </w:tr>
            <w:tr w:rsidR="00AC6322" w14:paraId="4C38A384" w14:textId="77777777" w:rsidTr="002F6D7E">
              <w:tc>
                <w:tcPr>
                  <w:tcW w:w="0" w:type="auto"/>
                </w:tcPr>
                <w:p w14:paraId="2172485E" w14:textId="77777777" w:rsidR="00AC6322" w:rsidRDefault="00AC6322" w:rsidP="002F6D7E">
                  <w:r>
                    <w:t xml:space="preserve">Portes et </w:t>
                  </w:r>
                  <w:proofErr w:type="spellStart"/>
                  <w:r>
                    <w:t>fênetres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384F107F" w14:textId="77777777" w:rsidR="00AC6322" w:rsidRDefault="00AC6322" w:rsidP="002F6D7E">
                  <w:r>
                    <w:t xml:space="preserve">Il y a une porte d'entrée de 2.10 mètres pour entrer dans la salle, il y a les murs extérieurs qui sont en </w:t>
                  </w:r>
                  <w:proofErr w:type="gramStart"/>
                  <w:r>
                    <w:t>vitre ,</w:t>
                  </w:r>
                  <w:proofErr w:type="gramEnd"/>
                  <w:r>
                    <w:t xml:space="preserve"> dont il y a 40cm d'</w:t>
                  </w:r>
                  <w:proofErr w:type="spellStart"/>
                  <w:r>
                    <w:t>équart</w:t>
                  </w:r>
                  <w:proofErr w:type="spellEnd"/>
                  <w:r>
                    <w:t xml:space="preserve"> entre le mur et la vitre</w:t>
                  </w:r>
                </w:p>
              </w:tc>
            </w:tr>
            <w:tr w:rsidR="00AC6322" w14:paraId="0AD98E5A" w14:textId="77777777" w:rsidTr="002F6D7E">
              <w:tc>
                <w:tcPr>
                  <w:tcW w:w="0" w:type="auto"/>
                </w:tcPr>
                <w:p w14:paraId="33E5CE74" w14:textId="77777777" w:rsidR="00AC6322" w:rsidRDefault="00AC6322" w:rsidP="002F6D7E">
                  <w:r>
                    <w:t>PC</w:t>
                  </w:r>
                </w:p>
              </w:tc>
              <w:tc>
                <w:tcPr>
                  <w:tcW w:w="0" w:type="auto"/>
                </w:tcPr>
                <w:p w14:paraId="122E0745" w14:textId="77777777" w:rsidR="00AC6322" w:rsidRDefault="00AC6322" w:rsidP="002F6D7E">
                  <w:r>
                    <w:t>Sur les bureaux, il y a un clavier, une souris, deux écrans et un bloc de notes au coin de la table. En dessous de chaque bureau, il se trouve un PC (boîtier)</w:t>
                  </w:r>
                </w:p>
              </w:tc>
            </w:tr>
            <w:tr w:rsidR="00AC6322" w14:paraId="1234ABDA" w14:textId="77777777" w:rsidTr="002F6D7E">
              <w:tc>
                <w:tcPr>
                  <w:tcW w:w="0" w:type="auto"/>
                </w:tcPr>
                <w:p w14:paraId="5736D395" w14:textId="77777777" w:rsidR="00AC6322" w:rsidRDefault="00AC6322" w:rsidP="002F6D7E">
                  <w:r>
                    <w:t>Lumière</w:t>
                  </w:r>
                </w:p>
              </w:tc>
              <w:tc>
                <w:tcPr>
                  <w:tcW w:w="0" w:type="auto"/>
                </w:tcPr>
                <w:p w14:paraId="6D5FE081" w14:textId="77777777" w:rsidR="00AC6322" w:rsidRDefault="00AC6322" w:rsidP="002F6D7E">
                  <w:r>
                    <w:t>Sur le toit, il y a 4 lumières qui sont pendues, ils mesurent 30cm et ils sont situées au milieu du toit</w:t>
                  </w:r>
                </w:p>
              </w:tc>
            </w:tr>
            <w:tr w:rsidR="00AC6322" w14:paraId="520283FE" w14:textId="77777777" w:rsidTr="002F6D7E">
              <w:tc>
                <w:tcPr>
                  <w:tcW w:w="0" w:type="auto"/>
                </w:tcPr>
                <w:p w14:paraId="09B18EC2" w14:textId="77777777" w:rsidR="00AC6322" w:rsidRDefault="00AC6322" w:rsidP="002F6D7E">
                  <w:r>
                    <w:t>Logo</w:t>
                  </w:r>
                </w:p>
              </w:tc>
              <w:tc>
                <w:tcPr>
                  <w:tcW w:w="0" w:type="auto"/>
                </w:tcPr>
                <w:p w14:paraId="7BBE63AB" w14:textId="77777777" w:rsidR="00AC6322" w:rsidRDefault="00AC6322" w:rsidP="002F6D7E">
                  <w:r>
                    <w:t xml:space="preserve">Il y a un logo </w:t>
                  </w:r>
                  <w:proofErr w:type="spellStart"/>
                  <w:r>
                    <w:t>Impero</w:t>
                  </w:r>
                  <w:proofErr w:type="spellEnd"/>
                  <w:r>
                    <w:t xml:space="preserve"> sur le mur à droite de la salle.</w:t>
                  </w:r>
                </w:p>
              </w:tc>
            </w:tr>
            <w:tr w:rsidR="00AC6322" w14:paraId="2F399DCD" w14:textId="77777777" w:rsidTr="002F6D7E">
              <w:tc>
                <w:tcPr>
                  <w:tcW w:w="0" w:type="auto"/>
                </w:tcPr>
                <w:p w14:paraId="458E7E44" w14:textId="77777777" w:rsidR="00AC6322" w:rsidRDefault="00AC6322" w:rsidP="002F6D7E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068ECC20" w14:textId="77777777" w:rsidR="00AC6322" w:rsidRDefault="00AC6322" w:rsidP="002F6D7E">
                  <w:r>
                    <w:t>Sur le sol, il y a un tapis qui couvre tout le sol de la salle, en gris.</w:t>
                  </w:r>
                </w:p>
              </w:tc>
            </w:tr>
            <w:tr w:rsidR="00AC6322" w14:paraId="48A2DA68" w14:textId="77777777" w:rsidTr="002F6D7E">
              <w:tc>
                <w:tcPr>
                  <w:tcW w:w="0" w:type="auto"/>
                </w:tcPr>
                <w:p w14:paraId="50678176" w14:textId="77777777" w:rsidR="00AC6322" w:rsidRDefault="00AC6322" w:rsidP="002F6D7E">
                  <w:r>
                    <w:t>Tableau de tâches</w:t>
                  </w:r>
                </w:p>
              </w:tc>
              <w:tc>
                <w:tcPr>
                  <w:tcW w:w="0" w:type="auto"/>
                </w:tcPr>
                <w:p w14:paraId="2DDE6A5A" w14:textId="77777777" w:rsidR="00AC6322" w:rsidRDefault="00AC6322" w:rsidP="002F6D7E">
                  <w:r>
                    <w:t>Il y a un tableau blanc au fond pour écrire les tâches urgentes.</w:t>
                  </w:r>
                </w:p>
              </w:tc>
            </w:tr>
          </w:tbl>
          <w:p w14:paraId="2AA1AE36" w14:textId="77777777" w:rsidR="00AC6322" w:rsidRDefault="00AC6322" w:rsidP="002F6D7E"/>
        </w:tc>
      </w:tr>
    </w:tbl>
    <w:p w14:paraId="31E55359" w14:textId="77777777" w:rsidR="00AC6322" w:rsidRDefault="00AC6322" w:rsidP="00AC6322"/>
    <w:p w14:paraId="45BB3DC5" w14:textId="77777777" w:rsidR="00AC6322" w:rsidRDefault="00AC6322" w:rsidP="00AC6322">
      <w:pPr>
        <w:pStyle w:val="Titre3"/>
        <w:numPr>
          <w:ilvl w:val="0"/>
          <w:numId w:val="0"/>
        </w:numPr>
        <w:ind w:left="1814" w:hanging="680"/>
      </w:pPr>
      <w:r>
        <w:t>Salle Technique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90"/>
      </w:tblGrid>
      <w:tr w:rsidR="00AC6322" w14:paraId="43DD417C" w14:textId="77777777" w:rsidTr="002F6D7E">
        <w:tc>
          <w:tcPr>
            <w:tcW w:w="0" w:type="auto"/>
          </w:tcPr>
          <w:p w14:paraId="3B3D9080" w14:textId="77777777" w:rsidR="00AC6322" w:rsidRDefault="00AC6322" w:rsidP="002F6D7E">
            <w:proofErr w:type="gramStart"/>
            <w:r>
              <w:t>En tant que étudiant</w:t>
            </w:r>
            <w:proofErr w:type="gramEnd"/>
            <w:r>
              <w:t xml:space="preserve"> Je veux une salle Technique Pour pouvoir avoir des serveurs et autres </w:t>
            </w:r>
            <w:proofErr w:type="spellStart"/>
            <w:r>
              <w:t>materiaux</w:t>
            </w:r>
            <w:proofErr w:type="spellEnd"/>
          </w:p>
        </w:tc>
      </w:tr>
      <w:tr w:rsidR="00AC6322" w14:paraId="105F3E4C" w14:textId="77777777" w:rsidTr="002F6D7E">
        <w:tc>
          <w:tcPr>
            <w:tcW w:w="0" w:type="auto"/>
          </w:tcPr>
          <w:p w14:paraId="1A261AB9" w14:textId="77777777" w:rsidR="00AC6322" w:rsidRDefault="00AC6322" w:rsidP="002F6D7E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12"/>
              <w:gridCol w:w="7558"/>
            </w:tblGrid>
            <w:tr w:rsidR="00AC6322" w14:paraId="0F53D72F" w14:textId="77777777" w:rsidTr="002F6D7E">
              <w:tc>
                <w:tcPr>
                  <w:tcW w:w="0" w:type="auto"/>
                </w:tcPr>
                <w:p w14:paraId="42DBFB88" w14:textId="77777777" w:rsidR="00AC6322" w:rsidRDefault="00AC6322" w:rsidP="002F6D7E">
                  <w:r>
                    <w:t>Serveur</w:t>
                  </w:r>
                </w:p>
              </w:tc>
              <w:tc>
                <w:tcPr>
                  <w:tcW w:w="0" w:type="auto"/>
                </w:tcPr>
                <w:p w14:paraId="0C4D5F76" w14:textId="77777777" w:rsidR="00AC6322" w:rsidRDefault="00AC6322" w:rsidP="002F6D7E">
                  <w:r>
                    <w:t>Il y a 2 boites de serveurs ou on peut rentrer des racks</w:t>
                  </w:r>
                </w:p>
              </w:tc>
            </w:tr>
            <w:tr w:rsidR="00AC6322" w14:paraId="662E3FFE" w14:textId="77777777" w:rsidTr="002F6D7E">
              <w:tc>
                <w:tcPr>
                  <w:tcW w:w="0" w:type="auto"/>
                </w:tcPr>
                <w:p w14:paraId="1E72EB16" w14:textId="77777777" w:rsidR="00AC6322" w:rsidRDefault="00AC6322" w:rsidP="002F6D7E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39B169A2" w14:textId="77777777" w:rsidR="00AC6322" w:rsidRDefault="00AC6322" w:rsidP="002F6D7E">
                  <w:r>
                    <w:t xml:space="preserve">Il y a 2 </w:t>
                  </w:r>
                  <w:proofErr w:type="spellStart"/>
                  <w:r>
                    <w:t>fenetres</w:t>
                  </w:r>
                  <w:proofErr w:type="spellEnd"/>
                </w:p>
              </w:tc>
            </w:tr>
            <w:tr w:rsidR="00AC6322" w14:paraId="3DC210A6" w14:textId="77777777" w:rsidTr="002F6D7E">
              <w:tc>
                <w:tcPr>
                  <w:tcW w:w="0" w:type="auto"/>
                </w:tcPr>
                <w:p w14:paraId="1759F2CE" w14:textId="77777777" w:rsidR="00AC6322" w:rsidRDefault="00AC6322" w:rsidP="002F6D7E">
                  <w:proofErr w:type="gramStart"/>
                  <w:r>
                    <w:t>refroidissement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0C48227" w14:textId="77777777" w:rsidR="00AC6322" w:rsidRDefault="00AC6322" w:rsidP="002F6D7E">
                  <w:proofErr w:type="gramStart"/>
                  <w:r>
                    <w:t>il</w:t>
                  </w:r>
                  <w:proofErr w:type="gramEnd"/>
                  <w:r>
                    <w:t xml:space="preserve"> y a un moyen de refroidissement pour la salle</w:t>
                  </w:r>
                </w:p>
              </w:tc>
            </w:tr>
            <w:tr w:rsidR="00AC6322" w14:paraId="75C39ACA" w14:textId="77777777" w:rsidTr="002F6D7E">
              <w:tc>
                <w:tcPr>
                  <w:tcW w:w="0" w:type="auto"/>
                </w:tcPr>
                <w:p w14:paraId="59057B28" w14:textId="77777777" w:rsidR="00AC6322" w:rsidRDefault="00AC6322" w:rsidP="002F6D7E">
                  <w:proofErr w:type="gramStart"/>
                  <w:r>
                    <w:t>armoires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425298FB" w14:textId="77777777" w:rsidR="00AC6322" w:rsidRDefault="00AC6322" w:rsidP="002F6D7E">
                  <w:proofErr w:type="gramStart"/>
                  <w:r>
                    <w:t>il</w:t>
                  </w:r>
                  <w:proofErr w:type="gramEnd"/>
                  <w:r>
                    <w:t xml:space="preserve"> y a 3 armoires pour stocker des choses</w:t>
                  </w:r>
                </w:p>
              </w:tc>
            </w:tr>
            <w:tr w:rsidR="00AC6322" w14:paraId="1331C00C" w14:textId="77777777" w:rsidTr="002F6D7E">
              <w:tc>
                <w:tcPr>
                  <w:tcW w:w="0" w:type="auto"/>
                </w:tcPr>
                <w:p w14:paraId="6C162DC4" w14:textId="77777777" w:rsidR="00AC6322" w:rsidRDefault="00AC6322" w:rsidP="002F6D7E">
                  <w:r>
                    <w:t>Endroit</w:t>
                  </w:r>
                </w:p>
              </w:tc>
              <w:tc>
                <w:tcPr>
                  <w:tcW w:w="0" w:type="auto"/>
                </w:tcPr>
                <w:p w14:paraId="29E6B81B" w14:textId="77777777" w:rsidR="00AC6322" w:rsidRDefault="00AC6322" w:rsidP="002F6D7E">
                  <w:proofErr w:type="gramStart"/>
                  <w:r>
                    <w:t>la</w:t>
                  </w:r>
                  <w:proofErr w:type="gramEnd"/>
                  <w:r>
                    <w:t xml:space="preserve"> salle technique est dans d17</w:t>
                  </w:r>
                </w:p>
              </w:tc>
            </w:tr>
            <w:tr w:rsidR="00AC6322" w14:paraId="13ABA669" w14:textId="77777777" w:rsidTr="002F6D7E">
              <w:tc>
                <w:tcPr>
                  <w:tcW w:w="0" w:type="auto"/>
                </w:tcPr>
                <w:p w14:paraId="76A156D6" w14:textId="77777777" w:rsidR="00AC6322" w:rsidRDefault="00AC6322" w:rsidP="002F6D7E">
                  <w:r>
                    <w:t>Poste de travail</w:t>
                  </w:r>
                </w:p>
              </w:tc>
              <w:tc>
                <w:tcPr>
                  <w:tcW w:w="0" w:type="auto"/>
                </w:tcPr>
                <w:p w14:paraId="268D3EB6" w14:textId="77777777" w:rsidR="00AC6322" w:rsidRDefault="00AC6322" w:rsidP="002F6D7E">
                  <w:r>
                    <w:t xml:space="preserve">Il y a </w:t>
                  </w:r>
                  <w:proofErr w:type="spellStart"/>
                  <w:proofErr w:type="gramStart"/>
                  <w:r>
                    <w:t>au</w:t>
                  </w:r>
                  <w:proofErr w:type="spellEnd"/>
                  <w:r>
                    <w:t xml:space="preserve"> un</w:t>
                  </w:r>
                  <w:proofErr w:type="gramEnd"/>
                  <w:r>
                    <w:t xml:space="preserve"> poste de travail avec un ordinateur, un bureau, une souris et un clavier</w:t>
                  </w:r>
                </w:p>
              </w:tc>
            </w:tr>
            <w:tr w:rsidR="00AC6322" w14:paraId="2AE7C29A" w14:textId="77777777" w:rsidTr="002F6D7E">
              <w:tc>
                <w:tcPr>
                  <w:tcW w:w="0" w:type="auto"/>
                </w:tcPr>
                <w:p w14:paraId="3B1BB8E7" w14:textId="77777777" w:rsidR="00AC6322" w:rsidRDefault="00AC6322" w:rsidP="002F6D7E">
                  <w:r>
                    <w:t>Goulotte</w:t>
                  </w:r>
                </w:p>
              </w:tc>
              <w:tc>
                <w:tcPr>
                  <w:tcW w:w="0" w:type="auto"/>
                </w:tcPr>
                <w:p w14:paraId="31913695" w14:textId="77777777" w:rsidR="00AC6322" w:rsidRDefault="00AC6322" w:rsidP="002F6D7E">
                  <w:r>
                    <w:t>Il y a une goulotte</w:t>
                  </w:r>
                </w:p>
              </w:tc>
            </w:tr>
            <w:tr w:rsidR="00AC6322" w14:paraId="6532CE19" w14:textId="77777777" w:rsidTr="002F6D7E">
              <w:tc>
                <w:tcPr>
                  <w:tcW w:w="0" w:type="auto"/>
                </w:tcPr>
                <w:p w14:paraId="18216AEF" w14:textId="77777777" w:rsidR="00AC6322" w:rsidRDefault="00AC6322" w:rsidP="002F6D7E">
                  <w:r>
                    <w:t>Echelle</w:t>
                  </w:r>
                </w:p>
              </w:tc>
              <w:tc>
                <w:tcPr>
                  <w:tcW w:w="0" w:type="auto"/>
                </w:tcPr>
                <w:p w14:paraId="55101642" w14:textId="77777777" w:rsidR="00AC6322" w:rsidRDefault="00AC6322" w:rsidP="002F6D7E">
                  <w:proofErr w:type="gramStart"/>
                  <w:r>
                    <w:t>il</w:t>
                  </w:r>
                  <w:proofErr w:type="gramEnd"/>
                  <w:r>
                    <w:t xml:space="preserve"> y a une </w:t>
                  </w:r>
                  <w:proofErr w:type="spellStart"/>
                  <w:r>
                    <w:t>echelle</w:t>
                  </w:r>
                  <w:proofErr w:type="spellEnd"/>
                </w:p>
              </w:tc>
            </w:tr>
          </w:tbl>
          <w:p w14:paraId="6919730A" w14:textId="77777777" w:rsidR="00AC6322" w:rsidRDefault="00AC6322" w:rsidP="002F6D7E"/>
        </w:tc>
      </w:tr>
    </w:tbl>
    <w:p w14:paraId="30E5A029" w14:textId="77777777" w:rsidR="00AC6322" w:rsidRDefault="00AC6322" w:rsidP="00AC6322"/>
    <w:p w14:paraId="743E015C" w14:textId="77777777" w:rsidR="00AC6322" w:rsidRDefault="00AC6322" w:rsidP="00AC6322">
      <w:pPr>
        <w:pStyle w:val="Titre3"/>
        <w:numPr>
          <w:ilvl w:val="0"/>
          <w:numId w:val="0"/>
        </w:numPr>
        <w:ind w:left="1814" w:hanging="680"/>
      </w:pPr>
      <w:r>
        <w:t>Toilettes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90"/>
      </w:tblGrid>
      <w:tr w:rsidR="00AC6322" w14:paraId="35BD557E" w14:textId="77777777" w:rsidTr="002F6D7E">
        <w:tc>
          <w:tcPr>
            <w:tcW w:w="0" w:type="auto"/>
          </w:tcPr>
          <w:p w14:paraId="09C716AB" w14:textId="77777777" w:rsidR="00AC6322" w:rsidRDefault="00AC6322" w:rsidP="002F6D7E">
            <w:r>
              <w:t>En tant qu'utilisateur du bâtiment Je veux des toilettes Pour pouvoir faire mes besoins et me laver les mains</w:t>
            </w:r>
          </w:p>
        </w:tc>
      </w:tr>
      <w:tr w:rsidR="00AC6322" w14:paraId="0421840C" w14:textId="77777777" w:rsidTr="002F6D7E">
        <w:tc>
          <w:tcPr>
            <w:tcW w:w="0" w:type="auto"/>
          </w:tcPr>
          <w:p w14:paraId="3B85A588" w14:textId="77777777" w:rsidR="00AC6322" w:rsidRDefault="00AC6322" w:rsidP="002F6D7E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33"/>
              <w:gridCol w:w="7537"/>
            </w:tblGrid>
            <w:tr w:rsidR="00AC6322" w14:paraId="5C043ACB" w14:textId="77777777" w:rsidTr="002F6D7E">
              <w:tc>
                <w:tcPr>
                  <w:tcW w:w="0" w:type="auto"/>
                </w:tcPr>
                <w:p w14:paraId="112C1552" w14:textId="77777777" w:rsidR="00AC6322" w:rsidRDefault="00AC6322" w:rsidP="002F6D7E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633AA621" w14:textId="77777777" w:rsidR="00AC6322" w:rsidRDefault="00AC6322" w:rsidP="002F6D7E">
                  <w:r>
                    <w:t xml:space="preserve">Il faut des murs qui </w:t>
                  </w:r>
                  <w:proofErr w:type="spellStart"/>
                  <w:r>
                    <w:t>separent</w:t>
                  </w:r>
                  <w:proofErr w:type="spellEnd"/>
                  <w:r>
                    <w:t xml:space="preserve"> chaque toilette, ces murs doit faire au moins 2m20</w:t>
                  </w:r>
                </w:p>
              </w:tc>
            </w:tr>
            <w:tr w:rsidR="00AC6322" w14:paraId="3B5535F5" w14:textId="77777777" w:rsidTr="002F6D7E">
              <w:tc>
                <w:tcPr>
                  <w:tcW w:w="0" w:type="auto"/>
                </w:tcPr>
                <w:p w14:paraId="295072C9" w14:textId="77777777" w:rsidR="00AC6322" w:rsidRDefault="00AC6322" w:rsidP="002F6D7E">
                  <w:r>
                    <w:t>Toilettes</w:t>
                  </w:r>
                </w:p>
              </w:tc>
              <w:tc>
                <w:tcPr>
                  <w:tcW w:w="0" w:type="auto"/>
                </w:tcPr>
                <w:p w14:paraId="0E505839" w14:textId="77777777" w:rsidR="00AC6322" w:rsidRDefault="00AC6322" w:rsidP="002F6D7E">
                  <w:r>
                    <w:t>Il y a 4 toilettes par salle</w:t>
                  </w:r>
                </w:p>
              </w:tc>
            </w:tr>
            <w:tr w:rsidR="00AC6322" w14:paraId="640411E8" w14:textId="77777777" w:rsidTr="002F6D7E">
              <w:tc>
                <w:tcPr>
                  <w:tcW w:w="0" w:type="auto"/>
                </w:tcPr>
                <w:p w14:paraId="4F03DB22" w14:textId="77777777" w:rsidR="00AC6322" w:rsidRDefault="00AC6322" w:rsidP="002F6D7E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61FA8D1A" w14:textId="77777777" w:rsidR="00AC6322" w:rsidRDefault="00AC6322" w:rsidP="002F6D7E">
                  <w:r>
                    <w:t>La salle de toilettes est en d04</w:t>
                  </w:r>
                </w:p>
              </w:tc>
            </w:tr>
            <w:tr w:rsidR="00AC6322" w14:paraId="5C58425F" w14:textId="77777777" w:rsidTr="002F6D7E">
              <w:tc>
                <w:tcPr>
                  <w:tcW w:w="0" w:type="auto"/>
                </w:tcPr>
                <w:p w14:paraId="0B2FEDF7" w14:textId="77777777" w:rsidR="00AC6322" w:rsidRDefault="00AC6322" w:rsidP="002F6D7E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48C8D9CC" w14:textId="77777777" w:rsidR="00AC6322" w:rsidRDefault="00AC6322" w:rsidP="002F6D7E">
                  <w:r>
                    <w:t>Il y a 2 fenêtres ouvrables en face de la porte d'entrée</w:t>
                  </w:r>
                </w:p>
              </w:tc>
            </w:tr>
            <w:tr w:rsidR="00AC6322" w14:paraId="41974C33" w14:textId="77777777" w:rsidTr="002F6D7E">
              <w:tc>
                <w:tcPr>
                  <w:tcW w:w="0" w:type="auto"/>
                </w:tcPr>
                <w:p w14:paraId="40F7197E" w14:textId="77777777" w:rsidR="00AC6322" w:rsidRDefault="00AC6322" w:rsidP="002F6D7E">
                  <w:r>
                    <w:t>Sol</w:t>
                  </w:r>
                </w:p>
              </w:tc>
              <w:tc>
                <w:tcPr>
                  <w:tcW w:w="0" w:type="auto"/>
                </w:tcPr>
                <w:p w14:paraId="6299CE96" w14:textId="77777777" w:rsidR="00AC6322" w:rsidRDefault="00AC6322" w:rsidP="002F6D7E">
                  <w:r>
                    <w:t xml:space="preserve">Il y a du </w:t>
                  </w:r>
                  <w:proofErr w:type="spellStart"/>
                  <w:r>
                    <w:t>carlage</w:t>
                  </w:r>
                  <w:proofErr w:type="spellEnd"/>
                  <w:r>
                    <w:t xml:space="preserve"> par terre avec une texture de </w:t>
                  </w:r>
                  <w:proofErr w:type="spellStart"/>
                  <w:r>
                    <w:t>plâques</w:t>
                  </w:r>
                  <w:proofErr w:type="spellEnd"/>
                  <w:r>
                    <w:t xml:space="preserve"> en gris</w:t>
                  </w:r>
                </w:p>
              </w:tc>
            </w:tr>
            <w:tr w:rsidR="00AC6322" w14:paraId="6A0012E9" w14:textId="77777777" w:rsidTr="002F6D7E">
              <w:tc>
                <w:tcPr>
                  <w:tcW w:w="0" w:type="auto"/>
                </w:tcPr>
                <w:p w14:paraId="64531618" w14:textId="77777777" w:rsidR="00AC6322" w:rsidRDefault="00AC6322" w:rsidP="002F6D7E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62838131" w14:textId="77777777" w:rsidR="00AC6322" w:rsidRDefault="00AC6322" w:rsidP="002F6D7E">
                  <w:r>
                    <w:t xml:space="preserve">Il y a deux lavabos avec un </w:t>
                  </w:r>
                  <w:proofErr w:type="spellStart"/>
                  <w:r>
                    <w:t>mirroir</w:t>
                  </w:r>
                  <w:proofErr w:type="spellEnd"/>
                  <w:r>
                    <w:t xml:space="preserve"> chacun</w:t>
                  </w:r>
                </w:p>
              </w:tc>
            </w:tr>
            <w:tr w:rsidR="00AC6322" w14:paraId="70C7805C" w14:textId="77777777" w:rsidTr="002F6D7E">
              <w:tc>
                <w:tcPr>
                  <w:tcW w:w="0" w:type="auto"/>
                </w:tcPr>
                <w:p w14:paraId="1FE253E1" w14:textId="77777777" w:rsidR="00AC6322" w:rsidRDefault="00AC6322" w:rsidP="002F6D7E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48B8B368" w14:textId="77777777" w:rsidR="00AC6322" w:rsidRDefault="00AC6322" w:rsidP="002F6D7E">
                  <w:r>
                    <w:t>Il y a une poubelle à droite de la porte d'entré</w:t>
                  </w:r>
                </w:p>
              </w:tc>
            </w:tr>
            <w:tr w:rsidR="00AC6322" w14:paraId="448C7F11" w14:textId="77777777" w:rsidTr="002F6D7E">
              <w:tc>
                <w:tcPr>
                  <w:tcW w:w="0" w:type="auto"/>
                </w:tcPr>
                <w:p w14:paraId="3094329F" w14:textId="77777777" w:rsidR="00AC6322" w:rsidRDefault="00AC6322" w:rsidP="002F6D7E">
                  <w:r>
                    <w:t xml:space="preserve">Savon + </w:t>
                  </w:r>
                  <w:proofErr w:type="spellStart"/>
                  <w:r>
                    <w:t>secheur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4066D880" w14:textId="77777777" w:rsidR="00AC6322" w:rsidRDefault="00AC6322" w:rsidP="002F6D7E">
                  <w:r>
                    <w:t xml:space="preserve">Il y a des distributeurs de savon et un appareil à </w:t>
                  </w:r>
                  <w:proofErr w:type="spellStart"/>
                  <w:r>
                    <w:t>secher</w:t>
                  </w:r>
                  <w:proofErr w:type="spellEnd"/>
                  <w:r>
                    <w:t xml:space="preserve"> sur le même mur que le lavabo</w:t>
                  </w:r>
                </w:p>
              </w:tc>
            </w:tr>
          </w:tbl>
          <w:p w14:paraId="5CF37D79" w14:textId="77777777" w:rsidR="00AC6322" w:rsidRDefault="00AC6322" w:rsidP="002F6D7E"/>
        </w:tc>
      </w:tr>
    </w:tbl>
    <w:p w14:paraId="14D361DB" w14:textId="77777777" w:rsidR="00AC6322" w:rsidRDefault="00AC6322" w:rsidP="00AC6322"/>
    <w:p w14:paraId="0C5DC975" w14:textId="77777777" w:rsidR="00AC6322" w:rsidRDefault="00AC6322" w:rsidP="00AC6322">
      <w:pPr>
        <w:pStyle w:val="Titre3"/>
        <w:numPr>
          <w:ilvl w:val="0"/>
          <w:numId w:val="0"/>
        </w:numPr>
        <w:ind w:left="1814" w:hanging="680"/>
      </w:pPr>
      <w:r>
        <w:t>Salle de repos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90"/>
      </w:tblGrid>
      <w:tr w:rsidR="00AC6322" w14:paraId="5AA47E1D" w14:textId="77777777" w:rsidTr="002F6D7E">
        <w:tc>
          <w:tcPr>
            <w:tcW w:w="0" w:type="auto"/>
          </w:tcPr>
          <w:p w14:paraId="05063824" w14:textId="77777777" w:rsidR="00AC6322" w:rsidRDefault="00AC6322" w:rsidP="002F6D7E">
            <w:r>
              <w:t xml:space="preserve">En tant qu'utilisateur du bâtiment Je veux une salle de repos Afin de pouvoir me repauser </w:t>
            </w:r>
            <w:r>
              <w:lastRenderedPageBreak/>
              <w:t>pendant mes pauses</w:t>
            </w:r>
          </w:p>
        </w:tc>
      </w:tr>
      <w:tr w:rsidR="00AC6322" w14:paraId="788DA2B8" w14:textId="77777777" w:rsidTr="002F6D7E">
        <w:tc>
          <w:tcPr>
            <w:tcW w:w="0" w:type="auto"/>
          </w:tcPr>
          <w:p w14:paraId="738711D9" w14:textId="77777777" w:rsidR="00AC6322" w:rsidRDefault="00AC6322" w:rsidP="002F6D7E">
            <w:pPr>
              <w:jc w:val="center"/>
            </w:pPr>
            <w:r>
              <w:lastRenderedPageBreak/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606"/>
              <w:gridCol w:w="5464"/>
            </w:tblGrid>
            <w:tr w:rsidR="00AC6322" w14:paraId="225B5A29" w14:textId="77777777" w:rsidTr="002F6D7E">
              <w:tc>
                <w:tcPr>
                  <w:tcW w:w="0" w:type="auto"/>
                </w:tcPr>
                <w:p w14:paraId="1FC4A094" w14:textId="77777777" w:rsidR="00AC6322" w:rsidRDefault="00AC6322" w:rsidP="002F6D7E">
                  <w:r>
                    <w:t xml:space="preserve">3 </w:t>
                  </w:r>
                  <w:proofErr w:type="gramStart"/>
                  <w:r>
                    <w:t>canapé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5511339" w14:textId="77777777" w:rsidR="00AC6322" w:rsidRDefault="00AC6322" w:rsidP="002F6D7E">
                  <w:r>
                    <w:t xml:space="preserve">Il y a 3 </w:t>
                  </w:r>
                  <w:proofErr w:type="gramStart"/>
                  <w:r>
                    <w:t>canapé</w:t>
                  </w:r>
                  <w:proofErr w:type="gramEnd"/>
                  <w:r>
                    <w:t xml:space="preserve"> sur chaque coter des murs sauf le mur d'entrer</w:t>
                  </w:r>
                </w:p>
              </w:tc>
            </w:tr>
            <w:tr w:rsidR="00AC6322" w14:paraId="2C802CE0" w14:textId="77777777" w:rsidTr="002F6D7E">
              <w:tc>
                <w:tcPr>
                  <w:tcW w:w="0" w:type="auto"/>
                </w:tcPr>
                <w:p w14:paraId="259E9251" w14:textId="77777777" w:rsidR="00AC6322" w:rsidRDefault="00AC6322" w:rsidP="002F6D7E">
                  <w:r>
                    <w:t>2 pouffe</w:t>
                  </w:r>
                </w:p>
              </w:tc>
              <w:tc>
                <w:tcPr>
                  <w:tcW w:w="0" w:type="auto"/>
                </w:tcPr>
                <w:p w14:paraId="4F5FE279" w14:textId="77777777" w:rsidR="00AC6322" w:rsidRDefault="00AC6322" w:rsidP="002F6D7E">
                  <w:r>
                    <w:t>Il y a 2 pouffe</w:t>
                  </w:r>
                </w:p>
              </w:tc>
            </w:tr>
            <w:tr w:rsidR="00AC6322" w14:paraId="44A98709" w14:textId="77777777" w:rsidTr="002F6D7E">
              <w:tc>
                <w:tcPr>
                  <w:tcW w:w="0" w:type="auto"/>
                </w:tcPr>
                <w:p w14:paraId="4C465CF3" w14:textId="77777777" w:rsidR="00AC6322" w:rsidRDefault="00AC6322" w:rsidP="002F6D7E">
                  <w:r>
                    <w:t xml:space="preserve">1 </w:t>
                  </w:r>
                  <w:proofErr w:type="spellStart"/>
                  <w:r>
                    <w:t>baby foot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4268AC5F" w14:textId="77777777" w:rsidR="00AC6322" w:rsidRDefault="00AC6322" w:rsidP="002F6D7E">
                  <w:r>
                    <w:t xml:space="preserve">Il y a 1 </w:t>
                  </w:r>
                  <w:proofErr w:type="spellStart"/>
                  <w:r>
                    <w:t>baby foot</w:t>
                  </w:r>
                  <w:proofErr w:type="spellEnd"/>
                  <w:r>
                    <w:t xml:space="preserve"> au milieu de la salle</w:t>
                  </w:r>
                </w:p>
              </w:tc>
            </w:tr>
            <w:tr w:rsidR="00AC6322" w14:paraId="0DFE18BE" w14:textId="77777777" w:rsidTr="002F6D7E">
              <w:tc>
                <w:tcPr>
                  <w:tcW w:w="0" w:type="auto"/>
                </w:tcPr>
                <w:p w14:paraId="36AE4BE5" w14:textId="77777777" w:rsidR="00AC6322" w:rsidRDefault="00AC6322" w:rsidP="002F6D7E">
                  <w:r>
                    <w:t xml:space="preserve">2 </w:t>
                  </w:r>
                  <w:proofErr w:type="gramStart"/>
                  <w:r>
                    <w:t>télé</w:t>
                  </w:r>
                  <w:proofErr w:type="gramEnd"/>
                  <w:r>
                    <w:t xml:space="preserve"> connecter a des </w:t>
                  </w:r>
                  <w:proofErr w:type="spellStart"/>
                  <w:r>
                    <w:t>pc's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7A2720C" w14:textId="77777777" w:rsidR="00AC6322" w:rsidRDefault="00AC6322" w:rsidP="002F6D7E">
                  <w:r>
                    <w:t xml:space="preserve">Il y a 2 </w:t>
                  </w:r>
                  <w:proofErr w:type="gramStart"/>
                  <w:r>
                    <w:t>télé</w:t>
                  </w:r>
                  <w:proofErr w:type="gramEnd"/>
                  <w:r>
                    <w:t xml:space="preserve"> connecter a des </w:t>
                  </w:r>
                  <w:proofErr w:type="spellStart"/>
                  <w:r>
                    <w:t>pc's</w:t>
                  </w:r>
                  <w:proofErr w:type="spellEnd"/>
                </w:p>
              </w:tc>
            </w:tr>
            <w:tr w:rsidR="00AC6322" w14:paraId="4ED01BB6" w14:textId="77777777" w:rsidTr="002F6D7E">
              <w:tc>
                <w:tcPr>
                  <w:tcW w:w="0" w:type="auto"/>
                </w:tcPr>
                <w:p w14:paraId="6807F774" w14:textId="77777777" w:rsidR="00AC6322" w:rsidRDefault="00AC6322" w:rsidP="002F6D7E">
                  <w:r>
                    <w:t>1 tapis</w:t>
                  </w:r>
                </w:p>
              </w:tc>
              <w:tc>
                <w:tcPr>
                  <w:tcW w:w="0" w:type="auto"/>
                </w:tcPr>
                <w:p w14:paraId="14AD1375" w14:textId="77777777" w:rsidR="00AC6322" w:rsidRDefault="00AC6322" w:rsidP="002F6D7E">
                  <w:r>
                    <w:t>Il y a 1 tapis de style moderne au milieu de la salle</w:t>
                  </w:r>
                </w:p>
              </w:tc>
            </w:tr>
            <w:tr w:rsidR="00AC6322" w14:paraId="54889ED5" w14:textId="77777777" w:rsidTr="002F6D7E">
              <w:tc>
                <w:tcPr>
                  <w:tcW w:w="0" w:type="auto"/>
                </w:tcPr>
                <w:p w14:paraId="20C3F567" w14:textId="77777777" w:rsidR="00AC6322" w:rsidRDefault="00AC6322" w:rsidP="002F6D7E">
                  <w:proofErr w:type="spellStart"/>
                  <w:r>
                    <w:t>Led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rgb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18AA338E" w14:textId="77777777" w:rsidR="00AC6322" w:rsidRDefault="00AC6322" w:rsidP="002F6D7E">
                  <w:r>
                    <w:t xml:space="preserve">Il y a une </w:t>
                  </w:r>
                  <w:proofErr w:type="spellStart"/>
                  <w:r>
                    <w:t>led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rgb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au coins</w:t>
                  </w:r>
                  <w:proofErr w:type="gramEnd"/>
                  <w:r>
                    <w:t xml:space="preserve"> de la salle</w:t>
                  </w:r>
                </w:p>
              </w:tc>
            </w:tr>
            <w:tr w:rsidR="00AC6322" w14:paraId="081C93C7" w14:textId="77777777" w:rsidTr="002F6D7E">
              <w:tc>
                <w:tcPr>
                  <w:tcW w:w="0" w:type="auto"/>
                </w:tcPr>
                <w:p w14:paraId="18423FD3" w14:textId="77777777" w:rsidR="00AC6322" w:rsidRDefault="00AC6322" w:rsidP="002F6D7E">
                  <w:r>
                    <w:t xml:space="preserve">2 </w:t>
                  </w:r>
                  <w:proofErr w:type="spellStart"/>
                  <w:r>
                    <w:t>Fenetres</w:t>
                  </w:r>
                  <w:proofErr w:type="spellEnd"/>
                  <w:r>
                    <w:t xml:space="preserve"> au mur donnant sur l'</w:t>
                  </w:r>
                  <w:proofErr w:type="spellStart"/>
                  <w:r>
                    <w:t>exterieur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40975174" w14:textId="77777777" w:rsidR="00AC6322" w:rsidRDefault="00AC6322" w:rsidP="002F6D7E">
                  <w:r>
                    <w:t xml:space="preserve">Il y a 2 </w:t>
                  </w:r>
                  <w:proofErr w:type="spellStart"/>
                  <w:r>
                    <w:t>fenetres</w:t>
                  </w:r>
                  <w:proofErr w:type="spellEnd"/>
                  <w:r>
                    <w:t xml:space="preserve"> au mur donnant sur l'</w:t>
                  </w:r>
                  <w:proofErr w:type="spellStart"/>
                  <w:r>
                    <w:t>exterieur</w:t>
                  </w:r>
                  <w:proofErr w:type="spellEnd"/>
                </w:p>
              </w:tc>
            </w:tr>
            <w:tr w:rsidR="00AC6322" w14:paraId="4844F71F" w14:textId="77777777" w:rsidTr="002F6D7E">
              <w:tc>
                <w:tcPr>
                  <w:tcW w:w="0" w:type="auto"/>
                </w:tcPr>
                <w:p w14:paraId="4B5DFB74" w14:textId="77777777" w:rsidR="00AC6322" w:rsidRDefault="00AC6322" w:rsidP="002F6D7E">
                  <w:r>
                    <w:t>5 Tableaux</w:t>
                  </w:r>
                </w:p>
              </w:tc>
              <w:tc>
                <w:tcPr>
                  <w:tcW w:w="0" w:type="auto"/>
                </w:tcPr>
                <w:p w14:paraId="6F8479E3" w14:textId="77777777" w:rsidR="00AC6322" w:rsidRDefault="00AC6322" w:rsidP="002F6D7E">
                  <w:r>
                    <w:t>Il y a 5 tableaux de style moderne</w:t>
                  </w:r>
                </w:p>
              </w:tc>
            </w:tr>
          </w:tbl>
          <w:p w14:paraId="18C92B45" w14:textId="77777777" w:rsidR="00AC6322" w:rsidRDefault="00AC6322" w:rsidP="002F6D7E"/>
        </w:tc>
      </w:tr>
    </w:tbl>
    <w:p w14:paraId="6CA876EF" w14:textId="77777777" w:rsidR="00AC6322" w:rsidRDefault="00AC6322" w:rsidP="00AC6322"/>
    <w:p w14:paraId="15E7A60A" w14:textId="77777777" w:rsidR="00AC6322" w:rsidRDefault="00AC6322" w:rsidP="00AC6322">
      <w:pPr>
        <w:pStyle w:val="Titre3"/>
        <w:numPr>
          <w:ilvl w:val="0"/>
          <w:numId w:val="0"/>
        </w:numPr>
        <w:ind w:left="1814" w:hanging="680"/>
      </w:pPr>
      <w:r>
        <w:t>Parking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90"/>
      </w:tblGrid>
      <w:tr w:rsidR="00AC6322" w14:paraId="1D2F615D" w14:textId="77777777" w:rsidTr="002F6D7E">
        <w:tc>
          <w:tcPr>
            <w:tcW w:w="0" w:type="auto"/>
          </w:tcPr>
          <w:p w14:paraId="72D980CE" w14:textId="77777777" w:rsidR="00AC6322" w:rsidRDefault="00AC6322" w:rsidP="002F6D7E">
            <w:r>
              <w:t xml:space="preserve">En tant que personne conduisant un véhicule à deux ou 4 roues Je veux un parking Pour pouvoir parquer mon engin en venant </w:t>
            </w:r>
            <w:proofErr w:type="gramStart"/>
            <w:r>
              <w:t>a</w:t>
            </w:r>
            <w:proofErr w:type="gramEnd"/>
            <w:r>
              <w:t xml:space="preserve"> Vennes</w:t>
            </w:r>
          </w:p>
        </w:tc>
      </w:tr>
      <w:tr w:rsidR="00AC6322" w14:paraId="0746B00F" w14:textId="77777777" w:rsidTr="002F6D7E">
        <w:tc>
          <w:tcPr>
            <w:tcW w:w="0" w:type="auto"/>
          </w:tcPr>
          <w:p w14:paraId="3DB6F072" w14:textId="77777777" w:rsidR="00AC6322" w:rsidRDefault="00AC6322" w:rsidP="002F6D7E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832"/>
              <w:gridCol w:w="7238"/>
            </w:tblGrid>
            <w:tr w:rsidR="00AC6322" w14:paraId="2D90A0B5" w14:textId="77777777" w:rsidTr="002F6D7E">
              <w:tc>
                <w:tcPr>
                  <w:tcW w:w="0" w:type="auto"/>
                </w:tcPr>
                <w:p w14:paraId="2E332014" w14:textId="77777777" w:rsidR="00AC6322" w:rsidRDefault="00AC6322" w:rsidP="002F6D7E">
                  <w:r>
                    <w:t>40 places de moto</w:t>
                  </w:r>
                </w:p>
              </w:tc>
              <w:tc>
                <w:tcPr>
                  <w:tcW w:w="0" w:type="auto"/>
                </w:tcPr>
                <w:p w14:paraId="7A6270DC" w14:textId="77777777" w:rsidR="00AC6322" w:rsidRDefault="00AC6322" w:rsidP="002F6D7E">
                  <w:r>
                    <w:t>Il y a 40 places moto situer derrière le bâtiment</w:t>
                  </w:r>
                </w:p>
              </w:tc>
            </w:tr>
            <w:tr w:rsidR="00AC6322" w14:paraId="09368028" w14:textId="77777777" w:rsidTr="002F6D7E">
              <w:tc>
                <w:tcPr>
                  <w:tcW w:w="0" w:type="auto"/>
                </w:tcPr>
                <w:p w14:paraId="2072121A" w14:textId="77777777" w:rsidR="00AC6322" w:rsidRDefault="00AC6322" w:rsidP="002F6D7E">
                  <w:r>
                    <w:t>20 places voiture</w:t>
                  </w:r>
                </w:p>
              </w:tc>
              <w:tc>
                <w:tcPr>
                  <w:tcW w:w="0" w:type="auto"/>
                </w:tcPr>
                <w:p w14:paraId="532D3AD3" w14:textId="77777777" w:rsidR="00AC6322" w:rsidRDefault="00AC6322" w:rsidP="002F6D7E">
                  <w:r>
                    <w:t>Il y a 20 places voiture situer derrière le parking moto</w:t>
                  </w:r>
                </w:p>
              </w:tc>
            </w:tr>
            <w:tr w:rsidR="00AC6322" w14:paraId="67272414" w14:textId="77777777" w:rsidTr="002F6D7E">
              <w:tc>
                <w:tcPr>
                  <w:tcW w:w="0" w:type="auto"/>
                </w:tcPr>
                <w:p w14:paraId="0ADF274C" w14:textId="77777777" w:rsidR="00AC6322" w:rsidRDefault="00AC6322" w:rsidP="002F6D7E">
                  <w:r>
                    <w:t>Marquage au sol</w:t>
                  </w:r>
                </w:p>
              </w:tc>
              <w:tc>
                <w:tcPr>
                  <w:tcW w:w="0" w:type="auto"/>
                </w:tcPr>
                <w:p w14:paraId="2DF33AE5" w14:textId="77777777" w:rsidR="00AC6322" w:rsidRDefault="00AC6322" w:rsidP="002F6D7E">
                  <w:r>
                    <w:t xml:space="preserve">Il y a </w:t>
                  </w:r>
                  <w:proofErr w:type="gramStart"/>
                  <w:r>
                    <w:t>des marquages blanc</w:t>
                  </w:r>
                  <w:proofErr w:type="gramEnd"/>
                  <w:r>
                    <w:t xml:space="preserve"> au sol</w:t>
                  </w:r>
                </w:p>
              </w:tc>
            </w:tr>
            <w:tr w:rsidR="00AC6322" w14:paraId="64F3593C" w14:textId="77777777" w:rsidTr="002F6D7E">
              <w:tc>
                <w:tcPr>
                  <w:tcW w:w="0" w:type="auto"/>
                </w:tcPr>
                <w:p w14:paraId="639FF8A4" w14:textId="77777777" w:rsidR="00AC6322" w:rsidRDefault="00AC6322" w:rsidP="002F6D7E">
                  <w:r>
                    <w:t>Toit pour moto</w:t>
                  </w:r>
                </w:p>
              </w:tc>
              <w:tc>
                <w:tcPr>
                  <w:tcW w:w="0" w:type="auto"/>
                </w:tcPr>
                <w:p w14:paraId="0B12A291" w14:textId="77777777" w:rsidR="00AC6322" w:rsidRDefault="00AC6322" w:rsidP="002F6D7E">
                  <w:r>
                    <w:t>Il y a un toit pour le parking moto</w:t>
                  </w:r>
                </w:p>
              </w:tc>
            </w:tr>
            <w:tr w:rsidR="00AC6322" w14:paraId="1B688A98" w14:textId="77777777" w:rsidTr="002F6D7E">
              <w:tc>
                <w:tcPr>
                  <w:tcW w:w="0" w:type="auto"/>
                </w:tcPr>
                <w:p w14:paraId="66B3345A" w14:textId="77777777" w:rsidR="00AC6322" w:rsidRDefault="00AC6322" w:rsidP="002F6D7E">
                  <w:r>
                    <w:t>Route pour parking</w:t>
                  </w:r>
                </w:p>
              </w:tc>
              <w:tc>
                <w:tcPr>
                  <w:tcW w:w="0" w:type="auto"/>
                </w:tcPr>
                <w:p w14:paraId="03EC4D92" w14:textId="77777777" w:rsidR="00AC6322" w:rsidRDefault="00AC6322" w:rsidP="002F6D7E">
                  <w:r>
                    <w:t>Il y a une route qui relie le parking a la route principale</w:t>
                  </w:r>
                </w:p>
              </w:tc>
            </w:tr>
            <w:tr w:rsidR="00AC6322" w14:paraId="60F2E745" w14:textId="77777777" w:rsidTr="002F6D7E">
              <w:tc>
                <w:tcPr>
                  <w:tcW w:w="0" w:type="auto"/>
                </w:tcPr>
                <w:p w14:paraId="1499B7AC" w14:textId="77777777" w:rsidR="00AC6322" w:rsidRDefault="00AC6322" w:rsidP="002F6D7E">
                  <w:proofErr w:type="gramStart"/>
                  <w:r>
                    <w:t>placement</w:t>
                  </w:r>
                  <w:proofErr w:type="gramEnd"/>
                  <w:r>
                    <w:t xml:space="preserve"> moto</w:t>
                  </w:r>
                </w:p>
              </w:tc>
              <w:tc>
                <w:tcPr>
                  <w:tcW w:w="0" w:type="auto"/>
                </w:tcPr>
                <w:p w14:paraId="6827FBC7" w14:textId="77777777" w:rsidR="00AC6322" w:rsidRDefault="00AC6322" w:rsidP="002F6D7E">
                  <w:r>
                    <w:t xml:space="preserve">Il y a les places moto coller au dos du </w:t>
                  </w:r>
                  <w:proofErr w:type="spellStart"/>
                  <w:r>
                    <w:t>batiment</w:t>
                  </w:r>
                  <w:proofErr w:type="spellEnd"/>
                </w:p>
              </w:tc>
            </w:tr>
            <w:tr w:rsidR="00AC6322" w14:paraId="416ED41D" w14:textId="77777777" w:rsidTr="002F6D7E">
              <w:tc>
                <w:tcPr>
                  <w:tcW w:w="0" w:type="auto"/>
                </w:tcPr>
                <w:p w14:paraId="619F2412" w14:textId="77777777" w:rsidR="00AC6322" w:rsidRDefault="00AC6322" w:rsidP="002F6D7E">
                  <w:r>
                    <w:t>Flèches de sortie</w:t>
                  </w:r>
                </w:p>
              </w:tc>
              <w:tc>
                <w:tcPr>
                  <w:tcW w:w="0" w:type="auto"/>
                </w:tcPr>
                <w:p w14:paraId="3137B6DC" w14:textId="77777777" w:rsidR="00AC6322" w:rsidRDefault="00AC6322" w:rsidP="002F6D7E">
                  <w:r>
                    <w:t>Il y a des flèches qui situe la sortie du parking</w:t>
                  </w:r>
                </w:p>
              </w:tc>
            </w:tr>
            <w:tr w:rsidR="00AC6322" w14:paraId="4961A796" w14:textId="77777777" w:rsidTr="002F6D7E">
              <w:tc>
                <w:tcPr>
                  <w:tcW w:w="0" w:type="auto"/>
                </w:tcPr>
                <w:p w14:paraId="53CC2D3B" w14:textId="77777777" w:rsidR="00AC6322" w:rsidRDefault="00AC6322" w:rsidP="002F6D7E">
                  <w:r>
                    <w:t>Casier pour casques</w:t>
                  </w:r>
                </w:p>
              </w:tc>
              <w:tc>
                <w:tcPr>
                  <w:tcW w:w="0" w:type="auto"/>
                </w:tcPr>
                <w:p w14:paraId="5AF02253" w14:textId="77777777" w:rsidR="00AC6322" w:rsidRDefault="00AC6322" w:rsidP="002F6D7E">
                  <w:r>
                    <w:t>Il y a des casiers situer dans le bâtiment avec la fonction de pouvoir y mettre son casque</w:t>
                  </w:r>
                </w:p>
              </w:tc>
            </w:tr>
          </w:tbl>
          <w:p w14:paraId="426712BD" w14:textId="77777777" w:rsidR="00AC6322" w:rsidRDefault="00AC6322" w:rsidP="002F6D7E"/>
        </w:tc>
      </w:tr>
    </w:tbl>
    <w:p w14:paraId="3DDCE94B" w14:textId="77777777" w:rsidR="00AC6322" w:rsidRDefault="00AC6322" w:rsidP="00AC6322"/>
    <w:p w14:paraId="5EEEC4C6" w14:textId="77777777" w:rsidR="00AC6322" w:rsidRDefault="00AC6322" w:rsidP="00AC6322">
      <w:pPr>
        <w:pStyle w:val="Titre3"/>
        <w:numPr>
          <w:ilvl w:val="0"/>
          <w:numId w:val="0"/>
        </w:numPr>
        <w:ind w:left="1814" w:hanging="680"/>
      </w:pPr>
      <w:r>
        <w:t>Salle de Reserve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90"/>
      </w:tblGrid>
      <w:tr w:rsidR="00AC6322" w14:paraId="5A747377" w14:textId="77777777" w:rsidTr="002F6D7E">
        <w:tc>
          <w:tcPr>
            <w:tcW w:w="0" w:type="auto"/>
          </w:tcPr>
          <w:p w14:paraId="08FFDAAA" w14:textId="77777777" w:rsidR="00AC6322" w:rsidRDefault="00AC6322" w:rsidP="002F6D7E">
            <w:r>
              <w:t>En tant que professeur, Je souhaiterais une salle de Reserve, Afin de pouvoir changer ou remplacer du matériel, en cas de besoin ou d'urgence</w:t>
            </w:r>
          </w:p>
        </w:tc>
      </w:tr>
      <w:tr w:rsidR="00AC6322" w14:paraId="0538C794" w14:textId="77777777" w:rsidTr="002F6D7E">
        <w:tc>
          <w:tcPr>
            <w:tcW w:w="0" w:type="auto"/>
          </w:tcPr>
          <w:p w14:paraId="407E6F8D" w14:textId="77777777" w:rsidR="00AC6322" w:rsidRDefault="00AC6322" w:rsidP="002F6D7E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855"/>
              <w:gridCol w:w="7215"/>
            </w:tblGrid>
            <w:tr w:rsidR="00AC6322" w14:paraId="6ECA584F" w14:textId="77777777" w:rsidTr="002F6D7E">
              <w:tc>
                <w:tcPr>
                  <w:tcW w:w="0" w:type="auto"/>
                </w:tcPr>
                <w:p w14:paraId="4D8A4D76" w14:textId="77777777" w:rsidR="00AC6322" w:rsidRDefault="00AC6322" w:rsidP="002F6D7E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4DCA8E85" w14:textId="77777777" w:rsidR="00AC6322" w:rsidRDefault="00AC6322" w:rsidP="002F6D7E">
                  <w:r>
                    <w:t>La salle se trouve en d15</w:t>
                  </w:r>
                </w:p>
              </w:tc>
            </w:tr>
            <w:tr w:rsidR="00AC6322" w14:paraId="1367E292" w14:textId="77777777" w:rsidTr="002F6D7E">
              <w:tc>
                <w:tcPr>
                  <w:tcW w:w="0" w:type="auto"/>
                </w:tcPr>
                <w:p w14:paraId="63AAC04A" w14:textId="77777777" w:rsidR="00AC6322" w:rsidRDefault="00AC6322" w:rsidP="002F6D7E">
                  <w:r>
                    <w:t>Meuble de stockage</w:t>
                  </w:r>
                </w:p>
              </w:tc>
              <w:tc>
                <w:tcPr>
                  <w:tcW w:w="0" w:type="auto"/>
                </w:tcPr>
                <w:p w14:paraId="289FBECF" w14:textId="77777777" w:rsidR="00AC6322" w:rsidRDefault="00AC6322" w:rsidP="002F6D7E">
                  <w:r>
                    <w:t>Il y a trois meubles de stockage avec 4 étages chacun, les étages ont 40 cm entre chacun</w:t>
                  </w:r>
                </w:p>
              </w:tc>
            </w:tr>
            <w:tr w:rsidR="00AC6322" w14:paraId="348C2E1B" w14:textId="77777777" w:rsidTr="002F6D7E">
              <w:tc>
                <w:tcPr>
                  <w:tcW w:w="0" w:type="auto"/>
                </w:tcPr>
                <w:p w14:paraId="136BA693" w14:textId="77777777" w:rsidR="00AC6322" w:rsidRDefault="00AC6322" w:rsidP="002F6D7E">
                  <w:r>
                    <w:t>Force meubles</w:t>
                  </w:r>
                </w:p>
              </w:tc>
              <w:tc>
                <w:tcPr>
                  <w:tcW w:w="0" w:type="auto"/>
                </w:tcPr>
                <w:p w14:paraId="23E21D56" w14:textId="77777777" w:rsidR="00AC6322" w:rsidRDefault="00AC6322" w:rsidP="002F6D7E">
                  <w:r>
                    <w:t>Chaque meuble de stockage porte au moins 4 PC (tours)</w:t>
                  </w:r>
                </w:p>
              </w:tc>
            </w:tr>
            <w:tr w:rsidR="00AC6322" w14:paraId="1395C121" w14:textId="77777777" w:rsidTr="002F6D7E">
              <w:tc>
                <w:tcPr>
                  <w:tcW w:w="0" w:type="auto"/>
                </w:tcPr>
                <w:p w14:paraId="00D18EB0" w14:textId="77777777" w:rsidR="00AC6322" w:rsidRDefault="00AC6322" w:rsidP="002F6D7E">
                  <w:r>
                    <w:t>Lumière</w:t>
                  </w:r>
                </w:p>
              </w:tc>
              <w:tc>
                <w:tcPr>
                  <w:tcW w:w="0" w:type="auto"/>
                </w:tcPr>
                <w:p w14:paraId="025BB75B" w14:textId="77777777" w:rsidR="00AC6322" w:rsidRDefault="00AC6322" w:rsidP="002F6D7E">
                  <w:r>
                    <w:t>Il y a une lumière ronde 20cmX20cm sur le plafond</w:t>
                  </w:r>
                </w:p>
              </w:tc>
            </w:tr>
            <w:tr w:rsidR="00AC6322" w14:paraId="2D35C4E7" w14:textId="77777777" w:rsidTr="002F6D7E">
              <w:tc>
                <w:tcPr>
                  <w:tcW w:w="0" w:type="auto"/>
                </w:tcPr>
                <w:p w14:paraId="731ECE43" w14:textId="77777777" w:rsidR="00AC6322" w:rsidRDefault="00AC6322" w:rsidP="002F6D7E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7FDBC587" w14:textId="77777777" w:rsidR="00AC6322" w:rsidRDefault="00AC6322" w:rsidP="002F6D7E">
                  <w:r>
                    <w:t>La couleur des murs est gris, et il n'y a pas de texture</w:t>
                  </w:r>
                </w:p>
              </w:tc>
            </w:tr>
            <w:tr w:rsidR="00AC6322" w14:paraId="36C826DA" w14:textId="77777777" w:rsidTr="002F6D7E">
              <w:tc>
                <w:tcPr>
                  <w:tcW w:w="0" w:type="auto"/>
                </w:tcPr>
                <w:p w14:paraId="02CFAB50" w14:textId="77777777" w:rsidR="00AC6322" w:rsidRDefault="00AC6322" w:rsidP="002F6D7E">
                  <w:r>
                    <w:t>Sol</w:t>
                  </w:r>
                </w:p>
              </w:tc>
              <w:tc>
                <w:tcPr>
                  <w:tcW w:w="0" w:type="auto"/>
                </w:tcPr>
                <w:p w14:paraId="73EBC3EC" w14:textId="77777777" w:rsidR="00AC6322" w:rsidRDefault="00AC6322" w:rsidP="002F6D7E">
                  <w:r>
                    <w:t>Il y a un sol d'une couleur gris foncé et il n'y a pas de texture</w:t>
                  </w:r>
                </w:p>
              </w:tc>
            </w:tr>
            <w:tr w:rsidR="00AC6322" w14:paraId="05A7DA9B" w14:textId="77777777" w:rsidTr="002F6D7E">
              <w:tc>
                <w:tcPr>
                  <w:tcW w:w="0" w:type="auto"/>
                </w:tcPr>
                <w:p w14:paraId="37875C2D" w14:textId="77777777" w:rsidR="00AC6322" w:rsidRDefault="00AC6322" w:rsidP="002F6D7E">
                  <w:proofErr w:type="spellStart"/>
                  <w:r>
                    <w:t>Fenetre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EE80229" w14:textId="77777777" w:rsidR="00AC6322" w:rsidRDefault="00AC6322" w:rsidP="002F6D7E">
                  <w:r>
                    <w:t>Il y a une fenêtre de 80cm de haut sur 30cm de large coulissante au fond de la salle</w:t>
                  </w:r>
                </w:p>
              </w:tc>
            </w:tr>
            <w:tr w:rsidR="00AC6322" w14:paraId="607852EC" w14:textId="77777777" w:rsidTr="002F6D7E">
              <w:tc>
                <w:tcPr>
                  <w:tcW w:w="0" w:type="auto"/>
                </w:tcPr>
                <w:p w14:paraId="137A1B84" w14:textId="77777777" w:rsidR="00AC6322" w:rsidRDefault="00AC6322" w:rsidP="002F6D7E">
                  <w:r>
                    <w:t>Interrupteur</w:t>
                  </w:r>
                </w:p>
              </w:tc>
              <w:tc>
                <w:tcPr>
                  <w:tcW w:w="0" w:type="auto"/>
                </w:tcPr>
                <w:p w14:paraId="4E7E5B10" w14:textId="77777777" w:rsidR="00AC6322" w:rsidRDefault="00AC6322" w:rsidP="002F6D7E">
                  <w:r>
                    <w:t xml:space="preserve">Il y a un interrupteur à gauche de la porte d'entrée, afin </w:t>
                  </w:r>
                  <w:proofErr w:type="gramStart"/>
                  <w:r>
                    <w:t>d'allumer la lumière</w:t>
                  </w:r>
                  <w:proofErr w:type="gramEnd"/>
                </w:p>
              </w:tc>
            </w:tr>
            <w:tr w:rsidR="00AC6322" w14:paraId="199C186D" w14:textId="77777777" w:rsidTr="002F6D7E">
              <w:tc>
                <w:tcPr>
                  <w:tcW w:w="0" w:type="auto"/>
                </w:tcPr>
                <w:p w14:paraId="031206F9" w14:textId="77777777" w:rsidR="00AC6322" w:rsidRDefault="00AC6322" w:rsidP="002F6D7E">
                  <w:r>
                    <w:t>Caisse à outils</w:t>
                  </w:r>
                </w:p>
              </w:tc>
              <w:tc>
                <w:tcPr>
                  <w:tcW w:w="0" w:type="auto"/>
                </w:tcPr>
                <w:p w14:paraId="65A22CC3" w14:textId="77777777" w:rsidR="00AC6322" w:rsidRDefault="00AC6322" w:rsidP="002F6D7E">
                  <w:r>
                    <w:t>Il y a la caisse à outils '</w:t>
                  </w:r>
                  <w:proofErr w:type="spellStart"/>
                  <w:r>
                    <w:t>Technocraft</w:t>
                  </w:r>
                  <w:proofErr w:type="spellEnd"/>
                  <w:r>
                    <w:t xml:space="preserve"> Boîte à outils Professional 35 pièces'</w:t>
                  </w:r>
                </w:p>
              </w:tc>
            </w:tr>
          </w:tbl>
          <w:p w14:paraId="1461C114" w14:textId="77777777" w:rsidR="00AC6322" w:rsidRDefault="00AC6322" w:rsidP="002F6D7E"/>
        </w:tc>
      </w:tr>
    </w:tbl>
    <w:p w14:paraId="6E4D2BCA" w14:textId="77777777" w:rsidR="00AC6322" w:rsidRDefault="00AC6322" w:rsidP="00AC6322"/>
    <w:p w14:paraId="2195D8F9" w14:textId="77777777" w:rsidR="00AC6322" w:rsidRDefault="00AC6322" w:rsidP="00AC6322">
      <w:pPr>
        <w:pStyle w:val="Titre3"/>
        <w:numPr>
          <w:ilvl w:val="0"/>
          <w:numId w:val="0"/>
        </w:numPr>
        <w:ind w:left="1814" w:hanging="680"/>
      </w:pPr>
      <w:r>
        <w:t>Classe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90"/>
      </w:tblGrid>
      <w:tr w:rsidR="00AC6322" w14:paraId="138FA799" w14:textId="77777777" w:rsidTr="002F6D7E">
        <w:tc>
          <w:tcPr>
            <w:tcW w:w="0" w:type="auto"/>
          </w:tcPr>
          <w:p w14:paraId="0CB19437" w14:textId="77777777" w:rsidR="00AC6322" w:rsidRDefault="00AC6322" w:rsidP="002F6D7E">
            <w:proofErr w:type="gramStart"/>
            <w:r>
              <w:t>En tant que étudiant</w:t>
            </w:r>
            <w:proofErr w:type="gramEnd"/>
            <w:r>
              <w:t xml:space="preserve"> Je veux des classes Pour travailler</w:t>
            </w:r>
          </w:p>
        </w:tc>
      </w:tr>
      <w:tr w:rsidR="00AC6322" w14:paraId="75027961" w14:textId="77777777" w:rsidTr="002F6D7E">
        <w:tc>
          <w:tcPr>
            <w:tcW w:w="0" w:type="auto"/>
          </w:tcPr>
          <w:p w14:paraId="091D531B" w14:textId="77777777" w:rsidR="00AC6322" w:rsidRDefault="00AC6322" w:rsidP="002F6D7E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62"/>
              <w:gridCol w:w="7708"/>
            </w:tblGrid>
            <w:tr w:rsidR="00AC6322" w14:paraId="018DE2F5" w14:textId="77777777" w:rsidTr="002F6D7E">
              <w:tc>
                <w:tcPr>
                  <w:tcW w:w="0" w:type="auto"/>
                </w:tcPr>
                <w:p w14:paraId="4509E0F7" w14:textId="77777777" w:rsidR="00AC6322" w:rsidRDefault="00AC6322" w:rsidP="002F6D7E">
                  <w:r>
                    <w:t>Bureaux</w:t>
                  </w:r>
                </w:p>
              </w:tc>
              <w:tc>
                <w:tcPr>
                  <w:tcW w:w="0" w:type="auto"/>
                </w:tcPr>
                <w:p w14:paraId="27083960" w14:textId="77777777" w:rsidR="00AC6322" w:rsidRDefault="00AC6322" w:rsidP="002F6D7E">
                  <w:r>
                    <w:t>Il faut au minimum 18 bureaux pour travailler</w:t>
                  </w:r>
                </w:p>
              </w:tc>
            </w:tr>
            <w:tr w:rsidR="00AC6322" w14:paraId="06E53FB2" w14:textId="77777777" w:rsidTr="002F6D7E">
              <w:tc>
                <w:tcPr>
                  <w:tcW w:w="0" w:type="auto"/>
                </w:tcPr>
                <w:p w14:paraId="3B4884A1" w14:textId="77777777" w:rsidR="00AC6322" w:rsidRDefault="00AC6322" w:rsidP="002F6D7E">
                  <w:r>
                    <w:t>Location</w:t>
                  </w:r>
                </w:p>
              </w:tc>
              <w:tc>
                <w:tcPr>
                  <w:tcW w:w="0" w:type="auto"/>
                </w:tcPr>
                <w:p w14:paraId="6814F419" w14:textId="77777777" w:rsidR="00AC6322" w:rsidRDefault="00AC6322" w:rsidP="002F6D7E">
                  <w:r>
                    <w:t>Il faut que la salle soit en D13</w:t>
                  </w:r>
                </w:p>
              </w:tc>
            </w:tr>
            <w:tr w:rsidR="00AC6322" w14:paraId="50CB63B6" w14:textId="77777777" w:rsidTr="002F6D7E">
              <w:tc>
                <w:tcPr>
                  <w:tcW w:w="0" w:type="auto"/>
                </w:tcPr>
                <w:p w14:paraId="23C956A0" w14:textId="77777777" w:rsidR="00AC6322" w:rsidRDefault="00AC6322" w:rsidP="002F6D7E">
                  <w:r>
                    <w:t>Ecrans</w:t>
                  </w:r>
                </w:p>
              </w:tc>
              <w:tc>
                <w:tcPr>
                  <w:tcW w:w="0" w:type="auto"/>
                </w:tcPr>
                <w:p w14:paraId="7E0CEC1F" w14:textId="77777777" w:rsidR="00AC6322" w:rsidRDefault="00AC6322" w:rsidP="002F6D7E">
                  <w:r>
                    <w:t xml:space="preserve">Il faut 2 </w:t>
                  </w:r>
                  <w:proofErr w:type="spellStart"/>
                  <w:r>
                    <w:t>ecrans</w:t>
                  </w:r>
                  <w:proofErr w:type="spellEnd"/>
                  <w:r>
                    <w:t xml:space="preserve"> par bureau</w:t>
                  </w:r>
                </w:p>
              </w:tc>
            </w:tr>
            <w:tr w:rsidR="00AC6322" w14:paraId="0897EAE7" w14:textId="77777777" w:rsidTr="002F6D7E">
              <w:tc>
                <w:tcPr>
                  <w:tcW w:w="0" w:type="auto"/>
                </w:tcPr>
                <w:p w14:paraId="25BD2019" w14:textId="77777777" w:rsidR="00AC6322" w:rsidRDefault="00AC6322" w:rsidP="002F6D7E">
                  <w:proofErr w:type="spellStart"/>
                  <w:r>
                    <w:lastRenderedPageBreak/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638536E5" w14:textId="77777777" w:rsidR="00AC6322" w:rsidRDefault="00AC6322" w:rsidP="002F6D7E">
                  <w:r>
                    <w:t xml:space="preserve">Il faut minimum 6 </w:t>
                  </w:r>
                  <w:proofErr w:type="spellStart"/>
                  <w:r>
                    <w:t>fenetres</w:t>
                  </w:r>
                  <w:proofErr w:type="spellEnd"/>
                  <w:r>
                    <w:t xml:space="preserve"> qui font la hauteur du mur</w:t>
                  </w:r>
                </w:p>
              </w:tc>
            </w:tr>
            <w:tr w:rsidR="00AC6322" w14:paraId="7A880467" w14:textId="77777777" w:rsidTr="002F6D7E">
              <w:tc>
                <w:tcPr>
                  <w:tcW w:w="0" w:type="auto"/>
                </w:tcPr>
                <w:p w14:paraId="471B4F1F" w14:textId="77777777" w:rsidR="00AC6322" w:rsidRDefault="00AC6322" w:rsidP="002F6D7E">
                  <w:r>
                    <w:t>Chaises</w:t>
                  </w:r>
                </w:p>
              </w:tc>
              <w:tc>
                <w:tcPr>
                  <w:tcW w:w="0" w:type="auto"/>
                </w:tcPr>
                <w:p w14:paraId="7DB742BB" w14:textId="77777777" w:rsidR="00AC6322" w:rsidRDefault="00AC6322" w:rsidP="002F6D7E">
                  <w:r>
                    <w:t>Il faut une chaise par bureau + une pour le prof</w:t>
                  </w:r>
                </w:p>
              </w:tc>
            </w:tr>
            <w:tr w:rsidR="00AC6322" w14:paraId="77CA4FB6" w14:textId="77777777" w:rsidTr="002F6D7E">
              <w:tc>
                <w:tcPr>
                  <w:tcW w:w="0" w:type="auto"/>
                </w:tcPr>
                <w:p w14:paraId="4F1DE904" w14:textId="77777777" w:rsidR="00AC6322" w:rsidRDefault="00AC6322" w:rsidP="002F6D7E">
                  <w:r>
                    <w:t>Ordinateur</w:t>
                  </w:r>
                </w:p>
              </w:tc>
              <w:tc>
                <w:tcPr>
                  <w:tcW w:w="0" w:type="auto"/>
                </w:tcPr>
                <w:p w14:paraId="49811332" w14:textId="77777777" w:rsidR="00AC6322" w:rsidRDefault="00AC6322" w:rsidP="002F6D7E">
                  <w:r>
                    <w:t>Il faut 1 ordinateur tour par bureau</w:t>
                  </w:r>
                </w:p>
              </w:tc>
            </w:tr>
            <w:tr w:rsidR="00AC6322" w14:paraId="07A8FBB6" w14:textId="77777777" w:rsidTr="002F6D7E">
              <w:tc>
                <w:tcPr>
                  <w:tcW w:w="0" w:type="auto"/>
                </w:tcPr>
                <w:p w14:paraId="2760DE33" w14:textId="77777777" w:rsidR="00AC6322" w:rsidRDefault="00AC6322" w:rsidP="002F6D7E">
                  <w:r>
                    <w:t>Clavier + souris</w:t>
                  </w:r>
                </w:p>
              </w:tc>
              <w:tc>
                <w:tcPr>
                  <w:tcW w:w="0" w:type="auto"/>
                </w:tcPr>
                <w:p w14:paraId="4A38FF5A" w14:textId="77777777" w:rsidR="00AC6322" w:rsidRDefault="00AC6322" w:rsidP="002F6D7E">
                  <w:r>
                    <w:t>Il faut un clavier et une souris par bureau</w:t>
                  </w:r>
                </w:p>
              </w:tc>
            </w:tr>
            <w:tr w:rsidR="00AC6322" w14:paraId="76FD394E" w14:textId="77777777" w:rsidTr="002F6D7E">
              <w:tc>
                <w:tcPr>
                  <w:tcW w:w="0" w:type="auto"/>
                </w:tcPr>
                <w:p w14:paraId="78CD2AB0" w14:textId="77777777" w:rsidR="00AC6322" w:rsidRDefault="00AC6322" w:rsidP="002F6D7E">
                  <w:r>
                    <w:t>Bureau du prof</w:t>
                  </w:r>
                </w:p>
              </w:tc>
              <w:tc>
                <w:tcPr>
                  <w:tcW w:w="0" w:type="auto"/>
                </w:tcPr>
                <w:p w14:paraId="71EB9D44" w14:textId="77777777" w:rsidR="00AC6322" w:rsidRDefault="00AC6322" w:rsidP="002F6D7E">
                  <w:r>
                    <w:t xml:space="preserve">Il faut un bureau </w:t>
                  </w:r>
                  <w:proofErr w:type="spellStart"/>
                  <w:r>
                    <w:t>isolee</w:t>
                  </w:r>
                  <w:proofErr w:type="spellEnd"/>
                  <w:r>
                    <w:t xml:space="preserve"> vers le qui face vers le reste de la classe et qui est </w:t>
                  </w:r>
                  <w:proofErr w:type="spellStart"/>
                  <w:r>
                    <w:t>devans</w:t>
                  </w:r>
                  <w:proofErr w:type="spellEnd"/>
                  <w:r>
                    <w:t xml:space="preserve"> le tableau pour le prof</w:t>
                  </w:r>
                </w:p>
              </w:tc>
            </w:tr>
            <w:tr w:rsidR="00AC6322" w14:paraId="6C7B6558" w14:textId="77777777" w:rsidTr="002F6D7E">
              <w:tc>
                <w:tcPr>
                  <w:tcW w:w="0" w:type="auto"/>
                </w:tcPr>
                <w:p w14:paraId="6B8C4C0F" w14:textId="77777777" w:rsidR="00AC6322" w:rsidRDefault="00AC6322" w:rsidP="002F6D7E">
                  <w:r>
                    <w:t>TV + tableau</w:t>
                  </w:r>
                </w:p>
              </w:tc>
              <w:tc>
                <w:tcPr>
                  <w:tcW w:w="0" w:type="auto"/>
                </w:tcPr>
                <w:p w14:paraId="004EDCDB" w14:textId="77777777" w:rsidR="00AC6322" w:rsidRDefault="00AC6322" w:rsidP="002F6D7E">
                  <w:r>
                    <w:t>Il faut un tableau et une TV</w:t>
                  </w:r>
                </w:p>
              </w:tc>
            </w:tr>
          </w:tbl>
          <w:p w14:paraId="54EBCC1E" w14:textId="77777777" w:rsidR="00AC6322" w:rsidRDefault="00AC6322" w:rsidP="002F6D7E"/>
        </w:tc>
      </w:tr>
    </w:tbl>
    <w:p w14:paraId="7AF7804F" w14:textId="77777777" w:rsidR="00AC6322" w:rsidRDefault="00AC6322" w:rsidP="00AC6322"/>
    <w:p w14:paraId="0402637E" w14:textId="77777777" w:rsidR="00AC6322" w:rsidRDefault="00AC6322" w:rsidP="00AC6322">
      <w:pPr>
        <w:pStyle w:val="Titre3"/>
        <w:numPr>
          <w:ilvl w:val="0"/>
          <w:numId w:val="0"/>
        </w:numPr>
        <w:ind w:left="1814" w:hanging="680"/>
      </w:pPr>
      <w:r>
        <w:t>Toilettes d14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90"/>
      </w:tblGrid>
      <w:tr w:rsidR="00AC6322" w14:paraId="6D64B0BF" w14:textId="77777777" w:rsidTr="002F6D7E">
        <w:tc>
          <w:tcPr>
            <w:tcW w:w="0" w:type="auto"/>
          </w:tcPr>
          <w:p w14:paraId="6AAF97F0" w14:textId="77777777" w:rsidR="00AC6322" w:rsidRDefault="00AC6322" w:rsidP="002F6D7E">
            <w:r>
              <w:t>En tant qu'utilisateur du bâtiment Je veux des toilettes Pour pouvoir faire mes besoins et me laver les mains</w:t>
            </w:r>
          </w:p>
        </w:tc>
      </w:tr>
      <w:tr w:rsidR="00AC6322" w14:paraId="12B06AF4" w14:textId="77777777" w:rsidTr="002F6D7E">
        <w:tc>
          <w:tcPr>
            <w:tcW w:w="0" w:type="auto"/>
          </w:tcPr>
          <w:p w14:paraId="4ADD7211" w14:textId="77777777" w:rsidR="00AC6322" w:rsidRDefault="00AC6322" w:rsidP="002F6D7E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29"/>
              <w:gridCol w:w="7641"/>
            </w:tblGrid>
            <w:tr w:rsidR="00AC6322" w14:paraId="2CF6FB8D" w14:textId="77777777" w:rsidTr="002F6D7E">
              <w:tc>
                <w:tcPr>
                  <w:tcW w:w="0" w:type="auto"/>
                </w:tcPr>
                <w:p w14:paraId="2C6DD88F" w14:textId="77777777" w:rsidR="00AC6322" w:rsidRDefault="00AC6322" w:rsidP="002F6D7E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0D19AC63" w14:textId="77777777" w:rsidR="00AC6322" w:rsidRDefault="00AC6322" w:rsidP="002F6D7E">
                  <w:r>
                    <w:t xml:space="preserve">Il faut des murs qui </w:t>
                  </w:r>
                  <w:proofErr w:type="spellStart"/>
                  <w:r>
                    <w:t>separent</w:t>
                  </w:r>
                  <w:proofErr w:type="spellEnd"/>
                  <w:r>
                    <w:t xml:space="preserve"> chaque toilette, ces murs doit faire au moins 2m20</w:t>
                  </w:r>
                </w:p>
              </w:tc>
            </w:tr>
            <w:tr w:rsidR="00AC6322" w14:paraId="480A440B" w14:textId="77777777" w:rsidTr="002F6D7E">
              <w:tc>
                <w:tcPr>
                  <w:tcW w:w="0" w:type="auto"/>
                </w:tcPr>
                <w:p w14:paraId="1A1D22CC" w14:textId="77777777" w:rsidR="00AC6322" w:rsidRDefault="00AC6322" w:rsidP="002F6D7E">
                  <w:r>
                    <w:t>Toilettes</w:t>
                  </w:r>
                </w:p>
              </w:tc>
              <w:tc>
                <w:tcPr>
                  <w:tcW w:w="0" w:type="auto"/>
                </w:tcPr>
                <w:p w14:paraId="6ACCA607" w14:textId="77777777" w:rsidR="00AC6322" w:rsidRDefault="00AC6322" w:rsidP="002F6D7E">
                  <w:r>
                    <w:t>Il y a 5 toilettes par salle</w:t>
                  </w:r>
                </w:p>
              </w:tc>
            </w:tr>
            <w:tr w:rsidR="00AC6322" w14:paraId="2D604BE5" w14:textId="77777777" w:rsidTr="002F6D7E">
              <w:tc>
                <w:tcPr>
                  <w:tcW w:w="0" w:type="auto"/>
                </w:tcPr>
                <w:p w14:paraId="4CE12A3E" w14:textId="77777777" w:rsidR="00AC6322" w:rsidRDefault="00AC6322" w:rsidP="002F6D7E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751E7AF7" w14:textId="77777777" w:rsidR="00AC6322" w:rsidRDefault="00AC6322" w:rsidP="002F6D7E">
                  <w:proofErr w:type="gramStart"/>
                  <w:r>
                    <w:t>La salles</w:t>
                  </w:r>
                  <w:proofErr w:type="gramEnd"/>
                  <w:r>
                    <w:t xml:space="preserve"> de toilettes est en d14</w:t>
                  </w:r>
                </w:p>
              </w:tc>
            </w:tr>
            <w:tr w:rsidR="00AC6322" w14:paraId="38830FFD" w14:textId="77777777" w:rsidTr="002F6D7E">
              <w:tc>
                <w:tcPr>
                  <w:tcW w:w="0" w:type="auto"/>
                </w:tcPr>
                <w:p w14:paraId="624C54E6" w14:textId="77777777" w:rsidR="00AC6322" w:rsidRDefault="00AC6322" w:rsidP="002F6D7E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2561EB0D" w14:textId="77777777" w:rsidR="00AC6322" w:rsidRDefault="00AC6322" w:rsidP="002F6D7E">
                  <w:r>
                    <w:t>Il y a 2 fenêtres ouvrables en face de la porte d'entrée</w:t>
                  </w:r>
                </w:p>
              </w:tc>
            </w:tr>
            <w:tr w:rsidR="00AC6322" w14:paraId="54C24ACB" w14:textId="77777777" w:rsidTr="002F6D7E">
              <w:tc>
                <w:tcPr>
                  <w:tcW w:w="0" w:type="auto"/>
                </w:tcPr>
                <w:p w14:paraId="17093494" w14:textId="77777777" w:rsidR="00AC6322" w:rsidRDefault="00AC6322" w:rsidP="002F6D7E">
                  <w:r>
                    <w:t>Sol</w:t>
                  </w:r>
                </w:p>
              </w:tc>
              <w:tc>
                <w:tcPr>
                  <w:tcW w:w="0" w:type="auto"/>
                </w:tcPr>
                <w:p w14:paraId="5732D92C" w14:textId="77777777" w:rsidR="00AC6322" w:rsidRDefault="00AC6322" w:rsidP="002F6D7E">
                  <w:r>
                    <w:t xml:space="preserve">Il y a du </w:t>
                  </w:r>
                  <w:proofErr w:type="spellStart"/>
                  <w:r>
                    <w:t>carlage</w:t>
                  </w:r>
                  <w:proofErr w:type="spellEnd"/>
                  <w:r>
                    <w:t xml:space="preserve"> par terre avec une texture de </w:t>
                  </w:r>
                  <w:proofErr w:type="spellStart"/>
                  <w:r>
                    <w:t>plâques</w:t>
                  </w:r>
                  <w:proofErr w:type="spellEnd"/>
                  <w:r>
                    <w:t xml:space="preserve"> en gris</w:t>
                  </w:r>
                </w:p>
              </w:tc>
            </w:tr>
            <w:tr w:rsidR="00AC6322" w14:paraId="38031078" w14:textId="77777777" w:rsidTr="002F6D7E">
              <w:tc>
                <w:tcPr>
                  <w:tcW w:w="0" w:type="auto"/>
                </w:tcPr>
                <w:p w14:paraId="3CBC3778" w14:textId="77777777" w:rsidR="00AC6322" w:rsidRDefault="00AC6322" w:rsidP="002F6D7E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1BA8DBC0" w14:textId="77777777" w:rsidR="00AC6322" w:rsidRDefault="00AC6322" w:rsidP="002F6D7E">
                  <w:r>
                    <w:t xml:space="preserve">Il y a deux lavabos avec un </w:t>
                  </w:r>
                  <w:proofErr w:type="spellStart"/>
                  <w:r>
                    <w:t>mirroir</w:t>
                  </w:r>
                  <w:proofErr w:type="spellEnd"/>
                  <w:r>
                    <w:t xml:space="preserve"> chacun</w:t>
                  </w:r>
                </w:p>
              </w:tc>
            </w:tr>
            <w:tr w:rsidR="00AC6322" w14:paraId="37422B0A" w14:textId="77777777" w:rsidTr="002F6D7E">
              <w:tc>
                <w:tcPr>
                  <w:tcW w:w="0" w:type="auto"/>
                </w:tcPr>
                <w:p w14:paraId="689B9C84" w14:textId="77777777" w:rsidR="00AC6322" w:rsidRDefault="00AC6322" w:rsidP="002F6D7E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34D05463" w14:textId="77777777" w:rsidR="00AC6322" w:rsidRDefault="00AC6322" w:rsidP="002F6D7E">
                  <w:r>
                    <w:t>Il y a une poubelle à droite de la porte d'entré</w:t>
                  </w:r>
                </w:p>
              </w:tc>
            </w:tr>
            <w:tr w:rsidR="00AC6322" w14:paraId="7BDA86E6" w14:textId="77777777" w:rsidTr="002F6D7E">
              <w:tc>
                <w:tcPr>
                  <w:tcW w:w="0" w:type="auto"/>
                </w:tcPr>
                <w:p w14:paraId="0079E6A5" w14:textId="77777777" w:rsidR="00AC6322" w:rsidRDefault="00AC6322" w:rsidP="002F6D7E">
                  <w:r>
                    <w:t xml:space="preserve">Savon + </w:t>
                  </w:r>
                  <w:proofErr w:type="spellStart"/>
                  <w:r>
                    <w:t>secheur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F91EA68" w14:textId="77777777" w:rsidR="00AC6322" w:rsidRDefault="00AC6322" w:rsidP="002F6D7E">
                  <w:r>
                    <w:t xml:space="preserve">Il y a un distributeur de savon entre les lavabos et un appareil à </w:t>
                  </w:r>
                  <w:proofErr w:type="spellStart"/>
                  <w:r>
                    <w:t>secher</w:t>
                  </w:r>
                  <w:proofErr w:type="spellEnd"/>
                  <w:r>
                    <w:t xml:space="preserve"> sur le même mur que le lavabo</w:t>
                  </w:r>
                </w:p>
              </w:tc>
            </w:tr>
          </w:tbl>
          <w:p w14:paraId="0976192C" w14:textId="77777777" w:rsidR="00AC6322" w:rsidRDefault="00AC6322" w:rsidP="002F6D7E"/>
        </w:tc>
      </w:tr>
    </w:tbl>
    <w:p w14:paraId="1503CE70" w14:textId="77777777" w:rsidR="00AC6322" w:rsidRDefault="00AC6322" w:rsidP="00AC6322"/>
    <w:p w14:paraId="42B6BD95" w14:textId="4E135037" w:rsidR="00BF2DF9" w:rsidRDefault="00BF2DF9" w:rsidP="00AC6322">
      <w:pPr>
        <w:pStyle w:val="Titre3"/>
        <w:numPr>
          <w:ilvl w:val="0"/>
          <w:numId w:val="0"/>
        </w:numPr>
        <w:ind w:left="1814" w:hanging="680"/>
      </w:pPr>
    </w:p>
    <w:p w14:paraId="52EE2E2B" w14:textId="77777777" w:rsidR="007F30AE" w:rsidRPr="007F30AE" w:rsidRDefault="007F30AE" w:rsidP="008E53F9">
      <w:pPr>
        <w:pStyle w:val="Titre1"/>
      </w:pPr>
      <w:r w:rsidRPr="007F30AE">
        <w:t>Réalisation</w:t>
      </w:r>
      <w:bookmarkEnd w:id="21"/>
      <w:bookmarkEnd w:id="22"/>
      <w:bookmarkEnd w:id="23"/>
    </w:p>
    <w:p w14:paraId="166DF8B2" w14:textId="77777777" w:rsidR="007F30AE" w:rsidRPr="007F30AE" w:rsidRDefault="00116F07" w:rsidP="008E53F9">
      <w:pPr>
        <w:pStyle w:val="Titre2"/>
      </w:pPr>
      <w:bookmarkStart w:id="24" w:name="_Toc164007807"/>
      <w:r>
        <w:t>Installation de l’e</w:t>
      </w:r>
      <w:r w:rsidR="005C1848">
        <w:t>nvironnement de travail</w:t>
      </w:r>
      <w:bookmarkEnd w:id="24"/>
    </w:p>
    <w:p w14:paraId="13EA8CAC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28236B51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71D8CB2E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24F78BDD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47BD6358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4798FA70" w14:textId="77777777" w:rsidR="00E07F66" w:rsidRDefault="00106156" w:rsidP="005C1848">
      <w:pPr>
        <w:pStyle w:val="Titre2"/>
      </w:pPr>
      <w:bookmarkStart w:id="25" w:name="_Toc164007808"/>
      <w:r>
        <w:t>Ressources extérieures</w:t>
      </w:r>
      <w:bookmarkEnd w:id="25"/>
    </w:p>
    <w:p w14:paraId="52CC81DD" w14:textId="77777777" w:rsidR="00E07F66" w:rsidRDefault="00E07F66" w:rsidP="00E07F66">
      <w:pPr>
        <w:pStyle w:val="Informations"/>
      </w:pPr>
      <w:r w:rsidRPr="00920F4E">
        <w:t>Ce</w:t>
      </w:r>
      <w:r>
        <w:t>tte partie</w:t>
      </w:r>
      <w:r w:rsidRPr="00920F4E">
        <w:t xml:space="preserve"> </w:t>
      </w:r>
      <w:r w:rsidR="00106156">
        <w:t>décrit toutes les ressources qui ont été utilisées dans le cadre du projet et qui n’avait pas été fourni au départ.</w:t>
      </w:r>
    </w:p>
    <w:p w14:paraId="0A9ED9B3" w14:textId="77777777" w:rsidR="00106156" w:rsidRPr="00920F4E" w:rsidRDefault="00106156" w:rsidP="00E07F66">
      <w:pPr>
        <w:pStyle w:val="Informations"/>
      </w:pPr>
      <w:r>
        <w:t>Pour chaque ressource, expliquer les raisons de ce choix. Pourquoi en avez-vous eu besoin ? Y avait-il d’autres possibilités ? Pourquoi avoir choisi celle-ci plutôt qu’une autre ?...</w:t>
      </w:r>
    </w:p>
    <w:p w14:paraId="0B125669" w14:textId="77777777" w:rsidR="005C1848" w:rsidRPr="007F30AE" w:rsidRDefault="00D95D32" w:rsidP="005C1848">
      <w:pPr>
        <w:pStyle w:val="Titre2"/>
      </w:pPr>
      <w:bookmarkStart w:id="26" w:name="_Toc164007809"/>
      <w:r>
        <w:t>Déroulement effectif</w:t>
      </w:r>
      <w:bookmarkEnd w:id="26"/>
    </w:p>
    <w:p w14:paraId="5989BE54" w14:textId="77777777" w:rsidR="00D95D32" w:rsidRDefault="005C1848" w:rsidP="005C1848">
      <w:pPr>
        <w:pStyle w:val="Informations"/>
      </w:pPr>
      <w:bookmarkStart w:id="27" w:name="_Toc532179961"/>
      <w:r>
        <w:t>Liste des sprints avec</w:t>
      </w:r>
      <w:r w:rsidR="00D95D32">
        <w:t> pour chacun :</w:t>
      </w:r>
    </w:p>
    <w:p w14:paraId="14578199" w14:textId="77777777" w:rsidR="005C1848" w:rsidRDefault="00D95D32" w:rsidP="00D95D32">
      <w:pPr>
        <w:pStyle w:val="Informations"/>
        <w:numPr>
          <w:ilvl w:val="0"/>
          <w:numId w:val="7"/>
        </w:numPr>
      </w:pPr>
      <w:r>
        <w:t>L</w:t>
      </w:r>
      <w:r w:rsidR="005C1848">
        <w:t>es stories qui ont été réalisées</w:t>
      </w:r>
    </w:p>
    <w:p w14:paraId="7C137F54" w14:textId="77777777" w:rsidR="00D95D32" w:rsidRDefault="00D95D32" w:rsidP="00D95D32">
      <w:pPr>
        <w:pStyle w:val="Informations"/>
        <w:numPr>
          <w:ilvl w:val="0"/>
          <w:numId w:val="7"/>
        </w:numPr>
      </w:pPr>
      <w:r>
        <w:t xml:space="preserve">Le résultat de la </w:t>
      </w:r>
      <w:proofErr w:type="spellStart"/>
      <w:r>
        <w:t>retrospective</w:t>
      </w:r>
      <w:proofErr w:type="spellEnd"/>
    </w:p>
    <w:p w14:paraId="1308B4ED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5011A1DE" w14:textId="77777777" w:rsidR="00505421" w:rsidRPr="007F30AE" w:rsidRDefault="00F16ADE" w:rsidP="008E53F9">
      <w:pPr>
        <w:pStyle w:val="Titre2"/>
      </w:pPr>
      <w:bookmarkStart w:id="28" w:name="_Toc164007810"/>
      <w:bookmarkEnd w:id="27"/>
      <w:r>
        <w:t xml:space="preserve">Journal de </w:t>
      </w:r>
      <w:r w:rsidR="00E07F66">
        <w:t>travail</w:t>
      </w:r>
      <w:bookmarkEnd w:id="28"/>
    </w:p>
    <w:p w14:paraId="4F7B9D36" w14:textId="77777777" w:rsidR="00E07F66" w:rsidRDefault="00E07F66" w:rsidP="002B1E09">
      <w:pPr>
        <w:pStyle w:val="Informations"/>
      </w:pPr>
    </w:p>
    <w:p w14:paraId="544AF91B" w14:textId="77777777" w:rsidR="00E07F66" w:rsidRDefault="00E07F66" w:rsidP="002B1E09">
      <w:pPr>
        <w:pStyle w:val="Informations"/>
      </w:pPr>
      <w:r>
        <w:t>En ici quel est le format du journal de travail et comment il va être maintenu tout au long du projet.</w:t>
      </w:r>
    </w:p>
    <w:p w14:paraId="5B436E81" w14:textId="77777777" w:rsidR="00505421" w:rsidRPr="00920F4E" w:rsidRDefault="00E07F66" w:rsidP="00E07F66">
      <w:pPr>
        <w:pStyle w:val="Informations"/>
      </w:pPr>
      <w:r>
        <w:t>Ne pas mettre le journal de travail lui-même ici ! (</w:t>
      </w:r>
      <w:proofErr w:type="gramStart"/>
      <w:r>
        <w:t>mais</w:t>
      </w:r>
      <w:proofErr w:type="gramEnd"/>
      <w:r>
        <w:t xml:space="preserve"> on peut mettre une référence sur un fichier externe).</w:t>
      </w:r>
    </w:p>
    <w:p w14:paraId="44F321B5" w14:textId="77777777" w:rsidR="007F30AE" w:rsidRPr="007F30AE" w:rsidRDefault="007F30AE" w:rsidP="008E53F9">
      <w:pPr>
        <w:pStyle w:val="Titre1"/>
      </w:pPr>
      <w:bookmarkStart w:id="29" w:name="_Toc532179966"/>
      <w:bookmarkStart w:id="30" w:name="_Toc165969650"/>
      <w:bookmarkStart w:id="31" w:name="_Toc164007811"/>
      <w:r w:rsidRPr="007F30AE">
        <w:lastRenderedPageBreak/>
        <w:t>Tests</w:t>
      </w:r>
      <w:bookmarkEnd w:id="29"/>
      <w:bookmarkEnd w:id="30"/>
      <w:bookmarkEnd w:id="31"/>
    </w:p>
    <w:p w14:paraId="3E60E43C" w14:textId="77777777" w:rsidR="005C1848" w:rsidRDefault="005C1848" w:rsidP="008E53F9">
      <w:pPr>
        <w:pStyle w:val="Titre2"/>
      </w:pPr>
      <w:bookmarkStart w:id="32" w:name="_Toc164007812"/>
      <w:bookmarkStart w:id="33" w:name="_Toc532179968"/>
      <w:bookmarkStart w:id="34" w:name="_Toc165969652"/>
      <w:bookmarkStart w:id="35" w:name="_Ref308525868"/>
      <w:r>
        <w:t>Stratégie de test</w:t>
      </w:r>
      <w:bookmarkEnd w:id="32"/>
    </w:p>
    <w:p w14:paraId="2620B694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50090B01" w14:textId="77777777" w:rsidR="007F30AE" w:rsidRPr="007F30AE" w:rsidRDefault="007F30AE" w:rsidP="008E53F9">
      <w:pPr>
        <w:pStyle w:val="Titre2"/>
      </w:pPr>
      <w:bookmarkStart w:id="36" w:name="_Toc164007813"/>
      <w:r w:rsidRPr="007F30AE">
        <w:t>Dossier des tests</w:t>
      </w:r>
      <w:bookmarkEnd w:id="33"/>
      <w:bookmarkEnd w:id="34"/>
      <w:bookmarkEnd w:id="35"/>
      <w:bookmarkEnd w:id="36"/>
    </w:p>
    <w:p w14:paraId="05F80AE5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17C6AB64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3BA9D7A5" w14:textId="77777777" w:rsidR="002B1E09" w:rsidRPr="00920F4E" w:rsidRDefault="002B1E09" w:rsidP="002B1E09">
      <w:pPr>
        <w:pStyle w:val="Titre2"/>
      </w:pPr>
      <w:bookmarkStart w:id="37" w:name="_Toc164007814"/>
      <w:r>
        <w:t>Problèmes restants</w:t>
      </w:r>
      <w:bookmarkEnd w:id="37"/>
    </w:p>
    <w:p w14:paraId="7DC2B73E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31FCD1B7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4B062DA0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47112C4A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78DCF290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4F527CCA" w14:textId="77777777" w:rsidR="007F30AE" w:rsidRPr="007F30AE" w:rsidRDefault="007F30AE" w:rsidP="008E53F9">
      <w:pPr>
        <w:pStyle w:val="Titre1"/>
      </w:pPr>
      <w:bookmarkStart w:id="38" w:name="_Toc165969653"/>
      <w:bookmarkStart w:id="39" w:name="_Toc164007815"/>
      <w:r w:rsidRPr="007F30AE">
        <w:t>Conclusion</w:t>
      </w:r>
      <w:bookmarkEnd w:id="38"/>
      <w:bookmarkEnd w:id="39"/>
    </w:p>
    <w:p w14:paraId="2A8A429A" w14:textId="77777777" w:rsidR="007F30AE" w:rsidRPr="00152A26" w:rsidRDefault="007F30AE" w:rsidP="008E53F9">
      <w:pPr>
        <w:pStyle w:val="Titre2"/>
      </w:pPr>
      <w:bookmarkStart w:id="40" w:name="_Toc165969654"/>
      <w:bookmarkStart w:id="41" w:name="_Toc164007816"/>
      <w:r w:rsidRPr="00152A26">
        <w:t xml:space="preserve">Bilan des </w:t>
      </w:r>
      <w:bookmarkEnd w:id="40"/>
      <w:r w:rsidR="008E53F9">
        <w:t>fonctionnalités demandées</w:t>
      </w:r>
      <w:bookmarkEnd w:id="41"/>
    </w:p>
    <w:p w14:paraId="1529D308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00919F85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6DA15AF9" w14:textId="77777777" w:rsidR="007F30AE" w:rsidRPr="007F30AE" w:rsidRDefault="007F30AE" w:rsidP="008E53F9">
      <w:pPr>
        <w:pStyle w:val="Titre2"/>
      </w:pPr>
      <w:bookmarkStart w:id="42" w:name="_Toc165969655"/>
      <w:bookmarkStart w:id="43" w:name="_Toc164007817"/>
      <w:r w:rsidRPr="007F30AE">
        <w:t>Bilan de la planification</w:t>
      </w:r>
      <w:bookmarkEnd w:id="42"/>
      <w:bookmarkEnd w:id="43"/>
    </w:p>
    <w:p w14:paraId="622C025C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4D636B32" w14:textId="77777777" w:rsidR="007F30AE" w:rsidRPr="007F30AE" w:rsidRDefault="007F30AE" w:rsidP="008E53F9">
      <w:pPr>
        <w:pStyle w:val="Titre2"/>
      </w:pPr>
      <w:bookmarkStart w:id="44" w:name="_Toc165969656"/>
      <w:bookmarkStart w:id="45" w:name="_Toc164007818"/>
      <w:r w:rsidRPr="007F30AE">
        <w:t>Bilan personnel</w:t>
      </w:r>
      <w:bookmarkEnd w:id="44"/>
      <w:bookmarkEnd w:id="45"/>
    </w:p>
    <w:p w14:paraId="7A144CF4" w14:textId="77777777" w:rsidR="00920F4E" w:rsidRDefault="007F30AE" w:rsidP="002B1E09">
      <w:pPr>
        <w:pStyle w:val="Informations"/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77D92D24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61A5ABB2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2BB8C1FA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69F66664" w14:textId="77777777" w:rsidR="004206A2" w:rsidRPr="00920F4E" w:rsidRDefault="004206A2" w:rsidP="002B1E09">
      <w:pPr>
        <w:pStyle w:val="Informations"/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2CC2EA9D" w14:textId="77777777" w:rsidR="00903FEF" w:rsidRPr="007F30AE" w:rsidRDefault="00903FEF" w:rsidP="008E53F9">
      <w:pPr>
        <w:pStyle w:val="Titre1"/>
      </w:pPr>
      <w:bookmarkStart w:id="46" w:name="_Toc164007819"/>
      <w:r>
        <w:t>Annexes</w:t>
      </w:r>
      <w:bookmarkEnd w:id="46"/>
    </w:p>
    <w:p w14:paraId="4CAF4C2C" w14:textId="77777777" w:rsidR="00106156" w:rsidRDefault="00106156" w:rsidP="002B1E09">
      <w:pPr>
        <w:pStyle w:val="Informations"/>
      </w:pPr>
      <w:r>
        <w:t>Tous les documents utiles à la compréhension de points de détail du projet.</w:t>
      </w:r>
    </w:p>
    <w:p w14:paraId="7C0A043B" w14:textId="77777777" w:rsidR="00903FEF" w:rsidRPr="00920F4E" w:rsidRDefault="00B64C66" w:rsidP="002B1E09">
      <w:pPr>
        <w:pStyle w:val="Informations"/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275139E1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72263CAF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3FF2FE82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3625C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88E19" w14:textId="77777777" w:rsidR="009C501F" w:rsidRDefault="009C501F">
      <w:r>
        <w:separator/>
      </w:r>
    </w:p>
  </w:endnote>
  <w:endnote w:type="continuationSeparator" w:id="0">
    <w:p w14:paraId="3D2D80C5" w14:textId="77777777" w:rsidR="009C501F" w:rsidRDefault="009C5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40675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510"/>
      <w:gridCol w:w="2680"/>
      <w:gridCol w:w="3096"/>
    </w:tblGrid>
    <w:tr w:rsidR="00AA4393" w:rsidRPr="00000197" w14:paraId="79EDBE02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2AAACCC" w14:textId="35E1D9D8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9B6DE9" w:rsidRPr="009B6DE9">
              <w:rPr>
                <w:rFonts w:cs="Arial"/>
                <w:noProof/>
                <w:szCs w:val="16"/>
              </w:rPr>
              <w:t>Samuel Sallaku</w:t>
            </w:r>
          </w:fldSimple>
        </w:p>
        <w:p w14:paraId="18B3FCEE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4BFB02D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77A7C2EC" w14:textId="53614221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B6DE9">
            <w:rPr>
              <w:rFonts w:cs="Arial"/>
              <w:noProof/>
              <w:szCs w:val="16"/>
            </w:rPr>
            <w:t>15.04.2024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F92CE0E" w14:textId="77777777" w:rsidTr="00E52B61">
      <w:trPr>
        <w:jc w:val="center"/>
      </w:trPr>
      <w:tc>
        <w:tcPr>
          <w:tcW w:w="3510" w:type="dxa"/>
          <w:vAlign w:val="center"/>
        </w:tcPr>
        <w:p w14:paraId="309F50AF" w14:textId="1A34ECA9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9B6DE9">
            <w:rPr>
              <w:noProof/>
            </w:rPr>
            <w:t>Samuel Sallaku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6AE70A16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3C7AD6E4" w14:textId="2B3F5101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B6DE9">
            <w:rPr>
              <w:rFonts w:cs="Arial"/>
              <w:noProof/>
              <w:szCs w:val="16"/>
            </w:rPr>
            <w:t>23.04.2024 16:32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8613FC2" w14:textId="77777777" w:rsidTr="00E52B61">
      <w:trPr>
        <w:jc w:val="center"/>
      </w:trPr>
      <w:tc>
        <w:tcPr>
          <w:tcW w:w="3510" w:type="dxa"/>
          <w:vAlign w:val="center"/>
        </w:tcPr>
        <w:p w14:paraId="4DF7D823" w14:textId="0E15539F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9B6DE9" w:rsidRPr="009B6DE9">
              <w:rPr>
                <w:rFonts w:cs="Arial"/>
                <w:noProof/>
                <w:szCs w:val="16"/>
              </w:rPr>
              <w:t>9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B6DE9">
            <w:rPr>
              <w:rFonts w:cs="Arial"/>
              <w:noProof/>
              <w:szCs w:val="16"/>
            </w:rPr>
            <w:t>23.04.2024 16:32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382B8384" w14:textId="1B9E408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9B6DE9" w:rsidRPr="009B6DE9">
              <w:rPr>
                <w:rFonts w:cs="Arial"/>
                <w:noProof/>
                <w:szCs w:val="16"/>
              </w:rPr>
              <w:t>RapportDeProjet</w:t>
            </w:r>
            <w:r w:rsidR="009B6DE9">
              <w:rPr>
                <w:noProof/>
              </w:rPr>
              <w:t>_306_SamuelSallaku.docx</w:t>
            </w:r>
          </w:fldSimple>
        </w:p>
      </w:tc>
    </w:tr>
  </w:tbl>
  <w:p w14:paraId="45D7E964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F3B71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2C034" w14:textId="77777777" w:rsidR="009C501F" w:rsidRDefault="009C501F">
      <w:r>
        <w:separator/>
      </w:r>
    </w:p>
  </w:footnote>
  <w:footnote w:type="continuationSeparator" w:id="0">
    <w:p w14:paraId="4E472389" w14:textId="77777777" w:rsidR="009C501F" w:rsidRDefault="009C5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063BA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44"/>
      <w:gridCol w:w="4559"/>
      <w:gridCol w:w="2283"/>
    </w:tblGrid>
    <w:tr w:rsidR="00AA4393" w14:paraId="7FE0680B" w14:textId="77777777">
      <w:trPr>
        <w:trHeight w:val="536"/>
        <w:jc w:val="center"/>
      </w:trPr>
      <w:tc>
        <w:tcPr>
          <w:tcW w:w="2445" w:type="dxa"/>
          <w:vAlign w:val="center"/>
        </w:tcPr>
        <w:p w14:paraId="7C01F0E1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7182F187" w14:textId="77777777" w:rsidR="00AA4393" w:rsidRPr="00B4738A" w:rsidRDefault="00AA4393" w:rsidP="00B4738A"/>
      </w:tc>
      <w:tc>
        <w:tcPr>
          <w:tcW w:w="2283" w:type="dxa"/>
          <w:vAlign w:val="center"/>
        </w:tcPr>
        <w:p w14:paraId="4778C9BE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5381FF98" wp14:editId="3D374CAD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F046F05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F24B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9D3745"/>
    <w:multiLevelType w:val="hybridMultilevel"/>
    <w:tmpl w:val="1CA2F09C"/>
    <w:lvl w:ilvl="0" w:tplc="040C0001">
      <w:start w:val="1"/>
      <w:numFmt w:val="bullet"/>
      <w:lvlText w:val=""/>
      <w:lvlJc w:val="left"/>
      <w:pPr>
        <w:ind w:left="21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75895656"/>
    <w:multiLevelType w:val="hybridMultilevel"/>
    <w:tmpl w:val="DD24298E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4"/>
  </w:num>
  <w:num w:numId="3" w16cid:durableId="722951399">
    <w:abstractNumId w:val="2"/>
  </w:num>
  <w:num w:numId="4" w16cid:durableId="231742127">
    <w:abstractNumId w:val="5"/>
  </w:num>
  <w:num w:numId="5" w16cid:durableId="571349081">
    <w:abstractNumId w:val="6"/>
  </w:num>
  <w:num w:numId="6" w16cid:durableId="459957811">
    <w:abstractNumId w:val="1"/>
  </w:num>
  <w:num w:numId="7" w16cid:durableId="23753091">
    <w:abstractNumId w:val="3"/>
  </w:num>
  <w:num w:numId="8" w16cid:durableId="62982338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660A5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06156"/>
    <w:rsid w:val="00111811"/>
    <w:rsid w:val="00114120"/>
    <w:rsid w:val="00116F07"/>
    <w:rsid w:val="0015167D"/>
    <w:rsid w:val="00152A26"/>
    <w:rsid w:val="001764CE"/>
    <w:rsid w:val="00183417"/>
    <w:rsid w:val="00190F35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20471"/>
    <w:rsid w:val="0034172E"/>
    <w:rsid w:val="003625C8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54A1D"/>
    <w:rsid w:val="004C6BBA"/>
    <w:rsid w:val="004D08EE"/>
    <w:rsid w:val="004D5266"/>
    <w:rsid w:val="004E099D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02051"/>
    <w:rsid w:val="007118D3"/>
    <w:rsid w:val="007211A1"/>
    <w:rsid w:val="00742484"/>
    <w:rsid w:val="00744762"/>
    <w:rsid w:val="0074498A"/>
    <w:rsid w:val="007476C9"/>
    <w:rsid w:val="00753A51"/>
    <w:rsid w:val="0076036D"/>
    <w:rsid w:val="00765BB3"/>
    <w:rsid w:val="007660A5"/>
    <w:rsid w:val="007700A7"/>
    <w:rsid w:val="007724F1"/>
    <w:rsid w:val="00772BC0"/>
    <w:rsid w:val="007748A7"/>
    <w:rsid w:val="007D0A71"/>
    <w:rsid w:val="007D2CDF"/>
    <w:rsid w:val="007D546C"/>
    <w:rsid w:val="007D7711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907B5"/>
    <w:rsid w:val="009B009E"/>
    <w:rsid w:val="009B190E"/>
    <w:rsid w:val="009B6DE9"/>
    <w:rsid w:val="009B6FDC"/>
    <w:rsid w:val="009C501F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C6322"/>
    <w:rsid w:val="00AD3EE8"/>
    <w:rsid w:val="00AE282D"/>
    <w:rsid w:val="00AE45C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2DF9"/>
    <w:rsid w:val="00BF7A15"/>
    <w:rsid w:val="00C20939"/>
    <w:rsid w:val="00C329D7"/>
    <w:rsid w:val="00C33C51"/>
    <w:rsid w:val="00C75A98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95D32"/>
    <w:rsid w:val="00DB1DCD"/>
    <w:rsid w:val="00E015B8"/>
    <w:rsid w:val="00E05F8A"/>
    <w:rsid w:val="00E07F66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  <w:rsid w:val="00FB6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F4AA114"/>
  <w15:docId w15:val="{1E492B91-E136-4332-BCDA-D1A9696B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allaku\Documents\GitHub\ICT-306\Mat&#233;riel\m-proj-rapport%20building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6952629042AF4392ABFF79F1535A46" ma:contentTypeVersion="14" ma:contentTypeDescription="Crée un document." ma:contentTypeScope="" ma:versionID="33604a8a9086d68058580a1a43c74634">
  <xsd:schema xmlns:xsd="http://www.w3.org/2001/XMLSchema" xmlns:xs="http://www.w3.org/2001/XMLSchema" xmlns:p="http://schemas.microsoft.com/office/2006/metadata/properties" xmlns:ns3="1be71a9f-368a-4876-9c29-26a4f26a34a2" xmlns:ns4="521153c6-29d6-40b2-abdc-15687e3d4d82" targetNamespace="http://schemas.microsoft.com/office/2006/metadata/properties" ma:root="true" ma:fieldsID="82aee665aa617d1b89e16b1beb82896b" ns3:_="" ns4:_="">
    <xsd:import namespace="1be71a9f-368a-4876-9c29-26a4f26a34a2"/>
    <xsd:import namespace="521153c6-29d6-40b2-abdc-15687e3d4d8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71a9f-368a-4876-9c29-26a4f26a34a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1153c6-29d6-40b2-abdc-15687e3d4d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be71a9f-368a-4876-9c29-26a4f26a34a2" xsi:nil="true"/>
  </documentManagement>
</p:properties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753002-7960-494E-8631-841A81203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e71a9f-368a-4876-9c29-26a4f26a34a2"/>
    <ds:schemaRef ds:uri="521153c6-29d6-40b2-abdc-15687e3d4d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1be71a9f-368a-4876-9c29-26a4f26a34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 building.dotx</Template>
  <TotalTime>32</TotalTime>
  <Pages>1</Pages>
  <Words>2663</Words>
  <Characters>14650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17279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Samuel Sallaku</dc:creator>
  <cp:lastModifiedBy>Samuel Sallaku</cp:lastModifiedBy>
  <cp:revision>11</cp:revision>
  <cp:lastPrinted>2024-04-23T14:32:00Z</cp:lastPrinted>
  <dcterms:created xsi:type="dcterms:W3CDTF">2024-04-15T09:52:00Z</dcterms:created>
  <dcterms:modified xsi:type="dcterms:W3CDTF">2024-04-23T14:33:00Z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0x010100556952629042AF4392ABFF79F1535A46</vt:lpwstr>
  </property>
</Properties>
</file>