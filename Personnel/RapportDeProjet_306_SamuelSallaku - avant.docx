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3BB9" w14:textId="52F575C9" w:rsidR="007F30AE" w:rsidRPr="000E7483" w:rsidRDefault="00351008" w:rsidP="000E7483">
      <w:pPr>
        <w:pStyle w:val="Titre"/>
      </w:pPr>
      <w:r>
        <w:t>P_GestProj – Le bâtiment X de Vennes</w:t>
      </w:r>
    </w:p>
    <w:p w14:paraId="32A7ED11"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81AA1A8" wp14:editId="4577DF4A">
            <wp:extent cx="4521202" cy="254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526975" cy="2546422"/>
                    </a:xfrm>
                    <a:prstGeom prst="rect">
                      <a:avLst/>
                    </a:prstGeom>
                    <a:noFill/>
                    <a:ln w="9525">
                      <a:noFill/>
                      <a:miter lim="800000"/>
                      <a:headEnd/>
                      <a:tailEnd/>
                    </a:ln>
                  </pic:spPr>
                </pic:pic>
              </a:graphicData>
            </a:graphic>
          </wp:inline>
        </w:drawing>
      </w:r>
    </w:p>
    <w:p w14:paraId="4B3132E9" w14:textId="27FEC82F" w:rsidR="007F30AE" w:rsidRPr="006D1911" w:rsidRDefault="004E099D" w:rsidP="000E7483">
      <w:pPr>
        <w:spacing w:before="2000"/>
        <w:jc w:val="center"/>
        <w:rPr>
          <w:color w:val="1F497D" w:themeColor="text2"/>
        </w:rPr>
      </w:pPr>
      <w:r w:rsidRPr="006D1911">
        <w:rPr>
          <w:color w:val="1F497D" w:themeColor="text2"/>
        </w:rPr>
        <w:t>Samuel Sallaku</w:t>
      </w:r>
      <w:r w:rsidR="007F30AE" w:rsidRPr="006D1911">
        <w:rPr>
          <w:color w:val="1F497D" w:themeColor="text2"/>
        </w:rPr>
        <w:t xml:space="preserve"> – </w:t>
      </w:r>
      <w:r w:rsidRPr="006D1911">
        <w:rPr>
          <w:color w:val="1F497D" w:themeColor="text2"/>
        </w:rPr>
        <w:t>CIN1B</w:t>
      </w:r>
    </w:p>
    <w:p w14:paraId="397AED23" w14:textId="2BF4F182" w:rsidR="007F30AE" w:rsidRPr="006D1911" w:rsidRDefault="004E099D" w:rsidP="000E7483">
      <w:pPr>
        <w:jc w:val="center"/>
        <w:rPr>
          <w:color w:val="1F497D" w:themeColor="text2"/>
        </w:rPr>
      </w:pPr>
      <w:r w:rsidRPr="006D1911">
        <w:rPr>
          <w:color w:val="1F497D" w:themeColor="text2"/>
        </w:rPr>
        <w:t>ETML – Section Informatique</w:t>
      </w:r>
    </w:p>
    <w:p w14:paraId="3BE81F0C" w14:textId="74309ED0" w:rsidR="007F30AE" w:rsidRPr="006D1911" w:rsidRDefault="004E099D" w:rsidP="000E7483">
      <w:pPr>
        <w:jc w:val="center"/>
        <w:rPr>
          <w:color w:val="1F497D" w:themeColor="text2"/>
        </w:rPr>
      </w:pPr>
      <w:r w:rsidRPr="006D1911">
        <w:rPr>
          <w:color w:val="1F497D" w:themeColor="text2"/>
        </w:rPr>
        <w:t>32p</w:t>
      </w:r>
    </w:p>
    <w:p w14:paraId="52FBE633" w14:textId="540412EB" w:rsidR="007F30AE" w:rsidRPr="006D1911" w:rsidRDefault="004E099D" w:rsidP="000E7483">
      <w:pPr>
        <w:jc w:val="center"/>
        <w:rPr>
          <w:color w:val="1F497D" w:themeColor="text2"/>
        </w:rPr>
      </w:pPr>
      <w:r w:rsidRPr="006D1911">
        <w:rPr>
          <w:color w:val="1F497D" w:themeColor="text2"/>
        </w:rPr>
        <w:t>Xavier Carrel</w:t>
      </w:r>
    </w:p>
    <w:p w14:paraId="24BB2060" w14:textId="05C00680" w:rsidR="007F30AE" w:rsidRPr="006D1911" w:rsidRDefault="0059222E" w:rsidP="000E7483">
      <w:pPr>
        <w:jc w:val="center"/>
        <w:rPr>
          <w:color w:val="1F497D" w:themeColor="text2"/>
        </w:rPr>
      </w:pPr>
      <w:r w:rsidRPr="006D1911">
        <w:rPr>
          <w:color w:val="1F497D" w:themeColor="text2"/>
        </w:rPr>
        <w:t>xavier.carrel@eduvaud.ch</w:t>
      </w:r>
    </w:p>
    <w:p w14:paraId="39D5C14A" w14:textId="77777777" w:rsidR="007F30AE" w:rsidRPr="007F30AE" w:rsidRDefault="007F30AE" w:rsidP="001764CE">
      <w:pPr>
        <w:pStyle w:val="Titre"/>
      </w:pPr>
      <w:r w:rsidRPr="00AA4393">
        <w:br w:type="page"/>
      </w:r>
      <w:r w:rsidRPr="007F30AE">
        <w:lastRenderedPageBreak/>
        <w:t>Table des matières</w:t>
      </w:r>
    </w:p>
    <w:p w14:paraId="2D5D21F0" w14:textId="4DD29C29" w:rsidR="004A2B9F"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5991728" w:history="1">
        <w:r w:rsidR="004A2B9F" w:rsidRPr="00D83571">
          <w:rPr>
            <w:rStyle w:val="Lienhypertexte"/>
            <w:noProof/>
          </w:rPr>
          <w:t>1</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Spécifications</w:t>
        </w:r>
        <w:r w:rsidR="004A2B9F">
          <w:rPr>
            <w:noProof/>
            <w:webHidden/>
          </w:rPr>
          <w:tab/>
        </w:r>
        <w:r w:rsidR="004A2B9F">
          <w:rPr>
            <w:noProof/>
            <w:webHidden/>
          </w:rPr>
          <w:fldChar w:fldCharType="begin"/>
        </w:r>
        <w:r w:rsidR="004A2B9F">
          <w:rPr>
            <w:noProof/>
            <w:webHidden/>
          </w:rPr>
          <w:instrText xml:space="preserve"> PAGEREF _Toc165991728 \h </w:instrText>
        </w:r>
        <w:r w:rsidR="004A2B9F">
          <w:rPr>
            <w:noProof/>
            <w:webHidden/>
          </w:rPr>
        </w:r>
        <w:r w:rsidR="004A2B9F">
          <w:rPr>
            <w:noProof/>
            <w:webHidden/>
          </w:rPr>
          <w:fldChar w:fldCharType="separate"/>
        </w:r>
        <w:r w:rsidR="00D10E08">
          <w:rPr>
            <w:noProof/>
            <w:webHidden/>
          </w:rPr>
          <w:t>3</w:t>
        </w:r>
        <w:r w:rsidR="004A2B9F">
          <w:rPr>
            <w:noProof/>
            <w:webHidden/>
          </w:rPr>
          <w:fldChar w:fldCharType="end"/>
        </w:r>
      </w:hyperlink>
    </w:p>
    <w:p w14:paraId="68EBBFF0" w14:textId="215E66C9"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29" w:history="1">
        <w:r w:rsidR="004A2B9F" w:rsidRPr="00D83571">
          <w:rPr>
            <w:rStyle w:val="Lienhypertexte"/>
            <w:noProof/>
          </w:rPr>
          <w:t>1.1</w:t>
        </w:r>
        <w:r w:rsidR="004A2B9F">
          <w:rPr>
            <w:rFonts w:eastAsiaTheme="minorEastAsia" w:cstheme="minorBidi"/>
            <w:smallCaps w:val="0"/>
            <w:noProof/>
            <w:kern w:val="2"/>
            <w:sz w:val="22"/>
            <w:szCs w:val="22"/>
            <w14:ligatures w14:val="standardContextual"/>
          </w:rPr>
          <w:tab/>
        </w:r>
        <w:r w:rsidR="004A2B9F" w:rsidRPr="00D83571">
          <w:rPr>
            <w:rStyle w:val="Lienhypertexte"/>
            <w:noProof/>
          </w:rPr>
          <w:t>Titre</w:t>
        </w:r>
        <w:r w:rsidR="004A2B9F">
          <w:rPr>
            <w:noProof/>
            <w:webHidden/>
          </w:rPr>
          <w:tab/>
        </w:r>
        <w:r w:rsidR="004A2B9F">
          <w:rPr>
            <w:noProof/>
            <w:webHidden/>
          </w:rPr>
          <w:fldChar w:fldCharType="begin"/>
        </w:r>
        <w:r w:rsidR="004A2B9F">
          <w:rPr>
            <w:noProof/>
            <w:webHidden/>
          </w:rPr>
          <w:instrText xml:space="preserve"> PAGEREF _Toc165991729 \h </w:instrText>
        </w:r>
        <w:r w:rsidR="004A2B9F">
          <w:rPr>
            <w:noProof/>
            <w:webHidden/>
          </w:rPr>
        </w:r>
        <w:r w:rsidR="004A2B9F">
          <w:rPr>
            <w:noProof/>
            <w:webHidden/>
          </w:rPr>
          <w:fldChar w:fldCharType="separate"/>
        </w:r>
        <w:r w:rsidR="00D10E08">
          <w:rPr>
            <w:noProof/>
            <w:webHidden/>
          </w:rPr>
          <w:t>3</w:t>
        </w:r>
        <w:r w:rsidR="004A2B9F">
          <w:rPr>
            <w:noProof/>
            <w:webHidden/>
          </w:rPr>
          <w:fldChar w:fldCharType="end"/>
        </w:r>
      </w:hyperlink>
    </w:p>
    <w:p w14:paraId="372F4C87" w14:textId="57036EBE"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0" w:history="1">
        <w:r w:rsidR="004A2B9F" w:rsidRPr="00D83571">
          <w:rPr>
            <w:rStyle w:val="Lienhypertexte"/>
            <w:noProof/>
          </w:rPr>
          <w:t>1.2</w:t>
        </w:r>
        <w:r w:rsidR="004A2B9F">
          <w:rPr>
            <w:rFonts w:eastAsiaTheme="minorEastAsia" w:cstheme="minorBidi"/>
            <w:smallCaps w:val="0"/>
            <w:noProof/>
            <w:kern w:val="2"/>
            <w:sz w:val="22"/>
            <w:szCs w:val="22"/>
            <w14:ligatures w14:val="standardContextual"/>
          </w:rPr>
          <w:tab/>
        </w:r>
        <w:r w:rsidR="004A2B9F" w:rsidRPr="00D83571">
          <w:rPr>
            <w:rStyle w:val="Lienhypertexte"/>
            <w:noProof/>
          </w:rPr>
          <w:t>Description</w:t>
        </w:r>
        <w:r w:rsidR="004A2B9F">
          <w:rPr>
            <w:noProof/>
            <w:webHidden/>
          </w:rPr>
          <w:tab/>
        </w:r>
        <w:r w:rsidR="004A2B9F">
          <w:rPr>
            <w:noProof/>
            <w:webHidden/>
          </w:rPr>
          <w:fldChar w:fldCharType="begin"/>
        </w:r>
        <w:r w:rsidR="004A2B9F">
          <w:rPr>
            <w:noProof/>
            <w:webHidden/>
          </w:rPr>
          <w:instrText xml:space="preserve"> PAGEREF _Toc165991730 \h </w:instrText>
        </w:r>
        <w:r w:rsidR="004A2B9F">
          <w:rPr>
            <w:noProof/>
            <w:webHidden/>
          </w:rPr>
        </w:r>
        <w:r w:rsidR="004A2B9F">
          <w:rPr>
            <w:noProof/>
            <w:webHidden/>
          </w:rPr>
          <w:fldChar w:fldCharType="separate"/>
        </w:r>
        <w:r w:rsidR="00D10E08">
          <w:rPr>
            <w:noProof/>
            <w:webHidden/>
          </w:rPr>
          <w:t>3</w:t>
        </w:r>
        <w:r w:rsidR="004A2B9F">
          <w:rPr>
            <w:noProof/>
            <w:webHidden/>
          </w:rPr>
          <w:fldChar w:fldCharType="end"/>
        </w:r>
      </w:hyperlink>
    </w:p>
    <w:p w14:paraId="2C97B7ED" w14:textId="0883299B"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1" w:history="1">
        <w:r w:rsidR="004A2B9F" w:rsidRPr="00D83571">
          <w:rPr>
            <w:rStyle w:val="Lienhypertexte"/>
            <w:noProof/>
          </w:rPr>
          <w:t>1.3</w:t>
        </w:r>
        <w:r w:rsidR="004A2B9F">
          <w:rPr>
            <w:rFonts w:eastAsiaTheme="minorEastAsia" w:cstheme="minorBidi"/>
            <w:smallCaps w:val="0"/>
            <w:noProof/>
            <w:kern w:val="2"/>
            <w:sz w:val="22"/>
            <w:szCs w:val="22"/>
            <w14:ligatures w14:val="standardContextual"/>
          </w:rPr>
          <w:tab/>
        </w:r>
        <w:r w:rsidR="004A2B9F" w:rsidRPr="00D83571">
          <w:rPr>
            <w:rStyle w:val="Lienhypertexte"/>
            <w:noProof/>
          </w:rPr>
          <w:t>Matériel et logiciels à disposition</w:t>
        </w:r>
        <w:r w:rsidR="004A2B9F">
          <w:rPr>
            <w:noProof/>
            <w:webHidden/>
          </w:rPr>
          <w:tab/>
        </w:r>
        <w:r w:rsidR="004A2B9F">
          <w:rPr>
            <w:noProof/>
            <w:webHidden/>
          </w:rPr>
          <w:fldChar w:fldCharType="begin"/>
        </w:r>
        <w:r w:rsidR="004A2B9F">
          <w:rPr>
            <w:noProof/>
            <w:webHidden/>
          </w:rPr>
          <w:instrText xml:space="preserve"> PAGEREF _Toc165991731 \h </w:instrText>
        </w:r>
        <w:r w:rsidR="004A2B9F">
          <w:rPr>
            <w:noProof/>
            <w:webHidden/>
          </w:rPr>
        </w:r>
        <w:r w:rsidR="004A2B9F">
          <w:rPr>
            <w:noProof/>
            <w:webHidden/>
          </w:rPr>
          <w:fldChar w:fldCharType="separate"/>
        </w:r>
        <w:r w:rsidR="00D10E08">
          <w:rPr>
            <w:noProof/>
            <w:webHidden/>
          </w:rPr>
          <w:t>3</w:t>
        </w:r>
        <w:r w:rsidR="004A2B9F">
          <w:rPr>
            <w:noProof/>
            <w:webHidden/>
          </w:rPr>
          <w:fldChar w:fldCharType="end"/>
        </w:r>
      </w:hyperlink>
    </w:p>
    <w:p w14:paraId="5377D39E" w14:textId="6805166C"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2" w:history="1">
        <w:r w:rsidR="004A2B9F" w:rsidRPr="00D83571">
          <w:rPr>
            <w:rStyle w:val="Lienhypertexte"/>
            <w:noProof/>
          </w:rPr>
          <w:t>1.4</w:t>
        </w:r>
        <w:r w:rsidR="004A2B9F">
          <w:rPr>
            <w:rFonts w:eastAsiaTheme="minorEastAsia" w:cstheme="minorBidi"/>
            <w:smallCaps w:val="0"/>
            <w:noProof/>
            <w:kern w:val="2"/>
            <w:sz w:val="22"/>
            <w:szCs w:val="22"/>
            <w14:ligatures w14:val="standardContextual"/>
          </w:rPr>
          <w:tab/>
        </w:r>
        <w:r w:rsidR="004A2B9F" w:rsidRPr="00D83571">
          <w:rPr>
            <w:rStyle w:val="Lienhypertexte"/>
            <w:noProof/>
          </w:rPr>
          <w:t>Prérequis</w:t>
        </w:r>
        <w:r w:rsidR="004A2B9F">
          <w:rPr>
            <w:noProof/>
            <w:webHidden/>
          </w:rPr>
          <w:tab/>
        </w:r>
        <w:r w:rsidR="004A2B9F">
          <w:rPr>
            <w:noProof/>
            <w:webHidden/>
          </w:rPr>
          <w:fldChar w:fldCharType="begin"/>
        </w:r>
        <w:r w:rsidR="004A2B9F">
          <w:rPr>
            <w:noProof/>
            <w:webHidden/>
          </w:rPr>
          <w:instrText xml:space="preserve"> PAGEREF _Toc165991732 \h </w:instrText>
        </w:r>
        <w:r w:rsidR="004A2B9F">
          <w:rPr>
            <w:noProof/>
            <w:webHidden/>
          </w:rPr>
        </w:r>
        <w:r w:rsidR="004A2B9F">
          <w:rPr>
            <w:noProof/>
            <w:webHidden/>
          </w:rPr>
          <w:fldChar w:fldCharType="separate"/>
        </w:r>
        <w:r w:rsidR="00D10E08">
          <w:rPr>
            <w:noProof/>
            <w:webHidden/>
          </w:rPr>
          <w:t>3</w:t>
        </w:r>
        <w:r w:rsidR="004A2B9F">
          <w:rPr>
            <w:noProof/>
            <w:webHidden/>
          </w:rPr>
          <w:fldChar w:fldCharType="end"/>
        </w:r>
      </w:hyperlink>
    </w:p>
    <w:p w14:paraId="36FE2A0B" w14:textId="1DBAB838"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3" w:history="1">
        <w:r w:rsidR="004A2B9F" w:rsidRPr="00D83571">
          <w:rPr>
            <w:rStyle w:val="Lienhypertexte"/>
            <w:noProof/>
          </w:rPr>
          <w:t>1.5</w:t>
        </w:r>
        <w:r w:rsidR="004A2B9F">
          <w:rPr>
            <w:rFonts w:eastAsiaTheme="minorEastAsia" w:cstheme="minorBidi"/>
            <w:smallCaps w:val="0"/>
            <w:noProof/>
            <w:kern w:val="2"/>
            <w:sz w:val="22"/>
            <w:szCs w:val="22"/>
            <w14:ligatures w14:val="standardContextual"/>
          </w:rPr>
          <w:tab/>
        </w:r>
        <w:r w:rsidR="004A2B9F" w:rsidRPr="00D83571">
          <w:rPr>
            <w:rStyle w:val="Lienhypertexte"/>
            <w:noProof/>
          </w:rPr>
          <w:t>Cahier des charges</w:t>
        </w:r>
        <w:r w:rsidR="004A2B9F">
          <w:rPr>
            <w:noProof/>
            <w:webHidden/>
          </w:rPr>
          <w:tab/>
        </w:r>
        <w:r w:rsidR="004A2B9F">
          <w:rPr>
            <w:noProof/>
            <w:webHidden/>
          </w:rPr>
          <w:fldChar w:fldCharType="begin"/>
        </w:r>
        <w:r w:rsidR="004A2B9F">
          <w:rPr>
            <w:noProof/>
            <w:webHidden/>
          </w:rPr>
          <w:instrText xml:space="preserve"> PAGEREF _Toc165991733 \h </w:instrText>
        </w:r>
        <w:r w:rsidR="004A2B9F">
          <w:rPr>
            <w:noProof/>
            <w:webHidden/>
          </w:rPr>
        </w:r>
        <w:r w:rsidR="004A2B9F">
          <w:rPr>
            <w:noProof/>
            <w:webHidden/>
          </w:rPr>
          <w:fldChar w:fldCharType="separate"/>
        </w:r>
        <w:r w:rsidR="00D10E08">
          <w:rPr>
            <w:noProof/>
            <w:webHidden/>
          </w:rPr>
          <w:t>3</w:t>
        </w:r>
        <w:r w:rsidR="004A2B9F">
          <w:rPr>
            <w:noProof/>
            <w:webHidden/>
          </w:rPr>
          <w:fldChar w:fldCharType="end"/>
        </w:r>
      </w:hyperlink>
    </w:p>
    <w:p w14:paraId="4F9FB313" w14:textId="102A5501" w:rsidR="004A2B9F" w:rsidRDefault="00000000" w:rsidP="00681B45">
      <w:pPr>
        <w:pStyle w:val="TM3"/>
        <w:rPr>
          <w:rFonts w:eastAsiaTheme="minorEastAsia" w:cstheme="minorBidi"/>
          <w:noProof/>
          <w:kern w:val="2"/>
          <w:sz w:val="22"/>
          <w:szCs w:val="22"/>
          <w14:ligatures w14:val="standardContextual"/>
        </w:rPr>
      </w:pPr>
      <w:hyperlink w:anchor="_Toc165991734" w:history="1">
        <w:r w:rsidR="004A2B9F" w:rsidRPr="00D83571">
          <w:rPr>
            <w:rStyle w:val="Lienhypertexte"/>
            <w:noProof/>
          </w:rPr>
          <w:t>1.5.1</w:t>
        </w:r>
        <w:r w:rsidR="004A2B9F">
          <w:rPr>
            <w:rFonts w:eastAsiaTheme="minorEastAsia" w:cstheme="minorBidi"/>
            <w:noProof/>
            <w:kern w:val="2"/>
            <w:sz w:val="22"/>
            <w:szCs w:val="22"/>
            <w14:ligatures w14:val="standardContextual"/>
          </w:rPr>
          <w:tab/>
        </w:r>
        <w:r w:rsidR="004A2B9F" w:rsidRPr="00D83571">
          <w:rPr>
            <w:rStyle w:val="Lienhypertexte"/>
            <w:noProof/>
          </w:rPr>
          <w:t>Objectifs et portée du projet</w:t>
        </w:r>
        <w:r w:rsidR="004A2B9F">
          <w:rPr>
            <w:noProof/>
            <w:webHidden/>
          </w:rPr>
          <w:tab/>
        </w:r>
        <w:r w:rsidR="004A2B9F">
          <w:rPr>
            <w:noProof/>
            <w:webHidden/>
          </w:rPr>
          <w:fldChar w:fldCharType="begin"/>
        </w:r>
        <w:r w:rsidR="004A2B9F">
          <w:rPr>
            <w:noProof/>
            <w:webHidden/>
          </w:rPr>
          <w:instrText xml:space="preserve"> PAGEREF _Toc165991734 \h </w:instrText>
        </w:r>
        <w:r w:rsidR="004A2B9F">
          <w:rPr>
            <w:noProof/>
            <w:webHidden/>
          </w:rPr>
        </w:r>
        <w:r w:rsidR="004A2B9F">
          <w:rPr>
            <w:noProof/>
            <w:webHidden/>
          </w:rPr>
          <w:fldChar w:fldCharType="separate"/>
        </w:r>
        <w:r w:rsidR="00D10E08">
          <w:rPr>
            <w:noProof/>
            <w:webHidden/>
          </w:rPr>
          <w:t>3</w:t>
        </w:r>
        <w:r w:rsidR="004A2B9F">
          <w:rPr>
            <w:noProof/>
            <w:webHidden/>
          </w:rPr>
          <w:fldChar w:fldCharType="end"/>
        </w:r>
      </w:hyperlink>
    </w:p>
    <w:p w14:paraId="3CA5B9E4" w14:textId="32DDC95C" w:rsidR="004A2B9F" w:rsidRDefault="00000000" w:rsidP="00681B45">
      <w:pPr>
        <w:pStyle w:val="TM3"/>
        <w:rPr>
          <w:rFonts w:eastAsiaTheme="minorEastAsia" w:cstheme="minorBidi"/>
          <w:noProof/>
          <w:kern w:val="2"/>
          <w:sz w:val="22"/>
          <w:szCs w:val="22"/>
          <w14:ligatures w14:val="standardContextual"/>
        </w:rPr>
      </w:pPr>
      <w:hyperlink w:anchor="_Toc165991735" w:history="1">
        <w:r w:rsidR="004A2B9F" w:rsidRPr="00D83571">
          <w:rPr>
            <w:rStyle w:val="Lienhypertexte"/>
            <w:noProof/>
          </w:rPr>
          <w:t>1.5.2</w:t>
        </w:r>
        <w:r w:rsidR="004A2B9F">
          <w:rPr>
            <w:rFonts w:eastAsiaTheme="minorEastAsia" w:cstheme="minorBidi"/>
            <w:noProof/>
            <w:kern w:val="2"/>
            <w:sz w:val="22"/>
            <w:szCs w:val="22"/>
            <w14:ligatures w14:val="standardContextual"/>
          </w:rPr>
          <w:tab/>
        </w:r>
        <w:r w:rsidR="004A2B9F" w:rsidRPr="00D83571">
          <w:rPr>
            <w:rStyle w:val="Lienhypertexte"/>
            <w:noProof/>
          </w:rPr>
          <w:t>Caractéristiques des utilisateurs et impacts</w:t>
        </w:r>
        <w:r w:rsidR="004A2B9F">
          <w:rPr>
            <w:noProof/>
            <w:webHidden/>
          </w:rPr>
          <w:tab/>
        </w:r>
        <w:r w:rsidR="004A2B9F">
          <w:rPr>
            <w:noProof/>
            <w:webHidden/>
          </w:rPr>
          <w:fldChar w:fldCharType="begin"/>
        </w:r>
        <w:r w:rsidR="004A2B9F">
          <w:rPr>
            <w:noProof/>
            <w:webHidden/>
          </w:rPr>
          <w:instrText xml:space="preserve"> PAGEREF _Toc165991735 \h </w:instrText>
        </w:r>
        <w:r w:rsidR="004A2B9F">
          <w:rPr>
            <w:noProof/>
            <w:webHidden/>
          </w:rPr>
        </w:r>
        <w:r w:rsidR="004A2B9F">
          <w:rPr>
            <w:noProof/>
            <w:webHidden/>
          </w:rPr>
          <w:fldChar w:fldCharType="separate"/>
        </w:r>
        <w:r w:rsidR="00D10E08">
          <w:rPr>
            <w:noProof/>
            <w:webHidden/>
          </w:rPr>
          <w:t>4</w:t>
        </w:r>
        <w:r w:rsidR="004A2B9F">
          <w:rPr>
            <w:noProof/>
            <w:webHidden/>
          </w:rPr>
          <w:fldChar w:fldCharType="end"/>
        </w:r>
      </w:hyperlink>
    </w:p>
    <w:p w14:paraId="3CD93F70" w14:textId="0847F483" w:rsidR="004A2B9F" w:rsidRDefault="00000000" w:rsidP="00681B45">
      <w:pPr>
        <w:pStyle w:val="TM3"/>
        <w:rPr>
          <w:rFonts w:eastAsiaTheme="minorEastAsia" w:cstheme="minorBidi"/>
          <w:noProof/>
          <w:kern w:val="2"/>
          <w:sz w:val="22"/>
          <w:szCs w:val="22"/>
          <w14:ligatures w14:val="standardContextual"/>
        </w:rPr>
      </w:pPr>
      <w:hyperlink w:anchor="_Toc165991736" w:history="1">
        <w:r w:rsidR="004A2B9F" w:rsidRPr="00D83571">
          <w:rPr>
            <w:rStyle w:val="Lienhypertexte"/>
            <w:noProof/>
          </w:rPr>
          <w:t>1.5.3</w:t>
        </w:r>
        <w:r w:rsidR="004A2B9F">
          <w:rPr>
            <w:rFonts w:eastAsiaTheme="minorEastAsia" w:cstheme="minorBidi"/>
            <w:noProof/>
            <w:kern w:val="2"/>
            <w:sz w:val="22"/>
            <w:szCs w:val="22"/>
            <w14:ligatures w14:val="standardContextual"/>
          </w:rPr>
          <w:tab/>
        </w:r>
        <w:r w:rsidR="004A2B9F" w:rsidRPr="00D83571">
          <w:rPr>
            <w:rStyle w:val="Lienhypertexte"/>
            <w:noProof/>
          </w:rPr>
          <w:t>Fonctionnalités requises (du point de vue de l’utilisateur)</w:t>
        </w:r>
        <w:r w:rsidR="004A2B9F">
          <w:rPr>
            <w:noProof/>
            <w:webHidden/>
          </w:rPr>
          <w:tab/>
        </w:r>
        <w:r w:rsidR="004A2B9F">
          <w:rPr>
            <w:noProof/>
            <w:webHidden/>
          </w:rPr>
          <w:fldChar w:fldCharType="begin"/>
        </w:r>
        <w:r w:rsidR="004A2B9F">
          <w:rPr>
            <w:noProof/>
            <w:webHidden/>
          </w:rPr>
          <w:instrText xml:space="preserve"> PAGEREF _Toc165991736 \h </w:instrText>
        </w:r>
        <w:r w:rsidR="004A2B9F">
          <w:rPr>
            <w:noProof/>
            <w:webHidden/>
          </w:rPr>
        </w:r>
        <w:r w:rsidR="004A2B9F">
          <w:rPr>
            <w:noProof/>
            <w:webHidden/>
          </w:rPr>
          <w:fldChar w:fldCharType="separate"/>
        </w:r>
        <w:r w:rsidR="00D10E08">
          <w:rPr>
            <w:noProof/>
            <w:webHidden/>
          </w:rPr>
          <w:t>4</w:t>
        </w:r>
        <w:r w:rsidR="004A2B9F">
          <w:rPr>
            <w:noProof/>
            <w:webHidden/>
          </w:rPr>
          <w:fldChar w:fldCharType="end"/>
        </w:r>
      </w:hyperlink>
    </w:p>
    <w:p w14:paraId="75637CD5" w14:textId="6F9E6C5F" w:rsidR="004A2B9F" w:rsidRDefault="00000000" w:rsidP="00681B45">
      <w:pPr>
        <w:pStyle w:val="TM3"/>
        <w:rPr>
          <w:rFonts w:eastAsiaTheme="minorEastAsia" w:cstheme="minorBidi"/>
          <w:noProof/>
          <w:kern w:val="2"/>
          <w:sz w:val="22"/>
          <w:szCs w:val="22"/>
          <w14:ligatures w14:val="standardContextual"/>
        </w:rPr>
      </w:pPr>
      <w:hyperlink w:anchor="_Toc165991737" w:history="1">
        <w:r w:rsidR="004A2B9F" w:rsidRPr="00D83571">
          <w:rPr>
            <w:rStyle w:val="Lienhypertexte"/>
            <w:noProof/>
          </w:rPr>
          <w:t>1.5.4</w:t>
        </w:r>
        <w:r w:rsidR="004A2B9F">
          <w:rPr>
            <w:rFonts w:eastAsiaTheme="minorEastAsia" w:cstheme="minorBidi"/>
            <w:noProof/>
            <w:kern w:val="2"/>
            <w:sz w:val="22"/>
            <w:szCs w:val="22"/>
            <w14:ligatures w14:val="standardContextual"/>
          </w:rPr>
          <w:tab/>
        </w:r>
        <w:r w:rsidR="004A2B9F" w:rsidRPr="00D83571">
          <w:rPr>
            <w:rStyle w:val="Lienhypertexte"/>
            <w:noProof/>
          </w:rPr>
          <w:t>Contraintes</w:t>
        </w:r>
        <w:r w:rsidR="004A2B9F">
          <w:rPr>
            <w:noProof/>
            <w:webHidden/>
          </w:rPr>
          <w:tab/>
        </w:r>
        <w:r w:rsidR="004A2B9F">
          <w:rPr>
            <w:noProof/>
            <w:webHidden/>
          </w:rPr>
          <w:fldChar w:fldCharType="begin"/>
        </w:r>
        <w:r w:rsidR="004A2B9F">
          <w:rPr>
            <w:noProof/>
            <w:webHidden/>
          </w:rPr>
          <w:instrText xml:space="preserve"> PAGEREF _Toc165991737 \h </w:instrText>
        </w:r>
        <w:r w:rsidR="004A2B9F">
          <w:rPr>
            <w:noProof/>
            <w:webHidden/>
          </w:rPr>
        </w:r>
        <w:r w:rsidR="004A2B9F">
          <w:rPr>
            <w:noProof/>
            <w:webHidden/>
          </w:rPr>
          <w:fldChar w:fldCharType="separate"/>
        </w:r>
        <w:r w:rsidR="00D10E08">
          <w:rPr>
            <w:noProof/>
            <w:webHidden/>
          </w:rPr>
          <w:t>4</w:t>
        </w:r>
        <w:r w:rsidR="004A2B9F">
          <w:rPr>
            <w:noProof/>
            <w:webHidden/>
          </w:rPr>
          <w:fldChar w:fldCharType="end"/>
        </w:r>
      </w:hyperlink>
    </w:p>
    <w:p w14:paraId="04B8ECB8" w14:textId="28DADB45"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8" w:history="1">
        <w:r w:rsidR="004A2B9F" w:rsidRPr="00D83571">
          <w:rPr>
            <w:rStyle w:val="Lienhypertexte"/>
            <w:noProof/>
          </w:rPr>
          <w:t>1.6</w:t>
        </w:r>
        <w:r w:rsidR="004A2B9F">
          <w:rPr>
            <w:rFonts w:eastAsiaTheme="minorEastAsia" w:cstheme="minorBidi"/>
            <w:smallCaps w:val="0"/>
            <w:noProof/>
            <w:kern w:val="2"/>
            <w:sz w:val="22"/>
            <w:szCs w:val="22"/>
            <w14:ligatures w14:val="standardContextual"/>
          </w:rPr>
          <w:tab/>
        </w:r>
        <w:r w:rsidR="004A2B9F" w:rsidRPr="00D83571">
          <w:rPr>
            <w:rStyle w:val="Lienhypertexte"/>
            <w:noProof/>
          </w:rPr>
          <w:t>Livrables</w:t>
        </w:r>
        <w:r w:rsidR="004A2B9F">
          <w:rPr>
            <w:noProof/>
            <w:webHidden/>
          </w:rPr>
          <w:tab/>
        </w:r>
        <w:r w:rsidR="004A2B9F">
          <w:rPr>
            <w:noProof/>
            <w:webHidden/>
          </w:rPr>
          <w:fldChar w:fldCharType="begin"/>
        </w:r>
        <w:r w:rsidR="004A2B9F">
          <w:rPr>
            <w:noProof/>
            <w:webHidden/>
          </w:rPr>
          <w:instrText xml:space="preserve"> PAGEREF _Toc165991738 \h </w:instrText>
        </w:r>
        <w:r w:rsidR="004A2B9F">
          <w:rPr>
            <w:noProof/>
            <w:webHidden/>
          </w:rPr>
        </w:r>
        <w:r w:rsidR="004A2B9F">
          <w:rPr>
            <w:noProof/>
            <w:webHidden/>
          </w:rPr>
          <w:fldChar w:fldCharType="separate"/>
        </w:r>
        <w:r w:rsidR="00D10E08">
          <w:rPr>
            <w:noProof/>
            <w:webHidden/>
          </w:rPr>
          <w:t>4</w:t>
        </w:r>
        <w:r w:rsidR="004A2B9F">
          <w:rPr>
            <w:noProof/>
            <w:webHidden/>
          </w:rPr>
          <w:fldChar w:fldCharType="end"/>
        </w:r>
      </w:hyperlink>
    </w:p>
    <w:p w14:paraId="455E13B4" w14:textId="6F35A4FA" w:rsidR="004A2B9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39" w:history="1">
        <w:r w:rsidR="004A2B9F" w:rsidRPr="00D83571">
          <w:rPr>
            <w:rStyle w:val="Lienhypertexte"/>
            <w:noProof/>
          </w:rPr>
          <w:t>2</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Planification Initiale</w:t>
        </w:r>
        <w:r w:rsidR="004A2B9F">
          <w:rPr>
            <w:noProof/>
            <w:webHidden/>
          </w:rPr>
          <w:tab/>
        </w:r>
        <w:r w:rsidR="004A2B9F">
          <w:rPr>
            <w:noProof/>
            <w:webHidden/>
          </w:rPr>
          <w:fldChar w:fldCharType="begin"/>
        </w:r>
        <w:r w:rsidR="004A2B9F">
          <w:rPr>
            <w:noProof/>
            <w:webHidden/>
          </w:rPr>
          <w:instrText xml:space="preserve"> PAGEREF _Toc165991739 \h </w:instrText>
        </w:r>
        <w:r w:rsidR="004A2B9F">
          <w:rPr>
            <w:noProof/>
            <w:webHidden/>
          </w:rPr>
        </w:r>
        <w:r w:rsidR="004A2B9F">
          <w:rPr>
            <w:noProof/>
            <w:webHidden/>
          </w:rPr>
          <w:fldChar w:fldCharType="separate"/>
        </w:r>
        <w:r w:rsidR="00D10E08">
          <w:rPr>
            <w:noProof/>
            <w:webHidden/>
          </w:rPr>
          <w:t>5</w:t>
        </w:r>
        <w:r w:rsidR="004A2B9F">
          <w:rPr>
            <w:noProof/>
            <w:webHidden/>
          </w:rPr>
          <w:fldChar w:fldCharType="end"/>
        </w:r>
      </w:hyperlink>
    </w:p>
    <w:p w14:paraId="4526B775" w14:textId="4121F838" w:rsidR="004A2B9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40" w:history="1">
        <w:r w:rsidR="004A2B9F" w:rsidRPr="00D83571">
          <w:rPr>
            <w:rStyle w:val="Lienhypertexte"/>
            <w:noProof/>
          </w:rPr>
          <w:t>3</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Analyse fonctionnelle</w:t>
        </w:r>
        <w:r w:rsidR="004A2B9F">
          <w:rPr>
            <w:noProof/>
            <w:webHidden/>
          </w:rPr>
          <w:tab/>
        </w:r>
        <w:r w:rsidR="004A2B9F">
          <w:rPr>
            <w:noProof/>
            <w:webHidden/>
          </w:rPr>
          <w:fldChar w:fldCharType="begin"/>
        </w:r>
        <w:r w:rsidR="004A2B9F">
          <w:rPr>
            <w:noProof/>
            <w:webHidden/>
          </w:rPr>
          <w:instrText xml:space="preserve"> PAGEREF _Toc165991740 \h </w:instrText>
        </w:r>
        <w:r w:rsidR="004A2B9F">
          <w:rPr>
            <w:noProof/>
            <w:webHidden/>
          </w:rPr>
        </w:r>
        <w:r w:rsidR="004A2B9F">
          <w:rPr>
            <w:noProof/>
            <w:webHidden/>
          </w:rPr>
          <w:fldChar w:fldCharType="separate"/>
        </w:r>
        <w:r w:rsidR="00D10E08">
          <w:rPr>
            <w:noProof/>
            <w:webHidden/>
          </w:rPr>
          <w:t>5</w:t>
        </w:r>
        <w:r w:rsidR="004A2B9F">
          <w:rPr>
            <w:noProof/>
            <w:webHidden/>
          </w:rPr>
          <w:fldChar w:fldCharType="end"/>
        </w:r>
      </w:hyperlink>
    </w:p>
    <w:p w14:paraId="7958DFE3" w14:textId="5A2D4A73" w:rsidR="004A2B9F" w:rsidRDefault="00000000" w:rsidP="00681B45">
      <w:pPr>
        <w:pStyle w:val="TM3"/>
        <w:rPr>
          <w:rFonts w:eastAsiaTheme="minorEastAsia" w:cstheme="minorBidi"/>
          <w:noProof/>
          <w:kern w:val="2"/>
          <w:sz w:val="22"/>
          <w:szCs w:val="22"/>
          <w14:ligatures w14:val="standardContextual"/>
        </w:rPr>
      </w:pPr>
      <w:hyperlink w:anchor="_Toc165991741" w:history="1">
        <w:r w:rsidR="004A2B9F" w:rsidRPr="00D83571">
          <w:rPr>
            <w:rStyle w:val="Lienhypertexte"/>
            <w:noProof/>
          </w:rPr>
          <w:t>Vestiaires</w:t>
        </w:r>
        <w:r w:rsidR="004A2B9F">
          <w:rPr>
            <w:noProof/>
            <w:webHidden/>
          </w:rPr>
          <w:tab/>
        </w:r>
        <w:r w:rsidR="004A2B9F">
          <w:rPr>
            <w:noProof/>
            <w:webHidden/>
          </w:rPr>
          <w:fldChar w:fldCharType="begin"/>
        </w:r>
        <w:r w:rsidR="004A2B9F">
          <w:rPr>
            <w:noProof/>
            <w:webHidden/>
          </w:rPr>
          <w:instrText xml:space="preserve"> PAGEREF _Toc165991741 \h </w:instrText>
        </w:r>
        <w:r w:rsidR="004A2B9F">
          <w:rPr>
            <w:noProof/>
            <w:webHidden/>
          </w:rPr>
        </w:r>
        <w:r w:rsidR="004A2B9F">
          <w:rPr>
            <w:noProof/>
            <w:webHidden/>
          </w:rPr>
          <w:fldChar w:fldCharType="separate"/>
        </w:r>
        <w:r w:rsidR="00D10E08">
          <w:rPr>
            <w:noProof/>
            <w:webHidden/>
          </w:rPr>
          <w:t>5</w:t>
        </w:r>
        <w:r w:rsidR="004A2B9F">
          <w:rPr>
            <w:noProof/>
            <w:webHidden/>
          </w:rPr>
          <w:fldChar w:fldCharType="end"/>
        </w:r>
      </w:hyperlink>
    </w:p>
    <w:p w14:paraId="6192063E" w14:textId="61FC1C11" w:rsidR="004A2B9F" w:rsidRDefault="00000000" w:rsidP="00681B45">
      <w:pPr>
        <w:pStyle w:val="TM3"/>
        <w:rPr>
          <w:rFonts w:eastAsiaTheme="minorEastAsia" w:cstheme="minorBidi"/>
          <w:noProof/>
          <w:kern w:val="2"/>
          <w:sz w:val="22"/>
          <w:szCs w:val="22"/>
          <w14:ligatures w14:val="standardContextual"/>
        </w:rPr>
      </w:pPr>
      <w:hyperlink w:anchor="_Toc165991742" w:history="1">
        <w:r w:rsidR="004A2B9F" w:rsidRPr="00D83571">
          <w:rPr>
            <w:rStyle w:val="Lienhypertexte"/>
            <w:noProof/>
          </w:rPr>
          <w:t>Toilettes</w:t>
        </w:r>
        <w:r w:rsidR="004A2B9F">
          <w:rPr>
            <w:noProof/>
            <w:webHidden/>
          </w:rPr>
          <w:tab/>
        </w:r>
        <w:r w:rsidR="004A2B9F">
          <w:rPr>
            <w:noProof/>
            <w:webHidden/>
          </w:rPr>
          <w:fldChar w:fldCharType="begin"/>
        </w:r>
        <w:r w:rsidR="004A2B9F">
          <w:rPr>
            <w:noProof/>
            <w:webHidden/>
          </w:rPr>
          <w:instrText xml:space="preserve"> PAGEREF _Toc165991742 \h </w:instrText>
        </w:r>
        <w:r w:rsidR="004A2B9F">
          <w:rPr>
            <w:noProof/>
            <w:webHidden/>
          </w:rPr>
        </w:r>
        <w:r w:rsidR="004A2B9F">
          <w:rPr>
            <w:noProof/>
            <w:webHidden/>
          </w:rPr>
          <w:fldChar w:fldCharType="separate"/>
        </w:r>
        <w:r w:rsidR="00D10E08">
          <w:rPr>
            <w:noProof/>
            <w:webHidden/>
          </w:rPr>
          <w:t>6</w:t>
        </w:r>
        <w:r w:rsidR="004A2B9F">
          <w:rPr>
            <w:noProof/>
            <w:webHidden/>
          </w:rPr>
          <w:fldChar w:fldCharType="end"/>
        </w:r>
      </w:hyperlink>
    </w:p>
    <w:p w14:paraId="3A065F40" w14:textId="2CC930BB" w:rsidR="004A2B9F" w:rsidRDefault="00000000" w:rsidP="00681B45">
      <w:pPr>
        <w:pStyle w:val="TM3"/>
        <w:rPr>
          <w:rFonts w:eastAsiaTheme="minorEastAsia" w:cstheme="minorBidi"/>
          <w:noProof/>
          <w:kern w:val="2"/>
          <w:sz w:val="22"/>
          <w:szCs w:val="22"/>
          <w14:ligatures w14:val="standardContextual"/>
        </w:rPr>
      </w:pPr>
      <w:hyperlink w:anchor="_Toc165991743" w:history="1">
        <w:r w:rsidR="004A2B9F" w:rsidRPr="00D83571">
          <w:rPr>
            <w:rStyle w:val="Lienhypertexte"/>
            <w:noProof/>
          </w:rPr>
          <w:t>Toilettes d14</w:t>
        </w:r>
        <w:r w:rsidR="004A2B9F">
          <w:rPr>
            <w:noProof/>
            <w:webHidden/>
          </w:rPr>
          <w:tab/>
        </w:r>
        <w:r w:rsidR="004A2B9F">
          <w:rPr>
            <w:noProof/>
            <w:webHidden/>
          </w:rPr>
          <w:fldChar w:fldCharType="begin"/>
        </w:r>
        <w:r w:rsidR="004A2B9F">
          <w:rPr>
            <w:noProof/>
            <w:webHidden/>
          </w:rPr>
          <w:instrText xml:space="preserve"> PAGEREF _Toc165991743 \h </w:instrText>
        </w:r>
        <w:r w:rsidR="004A2B9F">
          <w:rPr>
            <w:noProof/>
            <w:webHidden/>
          </w:rPr>
        </w:r>
        <w:r w:rsidR="004A2B9F">
          <w:rPr>
            <w:noProof/>
            <w:webHidden/>
          </w:rPr>
          <w:fldChar w:fldCharType="separate"/>
        </w:r>
        <w:r w:rsidR="00D10E08">
          <w:rPr>
            <w:noProof/>
            <w:webHidden/>
          </w:rPr>
          <w:t>6</w:t>
        </w:r>
        <w:r w:rsidR="004A2B9F">
          <w:rPr>
            <w:noProof/>
            <w:webHidden/>
          </w:rPr>
          <w:fldChar w:fldCharType="end"/>
        </w:r>
      </w:hyperlink>
    </w:p>
    <w:p w14:paraId="2180F537" w14:textId="08B2DC93" w:rsidR="004A2B9F" w:rsidRDefault="00000000" w:rsidP="00681B45">
      <w:pPr>
        <w:pStyle w:val="TM3"/>
        <w:rPr>
          <w:rFonts w:eastAsiaTheme="minorEastAsia" w:cstheme="minorBidi"/>
          <w:noProof/>
          <w:kern w:val="2"/>
          <w:sz w:val="22"/>
          <w:szCs w:val="22"/>
          <w14:ligatures w14:val="standardContextual"/>
        </w:rPr>
      </w:pPr>
      <w:hyperlink w:anchor="_Toc165991744" w:history="1">
        <w:r w:rsidR="004A2B9F" w:rsidRPr="00D83571">
          <w:rPr>
            <w:rStyle w:val="Lienhypertexte"/>
            <w:noProof/>
          </w:rPr>
          <w:t>Salle d'administration Informatique</w:t>
        </w:r>
        <w:r w:rsidR="004A2B9F">
          <w:rPr>
            <w:noProof/>
            <w:webHidden/>
          </w:rPr>
          <w:tab/>
        </w:r>
        <w:r w:rsidR="004A2B9F">
          <w:rPr>
            <w:noProof/>
            <w:webHidden/>
          </w:rPr>
          <w:fldChar w:fldCharType="begin"/>
        </w:r>
        <w:r w:rsidR="004A2B9F">
          <w:rPr>
            <w:noProof/>
            <w:webHidden/>
          </w:rPr>
          <w:instrText xml:space="preserve"> PAGEREF _Toc165991744 \h </w:instrText>
        </w:r>
        <w:r w:rsidR="004A2B9F">
          <w:rPr>
            <w:noProof/>
            <w:webHidden/>
          </w:rPr>
        </w:r>
        <w:r w:rsidR="004A2B9F">
          <w:rPr>
            <w:noProof/>
            <w:webHidden/>
          </w:rPr>
          <w:fldChar w:fldCharType="separate"/>
        </w:r>
        <w:r w:rsidR="00D10E08">
          <w:rPr>
            <w:noProof/>
            <w:webHidden/>
          </w:rPr>
          <w:t>6</w:t>
        </w:r>
        <w:r w:rsidR="004A2B9F">
          <w:rPr>
            <w:noProof/>
            <w:webHidden/>
          </w:rPr>
          <w:fldChar w:fldCharType="end"/>
        </w:r>
      </w:hyperlink>
    </w:p>
    <w:p w14:paraId="6B4C0616" w14:textId="2633F587" w:rsidR="004A2B9F" w:rsidRDefault="00000000" w:rsidP="00681B45">
      <w:pPr>
        <w:pStyle w:val="TM3"/>
        <w:rPr>
          <w:rFonts w:eastAsiaTheme="minorEastAsia" w:cstheme="minorBidi"/>
          <w:noProof/>
          <w:kern w:val="2"/>
          <w:sz w:val="22"/>
          <w:szCs w:val="22"/>
          <w14:ligatures w14:val="standardContextual"/>
        </w:rPr>
      </w:pPr>
      <w:hyperlink w:anchor="_Toc165991745" w:history="1">
        <w:r w:rsidR="004A2B9F" w:rsidRPr="00D83571">
          <w:rPr>
            <w:rStyle w:val="Lienhypertexte"/>
            <w:noProof/>
          </w:rPr>
          <w:t>Un endroit pour manger sur le toit</w:t>
        </w:r>
        <w:r w:rsidR="004A2B9F">
          <w:rPr>
            <w:noProof/>
            <w:webHidden/>
          </w:rPr>
          <w:tab/>
        </w:r>
        <w:r w:rsidR="004A2B9F">
          <w:rPr>
            <w:noProof/>
            <w:webHidden/>
          </w:rPr>
          <w:fldChar w:fldCharType="begin"/>
        </w:r>
        <w:r w:rsidR="004A2B9F">
          <w:rPr>
            <w:noProof/>
            <w:webHidden/>
          </w:rPr>
          <w:instrText xml:space="preserve"> PAGEREF _Toc165991745 \h </w:instrText>
        </w:r>
        <w:r w:rsidR="004A2B9F">
          <w:rPr>
            <w:noProof/>
            <w:webHidden/>
          </w:rPr>
        </w:r>
        <w:r w:rsidR="004A2B9F">
          <w:rPr>
            <w:noProof/>
            <w:webHidden/>
          </w:rPr>
          <w:fldChar w:fldCharType="separate"/>
        </w:r>
        <w:r w:rsidR="00D10E08">
          <w:rPr>
            <w:noProof/>
            <w:webHidden/>
          </w:rPr>
          <w:t>7</w:t>
        </w:r>
        <w:r w:rsidR="004A2B9F">
          <w:rPr>
            <w:noProof/>
            <w:webHidden/>
          </w:rPr>
          <w:fldChar w:fldCharType="end"/>
        </w:r>
      </w:hyperlink>
    </w:p>
    <w:p w14:paraId="5E92624A" w14:textId="03F15B20" w:rsidR="004A2B9F" w:rsidRDefault="00000000" w:rsidP="00681B45">
      <w:pPr>
        <w:pStyle w:val="TM3"/>
        <w:rPr>
          <w:rFonts w:eastAsiaTheme="minorEastAsia" w:cstheme="minorBidi"/>
          <w:noProof/>
          <w:kern w:val="2"/>
          <w:sz w:val="22"/>
          <w:szCs w:val="22"/>
          <w14:ligatures w14:val="standardContextual"/>
        </w:rPr>
      </w:pPr>
      <w:hyperlink w:anchor="_Toc165991746" w:history="1">
        <w:r w:rsidR="004A2B9F" w:rsidRPr="00D83571">
          <w:rPr>
            <w:rStyle w:val="Lienhypertexte"/>
            <w:noProof/>
          </w:rPr>
          <w:t>Salle de sport</w:t>
        </w:r>
        <w:r w:rsidR="004A2B9F">
          <w:rPr>
            <w:noProof/>
            <w:webHidden/>
          </w:rPr>
          <w:tab/>
        </w:r>
        <w:r w:rsidR="004A2B9F">
          <w:rPr>
            <w:noProof/>
            <w:webHidden/>
          </w:rPr>
          <w:fldChar w:fldCharType="begin"/>
        </w:r>
        <w:r w:rsidR="004A2B9F">
          <w:rPr>
            <w:noProof/>
            <w:webHidden/>
          </w:rPr>
          <w:instrText xml:space="preserve"> PAGEREF _Toc165991746 \h </w:instrText>
        </w:r>
        <w:r w:rsidR="004A2B9F">
          <w:rPr>
            <w:noProof/>
            <w:webHidden/>
          </w:rPr>
        </w:r>
        <w:r w:rsidR="004A2B9F">
          <w:rPr>
            <w:noProof/>
            <w:webHidden/>
          </w:rPr>
          <w:fldChar w:fldCharType="separate"/>
        </w:r>
        <w:r w:rsidR="00D10E08">
          <w:rPr>
            <w:noProof/>
            <w:webHidden/>
          </w:rPr>
          <w:t>7</w:t>
        </w:r>
        <w:r w:rsidR="004A2B9F">
          <w:rPr>
            <w:noProof/>
            <w:webHidden/>
          </w:rPr>
          <w:fldChar w:fldCharType="end"/>
        </w:r>
      </w:hyperlink>
    </w:p>
    <w:p w14:paraId="30D1AB18" w14:textId="348E28CB" w:rsidR="004A2B9F" w:rsidRDefault="00000000" w:rsidP="00681B45">
      <w:pPr>
        <w:pStyle w:val="TM3"/>
        <w:rPr>
          <w:rFonts w:eastAsiaTheme="minorEastAsia" w:cstheme="minorBidi"/>
          <w:noProof/>
          <w:kern w:val="2"/>
          <w:sz w:val="22"/>
          <w:szCs w:val="22"/>
          <w14:ligatures w14:val="standardContextual"/>
        </w:rPr>
      </w:pPr>
      <w:hyperlink w:anchor="_Toc165991747" w:history="1">
        <w:r w:rsidR="004A2B9F" w:rsidRPr="00D83571">
          <w:rPr>
            <w:rStyle w:val="Lienhypertexte"/>
            <w:noProof/>
          </w:rPr>
          <w:t>Salle a manger</w:t>
        </w:r>
        <w:r w:rsidR="004A2B9F">
          <w:rPr>
            <w:noProof/>
            <w:webHidden/>
          </w:rPr>
          <w:tab/>
        </w:r>
        <w:r w:rsidR="004A2B9F">
          <w:rPr>
            <w:noProof/>
            <w:webHidden/>
          </w:rPr>
          <w:fldChar w:fldCharType="begin"/>
        </w:r>
        <w:r w:rsidR="004A2B9F">
          <w:rPr>
            <w:noProof/>
            <w:webHidden/>
          </w:rPr>
          <w:instrText xml:space="preserve"> PAGEREF _Toc165991747 \h </w:instrText>
        </w:r>
        <w:r w:rsidR="004A2B9F">
          <w:rPr>
            <w:noProof/>
            <w:webHidden/>
          </w:rPr>
        </w:r>
        <w:r w:rsidR="004A2B9F">
          <w:rPr>
            <w:noProof/>
            <w:webHidden/>
          </w:rPr>
          <w:fldChar w:fldCharType="separate"/>
        </w:r>
        <w:r w:rsidR="00D10E08">
          <w:rPr>
            <w:noProof/>
            <w:webHidden/>
          </w:rPr>
          <w:t>7</w:t>
        </w:r>
        <w:r w:rsidR="004A2B9F">
          <w:rPr>
            <w:noProof/>
            <w:webHidden/>
          </w:rPr>
          <w:fldChar w:fldCharType="end"/>
        </w:r>
      </w:hyperlink>
    </w:p>
    <w:p w14:paraId="769D7502" w14:textId="751C46B7" w:rsidR="004A2B9F" w:rsidRDefault="00000000" w:rsidP="00681B45">
      <w:pPr>
        <w:pStyle w:val="TM3"/>
        <w:rPr>
          <w:rFonts w:eastAsiaTheme="minorEastAsia" w:cstheme="minorBidi"/>
          <w:noProof/>
          <w:kern w:val="2"/>
          <w:sz w:val="22"/>
          <w:szCs w:val="22"/>
          <w14:ligatures w14:val="standardContextual"/>
        </w:rPr>
      </w:pPr>
      <w:hyperlink w:anchor="_Toc165991748" w:history="1">
        <w:r w:rsidR="004A2B9F" w:rsidRPr="00D83571">
          <w:rPr>
            <w:rStyle w:val="Lienhypertexte"/>
            <w:noProof/>
          </w:rPr>
          <w:t>Classes</w:t>
        </w:r>
        <w:r w:rsidR="004A2B9F">
          <w:rPr>
            <w:noProof/>
            <w:webHidden/>
          </w:rPr>
          <w:tab/>
        </w:r>
        <w:r w:rsidR="004A2B9F">
          <w:rPr>
            <w:noProof/>
            <w:webHidden/>
          </w:rPr>
          <w:fldChar w:fldCharType="begin"/>
        </w:r>
        <w:r w:rsidR="004A2B9F">
          <w:rPr>
            <w:noProof/>
            <w:webHidden/>
          </w:rPr>
          <w:instrText xml:space="preserve"> PAGEREF _Toc165991748 \h </w:instrText>
        </w:r>
        <w:r w:rsidR="004A2B9F">
          <w:rPr>
            <w:noProof/>
            <w:webHidden/>
          </w:rPr>
        </w:r>
        <w:r w:rsidR="004A2B9F">
          <w:rPr>
            <w:noProof/>
            <w:webHidden/>
          </w:rPr>
          <w:fldChar w:fldCharType="separate"/>
        </w:r>
        <w:r w:rsidR="00D10E08">
          <w:rPr>
            <w:noProof/>
            <w:webHidden/>
          </w:rPr>
          <w:t>7</w:t>
        </w:r>
        <w:r w:rsidR="004A2B9F">
          <w:rPr>
            <w:noProof/>
            <w:webHidden/>
          </w:rPr>
          <w:fldChar w:fldCharType="end"/>
        </w:r>
      </w:hyperlink>
    </w:p>
    <w:p w14:paraId="119EBDE6" w14:textId="0197AD2D" w:rsidR="004A2B9F" w:rsidRDefault="00000000" w:rsidP="00681B45">
      <w:pPr>
        <w:pStyle w:val="TM3"/>
        <w:rPr>
          <w:rFonts w:eastAsiaTheme="minorEastAsia" w:cstheme="minorBidi"/>
          <w:noProof/>
          <w:kern w:val="2"/>
          <w:sz w:val="22"/>
          <w:szCs w:val="22"/>
          <w14:ligatures w14:val="standardContextual"/>
        </w:rPr>
      </w:pPr>
      <w:hyperlink w:anchor="_Toc165991749" w:history="1">
        <w:r w:rsidR="004A2B9F" w:rsidRPr="00D83571">
          <w:rPr>
            <w:rStyle w:val="Lienhypertexte"/>
            <w:noProof/>
          </w:rPr>
          <w:t>Salle Technique</w:t>
        </w:r>
        <w:r w:rsidR="004A2B9F">
          <w:rPr>
            <w:noProof/>
            <w:webHidden/>
          </w:rPr>
          <w:tab/>
        </w:r>
        <w:r w:rsidR="004A2B9F">
          <w:rPr>
            <w:noProof/>
            <w:webHidden/>
          </w:rPr>
          <w:fldChar w:fldCharType="begin"/>
        </w:r>
        <w:r w:rsidR="004A2B9F">
          <w:rPr>
            <w:noProof/>
            <w:webHidden/>
          </w:rPr>
          <w:instrText xml:space="preserve"> PAGEREF _Toc165991749 \h </w:instrText>
        </w:r>
        <w:r w:rsidR="004A2B9F">
          <w:rPr>
            <w:noProof/>
            <w:webHidden/>
          </w:rPr>
        </w:r>
        <w:r w:rsidR="004A2B9F">
          <w:rPr>
            <w:noProof/>
            <w:webHidden/>
          </w:rPr>
          <w:fldChar w:fldCharType="separate"/>
        </w:r>
        <w:r w:rsidR="00D10E08">
          <w:rPr>
            <w:noProof/>
            <w:webHidden/>
          </w:rPr>
          <w:t>8</w:t>
        </w:r>
        <w:r w:rsidR="004A2B9F">
          <w:rPr>
            <w:noProof/>
            <w:webHidden/>
          </w:rPr>
          <w:fldChar w:fldCharType="end"/>
        </w:r>
      </w:hyperlink>
    </w:p>
    <w:p w14:paraId="11E7D0E3" w14:textId="2156B7E3" w:rsidR="004A2B9F" w:rsidRDefault="00000000" w:rsidP="00681B45">
      <w:pPr>
        <w:pStyle w:val="TM3"/>
        <w:rPr>
          <w:rFonts w:eastAsiaTheme="minorEastAsia" w:cstheme="minorBidi"/>
          <w:noProof/>
          <w:kern w:val="2"/>
          <w:sz w:val="22"/>
          <w:szCs w:val="22"/>
          <w14:ligatures w14:val="standardContextual"/>
        </w:rPr>
      </w:pPr>
      <w:hyperlink w:anchor="_Toc165991750" w:history="1">
        <w:r w:rsidR="004A2B9F" w:rsidRPr="00D83571">
          <w:rPr>
            <w:rStyle w:val="Lienhypertexte"/>
            <w:noProof/>
          </w:rPr>
          <w:t>Salle de repos</w:t>
        </w:r>
        <w:r w:rsidR="004A2B9F">
          <w:rPr>
            <w:noProof/>
            <w:webHidden/>
          </w:rPr>
          <w:tab/>
        </w:r>
        <w:r w:rsidR="004A2B9F">
          <w:rPr>
            <w:noProof/>
            <w:webHidden/>
          </w:rPr>
          <w:fldChar w:fldCharType="begin"/>
        </w:r>
        <w:r w:rsidR="004A2B9F">
          <w:rPr>
            <w:noProof/>
            <w:webHidden/>
          </w:rPr>
          <w:instrText xml:space="preserve"> PAGEREF _Toc165991750 \h </w:instrText>
        </w:r>
        <w:r w:rsidR="004A2B9F">
          <w:rPr>
            <w:noProof/>
            <w:webHidden/>
          </w:rPr>
        </w:r>
        <w:r w:rsidR="004A2B9F">
          <w:rPr>
            <w:noProof/>
            <w:webHidden/>
          </w:rPr>
          <w:fldChar w:fldCharType="separate"/>
        </w:r>
        <w:r w:rsidR="00D10E08">
          <w:rPr>
            <w:noProof/>
            <w:webHidden/>
          </w:rPr>
          <w:t>8</w:t>
        </w:r>
        <w:r w:rsidR="004A2B9F">
          <w:rPr>
            <w:noProof/>
            <w:webHidden/>
          </w:rPr>
          <w:fldChar w:fldCharType="end"/>
        </w:r>
      </w:hyperlink>
    </w:p>
    <w:p w14:paraId="05454E04" w14:textId="2ABB4D27" w:rsidR="004A2B9F" w:rsidRDefault="00000000" w:rsidP="00681B45">
      <w:pPr>
        <w:pStyle w:val="TM3"/>
        <w:rPr>
          <w:rFonts w:eastAsiaTheme="minorEastAsia" w:cstheme="minorBidi"/>
          <w:noProof/>
          <w:kern w:val="2"/>
          <w:sz w:val="22"/>
          <w:szCs w:val="22"/>
          <w14:ligatures w14:val="standardContextual"/>
        </w:rPr>
      </w:pPr>
      <w:hyperlink w:anchor="_Toc165991751" w:history="1">
        <w:r w:rsidR="004A2B9F" w:rsidRPr="00D83571">
          <w:rPr>
            <w:rStyle w:val="Lienhypertexte"/>
            <w:noProof/>
          </w:rPr>
          <w:t>Parking</w:t>
        </w:r>
        <w:r w:rsidR="004A2B9F">
          <w:rPr>
            <w:noProof/>
            <w:webHidden/>
          </w:rPr>
          <w:tab/>
        </w:r>
        <w:r w:rsidR="004A2B9F">
          <w:rPr>
            <w:noProof/>
            <w:webHidden/>
          </w:rPr>
          <w:fldChar w:fldCharType="begin"/>
        </w:r>
        <w:r w:rsidR="004A2B9F">
          <w:rPr>
            <w:noProof/>
            <w:webHidden/>
          </w:rPr>
          <w:instrText xml:space="preserve"> PAGEREF _Toc165991751 \h </w:instrText>
        </w:r>
        <w:r w:rsidR="004A2B9F">
          <w:rPr>
            <w:noProof/>
            <w:webHidden/>
          </w:rPr>
        </w:r>
        <w:r w:rsidR="004A2B9F">
          <w:rPr>
            <w:noProof/>
            <w:webHidden/>
          </w:rPr>
          <w:fldChar w:fldCharType="separate"/>
        </w:r>
        <w:r w:rsidR="00D10E08">
          <w:rPr>
            <w:noProof/>
            <w:webHidden/>
          </w:rPr>
          <w:t>8</w:t>
        </w:r>
        <w:r w:rsidR="004A2B9F">
          <w:rPr>
            <w:noProof/>
            <w:webHidden/>
          </w:rPr>
          <w:fldChar w:fldCharType="end"/>
        </w:r>
      </w:hyperlink>
    </w:p>
    <w:p w14:paraId="4ECE8FBF" w14:textId="7CD2087D" w:rsidR="004A2B9F" w:rsidRDefault="00000000" w:rsidP="00681B45">
      <w:pPr>
        <w:pStyle w:val="TM3"/>
        <w:rPr>
          <w:rFonts w:eastAsiaTheme="minorEastAsia" w:cstheme="minorBidi"/>
          <w:noProof/>
          <w:kern w:val="2"/>
          <w:sz w:val="22"/>
          <w:szCs w:val="22"/>
          <w14:ligatures w14:val="standardContextual"/>
        </w:rPr>
      </w:pPr>
      <w:hyperlink w:anchor="_Toc165991752" w:history="1">
        <w:r w:rsidR="004A2B9F" w:rsidRPr="00D83571">
          <w:rPr>
            <w:rStyle w:val="Lienhypertexte"/>
            <w:noProof/>
          </w:rPr>
          <w:t>Salle de Reserve</w:t>
        </w:r>
        <w:r w:rsidR="004A2B9F">
          <w:rPr>
            <w:noProof/>
            <w:webHidden/>
          </w:rPr>
          <w:tab/>
        </w:r>
        <w:r w:rsidR="004A2B9F">
          <w:rPr>
            <w:noProof/>
            <w:webHidden/>
          </w:rPr>
          <w:fldChar w:fldCharType="begin"/>
        </w:r>
        <w:r w:rsidR="004A2B9F">
          <w:rPr>
            <w:noProof/>
            <w:webHidden/>
          </w:rPr>
          <w:instrText xml:space="preserve"> PAGEREF _Toc165991752 \h </w:instrText>
        </w:r>
        <w:r w:rsidR="004A2B9F">
          <w:rPr>
            <w:noProof/>
            <w:webHidden/>
          </w:rPr>
        </w:r>
        <w:r w:rsidR="004A2B9F">
          <w:rPr>
            <w:noProof/>
            <w:webHidden/>
          </w:rPr>
          <w:fldChar w:fldCharType="separate"/>
        </w:r>
        <w:r w:rsidR="00D10E08">
          <w:rPr>
            <w:noProof/>
            <w:webHidden/>
          </w:rPr>
          <w:t>9</w:t>
        </w:r>
        <w:r w:rsidR="004A2B9F">
          <w:rPr>
            <w:noProof/>
            <w:webHidden/>
          </w:rPr>
          <w:fldChar w:fldCharType="end"/>
        </w:r>
      </w:hyperlink>
    </w:p>
    <w:p w14:paraId="656D773D" w14:textId="3437D00B" w:rsidR="004A2B9F" w:rsidRDefault="00000000" w:rsidP="00681B45">
      <w:pPr>
        <w:pStyle w:val="TM3"/>
        <w:rPr>
          <w:rFonts w:eastAsiaTheme="minorEastAsia" w:cstheme="minorBidi"/>
          <w:noProof/>
          <w:kern w:val="2"/>
          <w:sz w:val="22"/>
          <w:szCs w:val="22"/>
          <w14:ligatures w14:val="standardContextual"/>
        </w:rPr>
      </w:pPr>
      <w:hyperlink w:anchor="_Toc165991753" w:history="1">
        <w:r w:rsidR="004A2B9F" w:rsidRPr="00D83571">
          <w:rPr>
            <w:rStyle w:val="Lienhypertexte"/>
            <w:noProof/>
          </w:rPr>
          <w:t>Classe</w:t>
        </w:r>
        <w:r w:rsidR="004A2B9F">
          <w:rPr>
            <w:noProof/>
            <w:webHidden/>
          </w:rPr>
          <w:tab/>
        </w:r>
        <w:r w:rsidR="004A2B9F">
          <w:rPr>
            <w:noProof/>
            <w:webHidden/>
          </w:rPr>
          <w:fldChar w:fldCharType="begin"/>
        </w:r>
        <w:r w:rsidR="004A2B9F">
          <w:rPr>
            <w:noProof/>
            <w:webHidden/>
          </w:rPr>
          <w:instrText xml:space="preserve"> PAGEREF _Toc165991753 \h </w:instrText>
        </w:r>
        <w:r w:rsidR="004A2B9F">
          <w:rPr>
            <w:noProof/>
            <w:webHidden/>
          </w:rPr>
        </w:r>
        <w:r w:rsidR="004A2B9F">
          <w:rPr>
            <w:noProof/>
            <w:webHidden/>
          </w:rPr>
          <w:fldChar w:fldCharType="separate"/>
        </w:r>
        <w:r w:rsidR="00D10E08">
          <w:rPr>
            <w:noProof/>
            <w:webHidden/>
          </w:rPr>
          <w:t>9</w:t>
        </w:r>
        <w:r w:rsidR="004A2B9F">
          <w:rPr>
            <w:noProof/>
            <w:webHidden/>
          </w:rPr>
          <w:fldChar w:fldCharType="end"/>
        </w:r>
      </w:hyperlink>
    </w:p>
    <w:p w14:paraId="33844BBB" w14:textId="7723DF26" w:rsidR="004A2B9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54" w:history="1">
        <w:r w:rsidR="004A2B9F" w:rsidRPr="00D83571">
          <w:rPr>
            <w:rStyle w:val="Lienhypertexte"/>
            <w:noProof/>
          </w:rPr>
          <w:t>4</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Réalisation</w:t>
        </w:r>
        <w:r w:rsidR="004A2B9F">
          <w:rPr>
            <w:noProof/>
            <w:webHidden/>
          </w:rPr>
          <w:tab/>
        </w:r>
        <w:r w:rsidR="004A2B9F">
          <w:rPr>
            <w:noProof/>
            <w:webHidden/>
          </w:rPr>
          <w:fldChar w:fldCharType="begin"/>
        </w:r>
        <w:r w:rsidR="004A2B9F">
          <w:rPr>
            <w:noProof/>
            <w:webHidden/>
          </w:rPr>
          <w:instrText xml:space="preserve"> PAGEREF _Toc165991754 \h </w:instrText>
        </w:r>
        <w:r w:rsidR="004A2B9F">
          <w:rPr>
            <w:noProof/>
            <w:webHidden/>
          </w:rPr>
        </w:r>
        <w:r w:rsidR="004A2B9F">
          <w:rPr>
            <w:noProof/>
            <w:webHidden/>
          </w:rPr>
          <w:fldChar w:fldCharType="separate"/>
        </w:r>
        <w:r w:rsidR="00D10E08">
          <w:rPr>
            <w:noProof/>
            <w:webHidden/>
          </w:rPr>
          <w:t>10</w:t>
        </w:r>
        <w:r w:rsidR="004A2B9F">
          <w:rPr>
            <w:noProof/>
            <w:webHidden/>
          </w:rPr>
          <w:fldChar w:fldCharType="end"/>
        </w:r>
      </w:hyperlink>
    </w:p>
    <w:p w14:paraId="755A2656" w14:textId="1E110B10"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5" w:history="1">
        <w:r w:rsidR="004A2B9F" w:rsidRPr="00D83571">
          <w:rPr>
            <w:rStyle w:val="Lienhypertexte"/>
            <w:noProof/>
          </w:rPr>
          <w:t>4.1</w:t>
        </w:r>
        <w:r w:rsidR="004A2B9F">
          <w:rPr>
            <w:rFonts w:eastAsiaTheme="minorEastAsia" w:cstheme="minorBidi"/>
            <w:smallCaps w:val="0"/>
            <w:noProof/>
            <w:kern w:val="2"/>
            <w:sz w:val="22"/>
            <w:szCs w:val="22"/>
            <w14:ligatures w14:val="standardContextual"/>
          </w:rPr>
          <w:tab/>
        </w:r>
        <w:r w:rsidR="004A2B9F" w:rsidRPr="00D83571">
          <w:rPr>
            <w:rStyle w:val="Lienhypertexte"/>
            <w:noProof/>
          </w:rPr>
          <w:t>Installation de l’environnement de travail</w:t>
        </w:r>
        <w:r w:rsidR="004A2B9F">
          <w:rPr>
            <w:noProof/>
            <w:webHidden/>
          </w:rPr>
          <w:tab/>
        </w:r>
        <w:r w:rsidR="004A2B9F">
          <w:rPr>
            <w:noProof/>
            <w:webHidden/>
          </w:rPr>
          <w:fldChar w:fldCharType="begin"/>
        </w:r>
        <w:r w:rsidR="004A2B9F">
          <w:rPr>
            <w:noProof/>
            <w:webHidden/>
          </w:rPr>
          <w:instrText xml:space="preserve"> PAGEREF _Toc165991755 \h </w:instrText>
        </w:r>
        <w:r w:rsidR="004A2B9F">
          <w:rPr>
            <w:noProof/>
            <w:webHidden/>
          </w:rPr>
        </w:r>
        <w:r w:rsidR="004A2B9F">
          <w:rPr>
            <w:noProof/>
            <w:webHidden/>
          </w:rPr>
          <w:fldChar w:fldCharType="separate"/>
        </w:r>
        <w:r w:rsidR="00D10E08">
          <w:rPr>
            <w:noProof/>
            <w:webHidden/>
          </w:rPr>
          <w:t>10</w:t>
        </w:r>
        <w:r w:rsidR="004A2B9F">
          <w:rPr>
            <w:noProof/>
            <w:webHidden/>
          </w:rPr>
          <w:fldChar w:fldCharType="end"/>
        </w:r>
      </w:hyperlink>
    </w:p>
    <w:p w14:paraId="1E7DB68B" w14:textId="12494661"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6" w:history="1">
        <w:r w:rsidR="004A2B9F" w:rsidRPr="00D83571">
          <w:rPr>
            <w:rStyle w:val="Lienhypertexte"/>
            <w:noProof/>
          </w:rPr>
          <w:t>4.2</w:t>
        </w:r>
        <w:r w:rsidR="004A2B9F">
          <w:rPr>
            <w:rFonts w:eastAsiaTheme="minorEastAsia" w:cstheme="minorBidi"/>
            <w:smallCaps w:val="0"/>
            <w:noProof/>
            <w:kern w:val="2"/>
            <w:sz w:val="22"/>
            <w:szCs w:val="22"/>
            <w14:ligatures w14:val="standardContextual"/>
          </w:rPr>
          <w:tab/>
        </w:r>
        <w:r w:rsidR="004A2B9F" w:rsidRPr="00D83571">
          <w:rPr>
            <w:rStyle w:val="Lienhypertexte"/>
            <w:noProof/>
          </w:rPr>
          <w:t>Ressources extérieures</w:t>
        </w:r>
        <w:r w:rsidR="004A2B9F">
          <w:rPr>
            <w:noProof/>
            <w:webHidden/>
          </w:rPr>
          <w:tab/>
        </w:r>
        <w:r w:rsidR="004A2B9F">
          <w:rPr>
            <w:noProof/>
            <w:webHidden/>
          </w:rPr>
          <w:fldChar w:fldCharType="begin"/>
        </w:r>
        <w:r w:rsidR="004A2B9F">
          <w:rPr>
            <w:noProof/>
            <w:webHidden/>
          </w:rPr>
          <w:instrText xml:space="preserve"> PAGEREF _Toc165991756 \h </w:instrText>
        </w:r>
        <w:r w:rsidR="004A2B9F">
          <w:rPr>
            <w:noProof/>
            <w:webHidden/>
          </w:rPr>
        </w:r>
        <w:r w:rsidR="004A2B9F">
          <w:rPr>
            <w:noProof/>
            <w:webHidden/>
          </w:rPr>
          <w:fldChar w:fldCharType="separate"/>
        </w:r>
        <w:r w:rsidR="00D10E08">
          <w:rPr>
            <w:noProof/>
            <w:webHidden/>
          </w:rPr>
          <w:t>10</w:t>
        </w:r>
        <w:r w:rsidR="004A2B9F">
          <w:rPr>
            <w:noProof/>
            <w:webHidden/>
          </w:rPr>
          <w:fldChar w:fldCharType="end"/>
        </w:r>
      </w:hyperlink>
    </w:p>
    <w:p w14:paraId="57D0AB5E" w14:textId="2C256BEC"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7" w:history="1">
        <w:r w:rsidR="004A2B9F" w:rsidRPr="00D83571">
          <w:rPr>
            <w:rStyle w:val="Lienhypertexte"/>
            <w:noProof/>
          </w:rPr>
          <w:t>4.3</w:t>
        </w:r>
        <w:r w:rsidR="004A2B9F">
          <w:rPr>
            <w:rFonts w:eastAsiaTheme="minorEastAsia" w:cstheme="minorBidi"/>
            <w:smallCaps w:val="0"/>
            <w:noProof/>
            <w:kern w:val="2"/>
            <w:sz w:val="22"/>
            <w:szCs w:val="22"/>
            <w14:ligatures w14:val="standardContextual"/>
          </w:rPr>
          <w:tab/>
        </w:r>
        <w:r w:rsidR="004A2B9F" w:rsidRPr="00D83571">
          <w:rPr>
            <w:rStyle w:val="Lienhypertexte"/>
            <w:noProof/>
          </w:rPr>
          <w:t>Déroulement effectif</w:t>
        </w:r>
        <w:r w:rsidR="004A2B9F">
          <w:rPr>
            <w:noProof/>
            <w:webHidden/>
          </w:rPr>
          <w:tab/>
        </w:r>
        <w:r w:rsidR="004A2B9F">
          <w:rPr>
            <w:noProof/>
            <w:webHidden/>
          </w:rPr>
          <w:fldChar w:fldCharType="begin"/>
        </w:r>
        <w:r w:rsidR="004A2B9F">
          <w:rPr>
            <w:noProof/>
            <w:webHidden/>
          </w:rPr>
          <w:instrText xml:space="preserve"> PAGEREF _Toc165991757 \h </w:instrText>
        </w:r>
        <w:r w:rsidR="004A2B9F">
          <w:rPr>
            <w:noProof/>
            <w:webHidden/>
          </w:rPr>
        </w:r>
        <w:r w:rsidR="004A2B9F">
          <w:rPr>
            <w:noProof/>
            <w:webHidden/>
          </w:rPr>
          <w:fldChar w:fldCharType="separate"/>
        </w:r>
        <w:r w:rsidR="00D10E08">
          <w:rPr>
            <w:noProof/>
            <w:webHidden/>
          </w:rPr>
          <w:t>10</w:t>
        </w:r>
        <w:r w:rsidR="004A2B9F">
          <w:rPr>
            <w:noProof/>
            <w:webHidden/>
          </w:rPr>
          <w:fldChar w:fldCharType="end"/>
        </w:r>
      </w:hyperlink>
    </w:p>
    <w:p w14:paraId="7B4B09D0" w14:textId="40D506B9"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8" w:history="1">
        <w:r w:rsidR="004A2B9F" w:rsidRPr="00D83571">
          <w:rPr>
            <w:rStyle w:val="Lienhypertexte"/>
            <w:noProof/>
          </w:rPr>
          <w:t>4.4</w:t>
        </w:r>
        <w:r w:rsidR="004A2B9F">
          <w:rPr>
            <w:rFonts w:eastAsiaTheme="minorEastAsia" w:cstheme="minorBidi"/>
            <w:smallCaps w:val="0"/>
            <w:noProof/>
            <w:kern w:val="2"/>
            <w:sz w:val="22"/>
            <w:szCs w:val="22"/>
            <w14:ligatures w14:val="standardContextual"/>
          </w:rPr>
          <w:tab/>
        </w:r>
        <w:r w:rsidR="004A2B9F" w:rsidRPr="00D83571">
          <w:rPr>
            <w:rStyle w:val="Lienhypertexte"/>
            <w:noProof/>
          </w:rPr>
          <w:t>Journal de travail</w:t>
        </w:r>
        <w:r w:rsidR="004A2B9F">
          <w:rPr>
            <w:noProof/>
            <w:webHidden/>
          </w:rPr>
          <w:tab/>
        </w:r>
        <w:r w:rsidR="004A2B9F">
          <w:rPr>
            <w:noProof/>
            <w:webHidden/>
          </w:rPr>
          <w:fldChar w:fldCharType="begin"/>
        </w:r>
        <w:r w:rsidR="004A2B9F">
          <w:rPr>
            <w:noProof/>
            <w:webHidden/>
          </w:rPr>
          <w:instrText xml:space="preserve"> PAGEREF _Toc165991758 \h </w:instrText>
        </w:r>
        <w:r w:rsidR="004A2B9F">
          <w:rPr>
            <w:noProof/>
            <w:webHidden/>
          </w:rPr>
        </w:r>
        <w:r w:rsidR="004A2B9F">
          <w:rPr>
            <w:noProof/>
            <w:webHidden/>
          </w:rPr>
          <w:fldChar w:fldCharType="separate"/>
        </w:r>
        <w:r w:rsidR="00D10E08">
          <w:rPr>
            <w:noProof/>
            <w:webHidden/>
          </w:rPr>
          <w:t>11</w:t>
        </w:r>
        <w:r w:rsidR="004A2B9F">
          <w:rPr>
            <w:noProof/>
            <w:webHidden/>
          </w:rPr>
          <w:fldChar w:fldCharType="end"/>
        </w:r>
      </w:hyperlink>
    </w:p>
    <w:p w14:paraId="08C47A82" w14:textId="25399BF0"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9" w:history="1">
        <w:r w:rsidR="004A2B9F" w:rsidRPr="00D83571">
          <w:rPr>
            <w:rStyle w:val="Lienhypertexte"/>
            <w:noProof/>
          </w:rPr>
          <w:t>4.5</w:t>
        </w:r>
        <w:r w:rsidR="004A2B9F">
          <w:rPr>
            <w:rFonts w:eastAsiaTheme="minorEastAsia" w:cstheme="minorBidi"/>
            <w:smallCaps w:val="0"/>
            <w:noProof/>
            <w:kern w:val="2"/>
            <w:sz w:val="22"/>
            <w:szCs w:val="22"/>
            <w14:ligatures w14:val="standardContextual"/>
          </w:rPr>
          <w:tab/>
        </w:r>
        <w:r w:rsidR="004A2B9F" w:rsidRPr="00D83571">
          <w:rPr>
            <w:rStyle w:val="Lienhypertexte"/>
            <w:noProof/>
          </w:rPr>
          <w:t>Processus d’intégration</w:t>
        </w:r>
        <w:r w:rsidR="004A2B9F">
          <w:rPr>
            <w:noProof/>
            <w:webHidden/>
          </w:rPr>
          <w:tab/>
        </w:r>
        <w:r w:rsidR="004A2B9F">
          <w:rPr>
            <w:noProof/>
            <w:webHidden/>
          </w:rPr>
          <w:fldChar w:fldCharType="begin"/>
        </w:r>
        <w:r w:rsidR="004A2B9F">
          <w:rPr>
            <w:noProof/>
            <w:webHidden/>
          </w:rPr>
          <w:instrText xml:space="preserve"> PAGEREF _Toc165991759 \h </w:instrText>
        </w:r>
        <w:r w:rsidR="004A2B9F">
          <w:rPr>
            <w:noProof/>
            <w:webHidden/>
          </w:rPr>
        </w:r>
        <w:r w:rsidR="004A2B9F">
          <w:rPr>
            <w:noProof/>
            <w:webHidden/>
          </w:rPr>
          <w:fldChar w:fldCharType="separate"/>
        </w:r>
        <w:r w:rsidR="00D10E08">
          <w:rPr>
            <w:noProof/>
            <w:webHidden/>
          </w:rPr>
          <w:t>11</w:t>
        </w:r>
        <w:r w:rsidR="004A2B9F">
          <w:rPr>
            <w:noProof/>
            <w:webHidden/>
          </w:rPr>
          <w:fldChar w:fldCharType="end"/>
        </w:r>
      </w:hyperlink>
    </w:p>
    <w:p w14:paraId="749C9022" w14:textId="1FFB2F6B" w:rsidR="004A2B9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60" w:history="1">
        <w:r w:rsidR="004A2B9F" w:rsidRPr="00D83571">
          <w:rPr>
            <w:rStyle w:val="Lienhypertexte"/>
            <w:noProof/>
          </w:rPr>
          <w:t>5</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Tests</w:t>
        </w:r>
        <w:r w:rsidR="004A2B9F">
          <w:rPr>
            <w:noProof/>
            <w:webHidden/>
          </w:rPr>
          <w:tab/>
        </w:r>
        <w:r w:rsidR="004A2B9F">
          <w:rPr>
            <w:noProof/>
            <w:webHidden/>
          </w:rPr>
          <w:fldChar w:fldCharType="begin"/>
        </w:r>
        <w:r w:rsidR="004A2B9F">
          <w:rPr>
            <w:noProof/>
            <w:webHidden/>
          </w:rPr>
          <w:instrText xml:space="preserve"> PAGEREF _Toc165991760 \h </w:instrText>
        </w:r>
        <w:r w:rsidR="004A2B9F">
          <w:rPr>
            <w:noProof/>
            <w:webHidden/>
          </w:rPr>
        </w:r>
        <w:r w:rsidR="004A2B9F">
          <w:rPr>
            <w:noProof/>
            <w:webHidden/>
          </w:rPr>
          <w:fldChar w:fldCharType="separate"/>
        </w:r>
        <w:r w:rsidR="00D10E08">
          <w:rPr>
            <w:noProof/>
            <w:webHidden/>
          </w:rPr>
          <w:t>11</w:t>
        </w:r>
        <w:r w:rsidR="004A2B9F">
          <w:rPr>
            <w:noProof/>
            <w:webHidden/>
          </w:rPr>
          <w:fldChar w:fldCharType="end"/>
        </w:r>
      </w:hyperlink>
    </w:p>
    <w:p w14:paraId="3552706C" w14:textId="58F2A8C5"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1" w:history="1">
        <w:r w:rsidR="004A2B9F" w:rsidRPr="00D83571">
          <w:rPr>
            <w:rStyle w:val="Lienhypertexte"/>
            <w:noProof/>
          </w:rPr>
          <w:t>5.1</w:t>
        </w:r>
        <w:r w:rsidR="004A2B9F">
          <w:rPr>
            <w:rFonts w:eastAsiaTheme="minorEastAsia" w:cstheme="minorBidi"/>
            <w:smallCaps w:val="0"/>
            <w:noProof/>
            <w:kern w:val="2"/>
            <w:sz w:val="22"/>
            <w:szCs w:val="22"/>
            <w14:ligatures w14:val="standardContextual"/>
          </w:rPr>
          <w:tab/>
        </w:r>
        <w:r w:rsidR="004A2B9F" w:rsidRPr="00D83571">
          <w:rPr>
            <w:rStyle w:val="Lienhypertexte"/>
            <w:noProof/>
          </w:rPr>
          <w:t>Stratégie de test</w:t>
        </w:r>
        <w:r w:rsidR="004A2B9F">
          <w:rPr>
            <w:noProof/>
            <w:webHidden/>
          </w:rPr>
          <w:tab/>
        </w:r>
        <w:r w:rsidR="004A2B9F">
          <w:rPr>
            <w:noProof/>
            <w:webHidden/>
          </w:rPr>
          <w:fldChar w:fldCharType="begin"/>
        </w:r>
        <w:r w:rsidR="004A2B9F">
          <w:rPr>
            <w:noProof/>
            <w:webHidden/>
          </w:rPr>
          <w:instrText xml:space="preserve"> PAGEREF _Toc165991761 \h </w:instrText>
        </w:r>
        <w:r w:rsidR="004A2B9F">
          <w:rPr>
            <w:noProof/>
            <w:webHidden/>
          </w:rPr>
        </w:r>
        <w:r w:rsidR="004A2B9F">
          <w:rPr>
            <w:noProof/>
            <w:webHidden/>
          </w:rPr>
          <w:fldChar w:fldCharType="separate"/>
        </w:r>
        <w:r w:rsidR="00D10E08">
          <w:rPr>
            <w:noProof/>
            <w:webHidden/>
          </w:rPr>
          <w:t>11</w:t>
        </w:r>
        <w:r w:rsidR="004A2B9F">
          <w:rPr>
            <w:noProof/>
            <w:webHidden/>
          </w:rPr>
          <w:fldChar w:fldCharType="end"/>
        </w:r>
      </w:hyperlink>
    </w:p>
    <w:p w14:paraId="36AFB3AE" w14:textId="174013EF"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2" w:history="1">
        <w:r w:rsidR="004A2B9F" w:rsidRPr="00D83571">
          <w:rPr>
            <w:rStyle w:val="Lienhypertexte"/>
            <w:noProof/>
          </w:rPr>
          <w:t>5.2</w:t>
        </w:r>
        <w:r w:rsidR="004A2B9F">
          <w:rPr>
            <w:rFonts w:eastAsiaTheme="minorEastAsia" w:cstheme="minorBidi"/>
            <w:smallCaps w:val="0"/>
            <w:noProof/>
            <w:kern w:val="2"/>
            <w:sz w:val="22"/>
            <w:szCs w:val="22"/>
            <w14:ligatures w14:val="standardContextual"/>
          </w:rPr>
          <w:tab/>
        </w:r>
        <w:r w:rsidR="004A2B9F" w:rsidRPr="00D83571">
          <w:rPr>
            <w:rStyle w:val="Lienhypertexte"/>
            <w:noProof/>
          </w:rPr>
          <w:t>Dossier des tests</w:t>
        </w:r>
        <w:r w:rsidR="004A2B9F">
          <w:rPr>
            <w:noProof/>
            <w:webHidden/>
          </w:rPr>
          <w:tab/>
        </w:r>
        <w:r w:rsidR="004A2B9F">
          <w:rPr>
            <w:noProof/>
            <w:webHidden/>
          </w:rPr>
          <w:fldChar w:fldCharType="begin"/>
        </w:r>
        <w:r w:rsidR="004A2B9F">
          <w:rPr>
            <w:noProof/>
            <w:webHidden/>
          </w:rPr>
          <w:instrText xml:space="preserve"> PAGEREF _Toc165991762 \h </w:instrText>
        </w:r>
        <w:r w:rsidR="004A2B9F">
          <w:rPr>
            <w:noProof/>
            <w:webHidden/>
          </w:rPr>
        </w:r>
        <w:r w:rsidR="004A2B9F">
          <w:rPr>
            <w:noProof/>
            <w:webHidden/>
          </w:rPr>
          <w:fldChar w:fldCharType="separate"/>
        </w:r>
        <w:r w:rsidR="00D10E08">
          <w:rPr>
            <w:noProof/>
            <w:webHidden/>
          </w:rPr>
          <w:t>11</w:t>
        </w:r>
        <w:r w:rsidR="004A2B9F">
          <w:rPr>
            <w:noProof/>
            <w:webHidden/>
          </w:rPr>
          <w:fldChar w:fldCharType="end"/>
        </w:r>
      </w:hyperlink>
    </w:p>
    <w:p w14:paraId="0D8CE8E4" w14:textId="6E411CA3"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3" w:history="1">
        <w:r w:rsidR="004A2B9F" w:rsidRPr="00D83571">
          <w:rPr>
            <w:rStyle w:val="Lienhypertexte"/>
            <w:noProof/>
          </w:rPr>
          <w:t>5.3</w:t>
        </w:r>
        <w:r w:rsidR="004A2B9F">
          <w:rPr>
            <w:rFonts w:eastAsiaTheme="minorEastAsia" w:cstheme="minorBidi"/>
            <w:smallCaps w:val="0"/>
            <w:noProof/>
            <w:kern w:val="2"/>
            <w:sz w:val="22"/>
            <w:szCs w:val="22"/>
            <w14:ligatures w14:val="standardContextual"/>
          </w:rPr>
          <w:tab/>
        </w:r>
        <w:r w:rsidR="004A2B9F" w:rsidRPr="00D83571">
          <w:rPr>
            <w:rStyle w:val="Lienhypertexte"/>
            <w:noProof/>
          </w:rPr>
          <w:t>Problèmes restants</w:t>
        </w:r>
        <w:r w:rsidR="004A2B9F">
          <w:rPr>
            <w:noProof/>
            <w:webHidden/>
          </w:rPr>
          <w:tab/>
        </w:r>
        <w:r w:rsidR="004A2B9F">
          <w:rPr>
            <w:noProof/>
            <w:webHidden/>
          </w:rPr>
          <w:fldChar w:fldCharType="begin"/>
        </w:r>
        <w:r w:rsidR="004A2B9F">
          <w:rPr>
            <w:noProof/>
            <w:webHidden/>
          </w:rPr>
          <w:instrText xml:space="preserve"> PAGEREF _Toc165991763 \h </w:instrText>
        </w:r>
        <w:r w:rsidR="004A2B9F">
          <w:rPr>
            <w:noProof/>
            <w:webHidden/>
          </w:rPr>
        </w:r>
        <w:r w:rsidR="004A2B9F">
          <w:rPr>
            <w:noProof/>
            <w:webHidden/>
          </w:rPr>
          <w:fldChar w:fldCharType="separate"/>
        </w:r>
        <w:r w:rsidR="00D10E08">
          <w:rPr>
            <w:noProof/>
            <w:webHidden/>
          </w:rPr>
          <w:t>11</w:t>
        </w:r>
        <w:r w:rsidR="004A2B9F">
          <w:rPr>
            <w:noProof/>
            <w:webHidden/>
          </w:rPr>
          <w:fldChar w:fldCharType="end"/>
        </w:r>
      </w:hyperlink>
    </w:p>
    <w:p w14:paraId="71CF1BA9" w14:textId="0D102B39" w:rsidR="004A2B9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64" w:history="1">
        <w:r w:rsidR="004A2B9F" w:rsidRPr="00D83571">
          <w:rPr>
            <w:rStyle w:val="Lienhypertexte"/>
            <w:noProof/>
          </w:rPr>
          <w:t>6</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Conclusion</w:t>
        </w:r>
        <w:r w:rsidR="004A2B9F">
          <w:rPr>
            <w:noProof/>
            <w:webHidden/>
          </w:rPr>
          <w:tab/>
        </w:r>
        <w:r w:rsidR="004A2B9F">
          <w:rPr>
            <w:noProof/>
            <w:webHidden/>
          </w:rPr>
          <w:fldChar w:fldCharType="begin"/>
        </w:r>
        <w:r w:rsidR="004A2B9F">
          <w:rPr>
            <w:noProof/>
            <w:webHidden/>
          </w:rPr>
          <w:instrText xml:space="preserve"> PAGEREF _Toc165991764 \h </w:instrText>
        </w:r>
        <w:r w:rsidR="004A2B9F">
          <w:rPr>
            <w:noProof/>
            <w:webHidden/>
          </w:rPr>
        </w:r>
        <w:r w:rsidR="004A2B9F">
          <w:rPr>
            <w:noProof/>
            <w:webHidden/>
          </w:rPr>
          <w:fldChar w:fldCharType="separate"/>
        </w:r>
        <w:r w:rsidR="00D10E08">
          <w:rPr>
            <w:noProof/>
            <w:webHidden/>
          </w:rPr>
          <w:t>19</w:t>
        </w:r>
        <w:r w:rsidR="004A2B9F">
          <w:rPr>
            <w:noProof/>
            <w:webHidden/>
          </w:rPr>
          <w:fldChar w:fldCharType="end"/>
        </w:r>
      </w:hyperlink>
    </w:p>
    <w:p w14:paraId="31652260" w14:textId="6269E379"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5" w:history="1">
        <w:r w:rsidR="004A2B9F" w:rsidRPr="00D83571">
          <w:rPr>
            <w:rStyle w:val="Lienhypertexte"/>
            <w:noProof/>
          </w:rPr>
          <w:t>6.1</w:t>
        </w:r>
        <w:r w:rsidR="004A2B9F">
          <w:rPr>
            <w:rFonts w:eastAsiaTheme="minorEastAsia" w:cstheme="minorBidi"/>
            <w:smallCaps w:val="0"/>
            <w:noProof/>
            <w:kern w:val="2"/>
            <w:sz w:val="22"/>
            <w:szCs w:val="22"/>
            <w14:ligatures w14:val="standardContextual"/>
          </w:rPr>
          <w:tab/>
        </w:r>
        <w:r w:rsidR="004A2B9F" w:rsidRPr="00D83571">
          <w:rPr>
            <w:rStyle w:val="Lienhypertexte"/>
            <w:noProof/>
          </w:rPr>
          <w:t>Bilan des fonctionnalités demandées</w:t>
        </w:r>
        <w:r w:rsidR="004A2B9F">
          <w:rPr>
            <w:noProof/>
            <w:webHidden/>
          </w:rPr>
          <w:tab/>
        </w:r>
        <w:r w:rsidR="004A2B9F">
          <w:rPr>
            <w:noProof/>
            <w:webHidden/>
          </w:rPr>
          <w:fldChar w:fldCharType="begin"/>
        </w:r>
        <w:r w:rsidR="004A2B9F">
          <w:rPr>
            <w:noProof/>
            <w:webHidden/>
          </w:rPr>
          <w:instrText xml:space="preserve"> PAGEREF _Toc165991765 \h </w:instrText>
        </w:r>
        <w:r w:rsidR="004A2B9F">
          <w:rPr>
            <w:noProof/>
            <w:webHidden/>
          </w:rPr>
        </w:r>
        <w:r w:rsidR="004A2B9F">
          <w:rPr>
            <w:noProof/>
            <w:webHidden/>
          </w:rPr>
          <w:fldChar w:fldCharType="separate"/>
        </w:r>
        <w:r w:rsidR="00D10E08">
          <w:rPr>
            <w:noProof/>
            <w:webHidden/>
          </w:rPr>
          <w:t>19</w:t>
        </w:r>
        <w:r w:rsidR="004A2B9F">
          <w:rPr>
            <w:noProof/>
            <w:webHidden/>
          </w:rPr>
          <w:fldChar w:fldCharType="end"/>
        </w:r>
      </w:hyperlink>
    </w:p>
    <w:p w14:paraId="0FE479A5" w14:textId="60684B40"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6" w:history="1">
        <w:r w:rsidR="004A2B9F" w:rsidRPr="00D83571">
          <w:rPr>
            <w:rStyle w:val="Lienhypertexte"/>
            <w:noProof/>
          </w:rPr>
          <w:t>6.2</w:t>
        </w:r>
        <w:r w:rsidR="004A2B9F">
          <w:rPr>
            <w:rFonts w:eastAsiaTheme="minorEastAsia" w:cstheme="minorBidi"/>
            <w:smallCaps w:val="0"/>
            <w:noProof/>
            <w:kern w:val="2"/>
            <w:sz w:val="22"/>
            <w:szCs w:val="22"/>
            <w14:ligatures w14:val="standardContextual"/>
          </w:rPr>
          <w:tab/>
        </w:r>
        <w:r w:rsidR="004A2B9F" w:rsidRPr="00D83571">
          <w:rPr>
            <w:rStyle w:val="Lienhypertexte"/>
            <w:noProof/>
          </w:rPr>
          <w:t>Bilan de la planification</w:t>
        </w:r>
        <w:r w:rsidR="004A2B9F">
          <w:rPr>
            <w:noProof/>
            <w:webHidden/>
          </w:rPr>
          <w:tab/>
        </w:r>
        <w:r w:rsidR="004A2B9F">
          <w:rPr>
            <w:noProof/>
            <w:webHidden/>
          </w:rPr>
          <w:fldChar w:fldCharType="begin"/>
        </w:r>
        <w:r w:rsidR="004A2B9F">
          <w:rPr>
            <w:noProof/>
            <w:webHidden/>
          </w:rPr>
          <w:instrText xml:space="preserve"> PAGEREF _Toc165991766 \h </w:instrText>
        </w:r>
        <w:r w:rsidR="004A2B9F">
          <w:rPr>
            <w:noProof/>
            <w:webHidden/>
          </w:rPr>
        </w:r>
        <w:r w:rsidR="004A2B9F">
          <w:rPr>
            <w:noProof/>
            <w:webHidden/>
          </w:rPr>
          <w:fldChar w:fldCharType="separate"/>
        </w:r>
        <w:r w:rsidR="00D10E08">
          <w:rPr>
            <w:noProof/>
            <w:webHidden/>
          </w:rPr>
          <w:t>19</w:t>
        </w:r>
        <w:r w:rsidR="004A2B9F">
          <w:rPr>
            <w:noProof/>
            <w:webHidden/>
          </w:rPr>
          <w:fldChar w:fldCharType="end"/>
        </w:r>
      </w:hyperlink>
    </w:p>
    <w:p w14:paraId="4B1B6E55" w14:textId="6F027FB8"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7" w:history="1">
        <w:r w:rsidR="004A2B9F" w:rsidRPr="00D83571">
          <w:rPr>
            <w:rStyle w:val="Lienhypertexte"/>
            <w:noProof/>
          </w:rPr>
          <w:t>6.3</w:t>
        </w:r>
        <w:r w:rsidR="004A2B9F">
          <w:rPr>
            <w:rFonts w:eastAsiaTheme="minorEastAsia" w:cstheme="minorBidi"/>
            <w:smallCaps w:val="0"/>
            <w:noProof/>
            <w:kern w:val="2"/>
            <w:sz w:val="22"/>
            <w:szCs w:val="22"/>
            <w14:ligatures w14:val="standardContextual"/>
          </w:rPr>
          <w:tab/>
        </w:r>
        <w:r w:rsidR="004A2B9F" w:rsidRPr="00D83571">
          <w:rPr>
            <w:rStyle w:val="Lienhypertexte"/>
            <w:noProof/>
          </w:rPr>
          <w:t>Bilan personnel</w:t>
        </w:r>
        <w:r w:rsidR="004A2B9F">
          <w:rPr>
            <w:noProof/>
            <w:webHidden/>
          </w:rPr>
          <w:tab/>
        </w:r>
        <w:r w:rsidR="004A2B9F">
          <w:rPr>
            <w:noProof/>
            <w:webHidden/>
          </w:rPr>
          <w:fldChar w:fldCharType="begin"/>
        </w:r>
        <w:r w:rsidR="004A2B9F">
          <w:rPr>
            <w:noProof/>
            <w:webHidden/>
          </w:rPr>
          <w:instrText xml:space="preserve"> PAGEREF _Toc165991767 \h </w:instrText>
        </w:r>
        <w:r w:rsidR="004A2B9F">
          <w:rPr>
            <w:noProof/>
            <w:webHidden/>
          </w:rPr>
        </w:r>
        <w:r w:rsidR="004A2B9F">
          <w:rPr>
            <w:noProof/>
            <w:webHidden/>
          </w:rPr>
          <w:fldChar w:fldCharType="separate"/>
        </w:r>
        <w:r w:rsidR="00D10E08">
          <w:rPr>
            <w:noProof/>
            <w:webHidden/>
          </w:rPr>
          <w:t>19</w:t>
        </w:r>
        <w:r w:rsidR="004A2B9F">
          <w:rPr>
            <w:noProof/>
            <w:webHidden/>
          </w:rPr>
          <w:fldChar w:fldCharType="end"/>
        </w:r>
      </w:hyperlink>
    </w:p>
    <w:p w14:paraId="76647FFA" w14:textId="410BD409" w:rsidR="004A2B9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68" w:history="1">
        <w:r w:rsidR="004A2B9F" w:rsidRPr="00D83571">
          <w:rPr>
            <w:rStyle w:val="Lienhypertexte"/>
            <w:noProof/>
          </w:rPr>
          <w:t>7</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Annexes</w:t>
        </w:r>
        <w:r w:rsidR="004A2B9F">
          <w:rPr>
            <w:noProof/>
            <w:webHidden/>
          </w:rPr>
          <w:tab/>
        </w:r>
        <w:r w:rsidR="004A2B9F">
          <w:rPr>
            <w:noProof/>
            <w:webHidden/>
          </w:rPr>
          <w:fldChar w:fldCharType="begin"/>
        </w:r>
        <w:r w:rsidR="004A2B9F">
          <w:rPr>
            <w:noProof/>
            <w:webHidden/>
          </w:rPr>
          <w:instrText xml:space="preserve"> PAGEREF _Toc165991768 \h </w:instrText>
        </w:r>
        <w:r w:rsidR="004A2B9F">
          <w:rPr>
            <w:noProof/>
            <w:webHidden/>
          </w:rPr>
        </w:r>
        <w:r w:rsidR="004A2B9F">
          <w:rPr>
            <w:noProof/>
            <w:webHidden/>
          </w:rPr>
          <w:fldChar w:fldCharType="separate"/>
        </w:r>
        <w:r w:rsidR="00D10E08">
          <w:rPr>
            <w:noProof/>
            <w:webHidden/>
          </w:rPr>
          <w:t>19</w:t>
        </w:r>
        <w:r w:rsidR="004A2B9F">
          <w:rPr>
            <w:noProof/>
            <w:webHidden/>
          </w:rPr>
          <w:fldChar w:fldCharType="end"/>
        </w:r>
      </w:hyperlink>
    </w:p>
    <w:p w14:paraId="2C3A8AE6" w14:textId="088E9681" w:rsidR="00742484" w:rsidRDefault="00A65F0B">
      <w:r>
        <w:rPr>
          <w:rFonts w:cs="Arial"/>
          <w:i/>
          <w:iCs/>
          <w:caps/>
          <w:sz w:val="22"/>
          <w:szCs w:val="22"/>
        </w:rPr>
        <w:fldChar w:fldCharType="end"/>
      </w:r>
      <w:r w:rsidR="00742484">
        <w:br w:type="page"/>
      </w:r>
    </w:p>
    <w:p w14:paraId="5CEF7471" w14:textId="77777777" w:rsidR="00D160DD" w:rsidRDefault="007F30AE" w:rsidP="008E53F9">
      <w:pPr>
        <w:pStyle w:val="Titre1"/>
      </w:pPr>
      <w:bookmarkStart w:id="0" w:name="_Toc532179955"/>
      <w:bookmarkStart w:id="1" w:name="_Toc165969637"/>
      <w:bookmarkStart w:id="2" w:name="_Toc165991728"/>
      <w:r w:rsidRPr="00932149">
        <w:lastRenderedPageBreak/>
        <w:t>Spécifications</w:t>
      </w:r>
      <w:bookmarkEnd w:id="0"/>
      <w:bookmarkEnd w:id="1"/>
      <w:bookmarkEnd w:id="2"/>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3" w:name="_Toc165991729"/>
      <w:bookmarkStart w:id="4" w:name="_Toc532179969"/>
      <w:bookmarkStart w:id="5" w:name="_Toc165969639"/>
      <w:r>
        <w:t>T</w:t>
      </w:r>
      <w:r w:rsidR="00902523">
        <w:t>itr</w:t>
      </w:r>
      <w:r w:rsidR="0015167D">
        <w:t>e</w:t>
      </w:r>
      <w:bookmarkEnd w:id="3"/>
    </w:p>
    <w:p w14:paraId="3F6CC769" w14:textId="77777777" w:rsidR="0015167D" w:rsidRPr="00601C92" w:rsidRDefault="0015167D" w:rsidP="0015167D">
      <w:pPr>
        <w:pStyle w:val="Retraitcorpsdetexte"/>
        <w:rPr>
          <w:color w:val="1F497D" w:themeColor="text2"/>
        </w:rPr>
      </w:pPr>
    </w:p>
    <w:p w14:paraId="4B2AEE52" w14:textId="4694E6FB" w:rsidR="00F664DF" w:rsidRPr="00601C92" w:rsidRDefault="008B2FAE" w:rsidP="008B2FAE">
      <w:pPr>
        <w:pStyle w:val="Informations"/>
        <w:jc w:val="center"/>
        <w:rPr>
          <w:b/>
          <w:bCs/>
          <w:color w:val="1F497D" w:themeColor="text2"/>
          <w:sz w:val="22"/>
          <w:szCs w:val="28"/>
          <w:u w:val="single"/>
        </w:rPr>
      </w:pPr>
      <w:r w:rsidRPr="00601C92">
        <w:rPr>
          <w:b/>
          <w:bCs/>
          <w:color w:val="1F497D" w:themeColor="text2"/>
          <w:sz w:val="22"/>
          <w:szCs w:val="28"/>
          <w:u w:val="single"/>
        </w:rPr>
        <w:t>Bâtiment X – Vennes</w:t>
      </w:r>
    </w:p>
    <w:p w14:paraId="48C0474E" w14:textId="77777777" w:rsidR="00025101" w:rsidRPr="00601C92" w:rsidRDefault="00025101" w:rsidP="008B2FAE">
      <w:pPr>
        <w:pStyle w:val="Informations"/>
        <w:jc w:val="center"/>
        <w:rPr>
          <w:b/>
          <w:bCs/>
          <w:color w:val="1F497D" w:themeColor="text2"/>
          <w:sz w:val="22"/>
          <w:szCs w:val="28"/>
          <w:u w:val="single"/>
        </w:rPr>
      </w:pPr>
    </w:p>
    <w:p w14:paraId="53E430D5" w14:textId="13E25ED3" w:rsidR="008B2FAE" w:rsidRPr="00601C92" w:rsidRDefault="008B2FAE" w:rsidP="008B2FAE">
      <w:pPr>
        <w:pStyle w:val="Informations"/>
        <w:jc w:val="center"/>
        <w:rPr>
          <w:color w:val="1F497D" w:themeColor="text2"/>
          <w:sz w:val="20"/>
          <w:szCs w:val="24"/>
        </w:rPr>
      </w:pPr>
      <w:r w:rsidRPr="00601C92">
        <w:rPr>
          <w:color w:val="1F497D" w:themeColor="text2"/>
          <w:sz w:val="20"/>
          <w:szCs w:val="24"/>
        </w:rPr>
        <w:t>Un nouveau bâtiment à construire à Vennes qui est écologique est bénéfique pour tout le monde</w:t>
      </w:r>
      <w:r w:rsidR="003424A0">
        <w:rPr>
          <w:color w:val="1F497D" w:themeColor="text2"/>
          <w:sz w:val="20"/>
          <w:szCs w:val="24"/>
        </w:rPr>
        <w:t>, venant de la Section Informatique de l’ETML.</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6" w:name="_Toc165991730"/>
      <w:r>
        <w:t>Description</w:t>
      </w:r>
      <w:bookmarkEnd w:id="6"/>
    </w:p>
    <w:p w14:paraId="516142CB" w14:textId="77777777" w:rsidR="0015167D" w:rsidRPr="0015167D" w:rsidRDefault="0015167D" w:rsidP="0015167D">
      <w:pPr>
        <w:pStyle w:val="Retraitcorpsdetexte"/>
      </w:pPr>
    </w:p>
    <w:p w14:paraId="20F58154" w14:textId="34BC6C1B" w:rsidR="007B5262" w:rsidRPr="00F92DE9" w:rsidRDefault="007B5262" w:rsidP="0015167D">
      <w:pPr>
        <w:pStyle w:val="Informations"/>
        <w:rPr>
          <w:color w:val="1F497D" w:themeColor="text2"/>
          <w:sz w:val="20"/>
          <w:szCs w:val="24"/>
        </w:rPr>
      </w:pPr>
      <w:r w:rsidRPr="00F92DE9">
        <w:rPr>
          <w:color w:val="1F497D" w:themeColor="text2"/>
          <w:sz w:val="20"/>
          <w:szCs w:val="24"/>
        </w:rPr>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7" w:name="_Toc165991731"/>
      <w:r>
        <w:t>Matériel et logiciels à disposition</w:t>
      </w:r>
      <w:bookmarkEnd w:id="7"/>
    </w:p>
    <w:p w14:paraId="5CB6B017" w14:textId="77777777" w:rsidR="0015167D" w:rsidRPr="0015167D" w:rsidRDefault="0015167D" w:rsidP="0015167D">
      <w:pPr>
        <w:pStyle w:val="Retraitcorpsdetexte"/>
      </w:pPr>
    </w:p>
    <w:p w14:paraId="678E5691" w14:textId="2861C5CE" w:rsidR="0015167D" w:rsidRPr="00E0739C" w:rsidRDefault="00A66D32" w:rsidP="00A66D32">
      <w:pPr>
        <w:pStyle w:val="Informations"/>
        <w:numPr>
          <w:ilvl w:val="0"/>
          <w:numId w:val="9"/>
        </w:numPr>
        <w:rPr>
          <w:color w:val="1F497D" w:themeColor="text2"/>
          <w:sz w:val="20"/>
          <w:szCs w:val="24"/>
        </w:rPr>
      </w:pPr>
      <w:r w:rsidRPr="00E0739C">
        <w:rPr>
          <w:color w:val="1F497D" w:themeColor="text2"/>
          <w:sz w:val="20"/>
          <w:szCs w:val="24"/>
        </w:rPr>
        <w:t>GitHub</w:t>
      </w:r>
    </w:p>
    <w:p w14:paraId="550EC935" w14:textId="68DC45F9" w:rsidR="00A66D32" w:rsidRPr="00E0739C" w:rsidRDefault="00A66D32" w:rsidP="00A66D32">
      <w:pPr>
        <w:pStyle w:val="Informations"/>
        <w:numPr>
          <w:ilvl w:val="0"/>
          <w:numId w:val="9"/>
        </w:numPr>
        <w:rPr>
          <w:color w:val="1F497D" w:themeColor="text2"/>
          <w:sz w:val="20"/>
          <w:szCs w:val="24"/>
        </w:rPr>
      </w:pPr>
      <w:r w:rsidRPr="00E0739C">
        <w:rPr>
          <w:color w:val="1F497D" w:themeColor="text2"/>
          <w:sz w:val="20"/>
          <w:szCs w:val="24"/>
        </w:rPr>
        <w:t>SweetHome3D</w:t>
      </w:r>
    </w:p>
    <w:p w14:paraId="5C6E131A" w14:textId="25E6FE68" w:rsidR="00A66D32" w:rsidRPr="00E0739C" w:rsidRDefault="00A66D32" w:rsidP="00A66D32">
      <w:pPr>
        <w:pStyle w:val="Informations"/>
        <w:numPr>
          <w:ilvl w:val="0"/>
          <w:numId w:val="9"/>
        </w:numPr>
        <w:rPr>
          <w:color w:val="1F497D" w:themeColor="text2"/>
          <w:sz w:val="20"/>
          <w:szCs w:val="24"/>
        </w:rPr>
      </w:pPr>
      <w:r w:rsidRPr="00E0739C">
        <w:rPr>
          <w:color w:val="1F497D" w:themeColor="text2"/>
          <w:sz w:val="20"/>
          <w:szCs w:val="24"/>
        </w:rPr>
        <w:t>IceTools</w:t>
      </w:r>
    </w:p>
    <w:p w14:paraId="78B43F01" w14:textId="3427694A" w:rsidR="00A66D32" w:rsidRPr="00E0739C" w:rsidRDefault="00A66D32" w:rsidP="00A66D32">
      <w:pPr>
        <w:pStyle w:val="Informations"/>
        <w:numPr>
          <w:ilvl w:val="0"/>
          <w:numId w:val="9"/>
        </w:numPr>
        <w:rPr>
          <w:color w:val="1F497D" w:themeColor="text2"/>
          <w:sz w:val="20"/>
          <w:szCs w:val="24"/>
        </w:rPr>
      </w:pPr>
      <w:r w:rsidRPr="00E0739C">
        <w:rPr>
          <w:color w:val="1F497D" w:themeColor="text2"/>
          <w:sz w:val="20"/>
          <w:szCs w:val="24"/>
        </w:rPr>
        <w:t>IceScrum</w:t>
      </w:r>
    </w:p>
    <w:p w14:paraId="014A75D1" w14:textId="00D4143B" w:rsidR="00A66D32" w:rsidRDefault="00A66D32" w:rsidP="00A66D32">
      <w:pPr>
        <w:pStyle w:val="Informations"/>
        <w:numPr>
          <w:ilvl w:val="0"/>
          <w:numId w:val="9"/>
        </w:numPr>
        <w:rPr>
          <w:color w:val="1F497D" w:themeColor="text2"/>
          <w:sz w:val="20"/>
          <w:szCs w:val="24"/>
        </w:rPr>
      </w:pPr>
      <w:r w:rsidRPr="00E0739C">
        <w:rPr>
          <w:color w:val="1F497D" w:themeColor="text2"/>
          <w:sz w:val="20"/>
          <w:szCs w:val="24"/>
        </w:rPr>
        <w:t>Word</w:t>
      </w:r>
    </w:p>
    <w:p w14:paraId="7B44F8FC" w14:textId="135BA979" w:rsidR="00FD25CB" w:rsidRPr="00E0739C" w:rsidRDefault="00FD25CB" w:rsidP="00A66D32">
      <w:pPr>
        <w:pStyle w:val="Informations"/>
        <w:numPr>
          <w:ilvl w:val="0"/>
          <w:numId w:val="9"/>
        </w:numPr>
        <w:rPr>
          <w:color w:val="1F497D" w:themeColor="text2"/>
          <w:sz w:val="20"/>
          <w:szCs w:val="24"/>
        </w:rPr>
      </w:pPr>
      <w:r>
        <w:rPr>
          <w:color w:val="1F497D" w:themeColor="text2"/>
          <w:sz w:val="20"/>
          <w:szCs w:val="24"/>
        </w:rPr>
        <w:t>1x PC</w:t>
      </w: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8" w:name="_Toc165991732"/>
      <w:r>
        <w:t>P</w:t>
      </w:r>
      <w:r w:rsidR="00902523">
        <w:t>rérequis</w:t>
      </w:r>
      <w:bookmarkEnd w:id="8"/>
    </w:p>
    <w:p w14:paraId="791FBFF3" w14:textId="77777777" w:rsidR="0015167D" w:rsidRDefault="0015167D" w:rsidP="0015167D">
      <w:pPr>
        <w:pStyle w:val="Retraitcorpsdetexte"/>
      </w:pPr>
    </w:p>
    <w:p w14:paraId="27385353" w14:textId="4E6FCAAB" w:rsidR="007D3441" w:rsidRPr="0083561D" w:rsidRDefault="007D3441" w:rsidP="0015167D">
      <w:pPr>
        <w:pStyle w:val="Retraitcorpsdetexte"/>
        <w:rPr>
          <w:color w:val="1F497D" w:themeColor="text2"/>
          <w:szCs w:val="24"/>
        </w:rPr>
      </w:pPr>
      <w:r w:rsidRPr="0083561D">
        <w:rPr>
          <w:color w:val="1F497D" w:themeColor="text2"/>
          <w:szCs w:val="24"/>
        </w:rPr>
        <w:t>Pour un projet de gestion de projet d’une construction de bâtiment, je pense qu’il faut au moins être capable de :</w:t>
      </w:r>
    </w:p>
    <w:p w14:paraId="03FD678A" w14:textId="77777777" w:rsidR="007D3441" w:rsidRPr="0083561D" w:rsidRDefault="007D3441" w:rsidP="0015167D">
      <w:pPr>
        <w:pStyle w:val="Retraitcorpsdetexte"/>
        <w:rPr>
          <w:color w:val="1F497D" w:themeColor="text2"/>
          <w:szCs w:val="24"/>
        </w:rPr>
      </w:pPr>
    </w:p>
    <w:p w14:paraId="7C603AAF" w14:textId="38B486F2"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Savoir travailler en équipe et éviter les conflits</w:t>
      </w:r>
    </w:p>
    <w:p w14:paraId="0D1A325E" w14:textId="2CF01F17"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capable de répartir le travail dans l’équipe</w:t>
      </w:r>
    </w:p>
    <w:p w14:paraId="089706AA" w14:textId="4E5566A0"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écologique</w:t>
      </w:r>
    </w:p>
    <w:p w14:paraId="1978A44B" w14:textId="3EE44F60"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Pouvoir construire une pièce ou un bâtiment par soi-même dans SweetHome3d</w:t>
      </w:r>
    </w:p>
    <w:p w14:paraId="58D6666F" w14:textId="7FABEAA9" w:rsidR="0015167D"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indépendant</w:t>
      </w:r>
    </w:p>
    <w:p w14:paraId="34249F5E" w14:textId="77777777" w:rsidR="00753A51" w:rsidRDefault="00902523" w:rsidP="008E53F9">
      <w:pPr>
        <w:pStyle w:val="Titre2"/>
      </w:pPr>
      <w:bookmarkStart w:id="9" w:name="_Toc165991733"/>
      <w:r>
        <w:t>Cahier des charges</w:t>
      </w:r>
      <w:bookmarkEnd w:id="9"/>
    </w:p>
    <w:p w14:paraId="7C02BA54" w14:textId="77777777" w:rsidR="00D160DD" w:rsidRDefault="00EE16F0" w:rsidP="00AA4393">
      <w:pPr>
        <w:pStyle w:val="Titre3"/>
      </w:pPr>
      <w:bookmarkStart w:id="10" w:name="_Toc165991734"/>
      <w:r w:rsidRPr="00EE16F0">
        <w:t>Objectifs et portée du projet</w:t>
      </w:r>
      <w:bookmarkEnd w:id="10"/>
    </w:p>
    <w:p w14:paraId="0FB318E9" w14:textId="77777777" w:rsidR="00920F4E" w:rsidRPr="00914360" w:rsidRDefault="00920F4E" w:rsidP="00920F4E">
      <w:pPr>
        <w:pStyle w:val="Retraitcorpsdetexte3"/>
        <w:rPr>
          <w:color w:val="1F497D" w:themeColor="text2"/>
          <w:szCs w:val="24"/>
        </w:rPr>
      </w:pPr>
    </w:p>
    <w:p w14:paraId="03CE166B" w14:textId="712195F9" w:rsidR="0015167D" w:rsidRPr="00375BA7" w:rsidRDefault="00F42214" w:rsidP="00375BA7">
      <w:pPr>
        <w:pStyle w:val="Retraitcorpsdetexte3"/>
        <w:rPr>
          <w:color w:val="1F497D" w:themeColor="text2"/>
          <w:szCs w:val="24"/>
        </w:rPr>
      </w:pPr>
      <w:r w:rsidRPr="00914360">
        <w:rPr>
          <w:color w:val="1F497D" w:themeColor="text2"/>
          <w:szCs w:val="24"/>
        </w:rPr>
        <w:t xml:space="preserve">L’objectif de ce projet, est de nous préparer et mieux comprendre la gestion de projet. Le but est de faire un bâtiment où on va ensuite fusionner </w:t>
      </w:r>
      <w:r w:rsidR="00392876" w:rsidRPr="00914360">
        <w:rPr>
          <w:color w:val="1F497D" w:themeColor="text2"/>
          <w:szCs w:val="24"/>
        </w:rPr>
        <w:t>toutes les pièces</w:t>
      </w:r>
      <w:r w:rsidRPr="00914360">
        <w:rPr>
          <w:color w:val="1F497D" w:themeColor="text2"/>
          <w:szCs w:val="24"/>
        </w:rPr>
        <w:t xml:space="preserve"> que l’équipe a créé.</w:t>
      </w:r>
      <w:r w:rsidR="00392876" w:rsidRPr="00914360">
        <w:rPr>
          <w:color w:val="1F497D" w:themeColor="text2"/>
          <w:szCs w:val="24"/>
        </w:rPr>
        <w:t xml:space="preserve"> Cela nous aide également à comprendre et mieux faire un journal de travail et même chose pour la planification du travail (par exemple planification des Sprints).</w:t>
      </w:r>
    </w:p>
    <w:p w14:paraId="143EAC6A" w14:textId="77777777" w:rsidR="00753A51" w:rsidRDefault="00542CE3" w:rsidP="006E2CE8">
      <w:pPr>
        <w:pStyle w:val="Titre3"/>
      </w:pPr>
      <w:bookmarkStart w:id="11" w:name="_Toc165991735"/>
      <w:r w:rsidRPr="00EE16F0">
        <w:lastRenderedPageBreak/>
        <w:t xml:space="preserve">Caractéristiques des utilisateurs et </w:t>
      </w:r>
      <w:r>
        <w:t>impacts</w:t>
      </w:r>
      <w:bookmarkEnd w:id="11"/>
    </w:p>
    <w:p w14:paraId="4369120F" w14:textId="77777777" w:rsidR="00F664DF" w:rsidRDefault="00F664DF" w:rsidP="00F664DF">
      <w:pPr>
        <w:pStyle w:val="Retraitcorpsdetexte3"/>
      </w:pPr>
    </w:p>
    <w:p w14:paraId="05034161" w14:textId="77777777" w:rsidR="00306E08" w:rsidRPr="00306E08" w:rsidRDefault="00306E08" w:rsidP="00306E08">
      <w:pPr>
        <w:pStyle w:val="Retraitcorpsdetexte3"/>
        <w:rPr>
          <w:color w:val="1F497D" w:themeColor="text2"/>
          <w:szCs w:val="24"/>
        </w:rPr>
      </w:pPr>
      <w:r w:rsidRPr="00306E08">
        <w:rPr>
          <w:color w:val="1F497D" w:themeColor="text2"/>
          <w:szCs w:val="24"/>
        </w:rPr>
        <w:t xml:space="preserve">Les utilisateurs pour ce bâtiment seront ceux qui auront besoin de créer un nouveau bâtiment é Vennes. </w:t>
      </w:r>
    </w:p>
    <w:p w14:paraId="0CF0FE53" w14:textId="77777777" w:rsidR="00306E08" w:rsidRDefault="00306E08" w:rsidP="00F664DF">
      <w:pPr>
        <w:pStyle w:val="Retraitcorpsdetexte3"/>
      </w:pPr>
    </w:p>
    <w:p w14:paraId="30E6A217"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AE521A0"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6347C5B9" w14:textId="77777777" w:rsidR="00454A1D" w:rsidRPr="00F664DF" w:rsidRDefault="00454A1D" w:rsidP="00454A1D">
      <w:pPr>
        <w:pStyle w:val="Informations"/>
      </w:pPr>
    </w:p>
    <w:p w14:paraId="537938CD" w14:textId="77777777" w:rsidR="00753A51" w:rsidRDefault="00542CE3" w:rsidP="006E2CE8">
      <w:pPr>
        <w:pStyle w:val="Titre3"/>
      </w:pPr>
      <w:bookmarkStart w:id="12" w:name="_Toc165991736"/>
      <w:r w:rsidRPr="00EE16F0">
        <w:t>Fonctionnalités requises (du point de vue de l’utilisateur)</w:t>
      </w:r>
      <w:bookmarkEnd w:id="12"/>
    </w:p>
    <w:p w14:paraId="4B392E2C" w14:textId="77777777" w:rsidR="00C64C78" w:rsidRPr="00C64C78" w:rsidRDefault="00C64C78" w:rsidP="00C64C78">
      <w:pPr>
        <w:pStyle w:val="Retraitcorpsdetexte3"/>
      </w:pPr>
    </w:p>
    <w:p w14:paraId="6C84EE35" w14:textId="0E2C205B" w:rsidR="00F664DF" w:rsidRPr="008072A0" w:rsidRDefault="00386D4A" w:rsidP="00F664DF">
      <w:pPr>
        <w:pStyle w:val="Retraitcorpsdetexte3"/>
        <w:rPr>
          <w:color w:val="1F497D" w:themeColor="text2"/>
          <w:szCs w:val="24"/>
        </w:rPr>
      </w:pPr>
      <w:r w:rsidRPr="008072A0">
        <w:rPr>
          <w:color w:val="1F497D" w:themeColor="text2"/>
          <w:szCs w:val="24"/>
        </w:rPr>
        <w:t>Il n’y a pas forcément de fonctionnalités requises, le bâtiment qui sera construit est simplement un bâtiment en 3D, qui peut servir en tant qu’un croquis, ou une inspiration pour un nouveau bâtiment au site de Vennes.</w:t>
      </w:r>
    </w:p>
    <w:p w14:paraId="6ABCE34B" w14:textId="1A06572D" w:rsidR="00FB00A0" w:rsidRPr="008072A0" w:rsidRDefault="00FB00A0" w:rsidP="00F664DF">
      <w:pPr>
        <w:pStyle w:val="Retraitcorpsdetexte3"/>
        <w:rPr>
          <w:color w:val="1F497D" w:themeColor="text2"/>
          <w:szCs w:val="24"/>
        </w:rPr>
      </w:pPr>
      <w:r w:rsidRPr="008072A0">
        <w:rPr>
          <w:color w:val="1F497D" w:themeColor="text2"/>
          <w:szCs w:val="24"/>
        </w:rPr>
        <w:t>On utilise un bâtiment en 3d de SweetHome3D pour simuler une construction de bâtiment.</w:t>
      </w:r>
    </w:p>
    <w:p w14:paraId="574A5972" w14:textId="77777777" w:rsidR="0015167D" w:rsidRPr="00F664DF" w:rsidRDefault="0015167D" w:rsidP="007F05B2">
      <w:pPr>
        <w:pStyle w:val="Retraitcorpsdetexte3"/>
        <w:ind w:left="0"/>
      </w:pPr>
    </w:p>
    <w:p w14:paraId="5A565D21" w14:textId="77777777" w:rsidR="00753A51" w:rsidRDefault="00753A51" w:rsidP="00EE55F0">
      <w:pPr>
        <w:pStyle w:val="Titre3"/>
      </w:pPr>
      <w:bookmarkStart w:id="13" w:name="_Toc165991737"/>
      <w:r w:rsidRPr="00EE16F0">
        <w:t>Contraintes</w:t>
      </w:r>
      <w:bookmarkEnd w:id="13"/>
    </w:p>
    <w:p w14:paraId="3E3F9859" w14:textId="5C69306E" w:rsidR="00F664DF" w:rsidRPr="00901D0F" w:rsidRDefault="00C64C78" w:rsidP="00F664DF">
      <w:pPr>
        <w:pStyle w:val="Retraitcorpsdetexte3"/>
        <w:rPr>
          <w:color w:val="1F497D" w:themeColor="text2"/>
          <w:szCs w:val="24"/>
        </w:rPr>
      </w:pPr>
      <w:r w:rsidRPr="00901D0F">
        <w:rPr>
          <w:color w:val="1F497D" w:themeColor="text2"/>
          <w:szCs w:val="24"/>
        </w:rPr>
        <w:t>Chaque semaine, on est obligé de faire une livraison de ce rapport en PDF, une différence entre ce rapport et le rapport de la semaine passée (Rapport – diff) et un PDF du journal de travail ainsi que les constructions.</w:t>
      </w:r>
    </w:p>
    <w:p w14:paraId="74D9498E" w14:textId="4CE09058" w:rsidR="00C64C78" w:rsidRPr="00901D0F" w:rsidRDefault="00C64C78" w:rsidP="00F664DF">
      <w:pPr>
        <w:pStyle w:val="Retraitcorpsdetexte3"/>
        <w:rPr>
          <w:color w:val="1F497D" w:themeColor="text2"/>
          <w:szCs w:val="24"/>
        </w:rPr>
      </w:pPr>
      <w:r w:rsidRPr="00901D0F">
        <w:rPr>
          <w:color w:val="1F497D" w:themeColor="text2"/>
          <w:szCs w:val="24"/>
        </w:rPr>
        <w:t>Au début du projet, on devait faire des Releases sur GitHub, mais maintenant il est à notre choix.</w:t>
      </w:r>
    </w:p>
    <w:p w14:paraId="69ABF3F2" w14:textId="2D6D1805" w:rsidR="00C64C78" w:rsidRPr="00901D0F" w:rsidRDefault="00C64C78" w:rsidP="00F664DF">
      <w:pPr>
        <w:pStyle w:val="Retraitcorpsdetexte3"/>
        <w:rPr>
          <w:color w:val="1F497D" w:themeColor="text2"/>
          <w:szCs w:val="24"/>
        </w:rPr>
      </w:pPr>
      <w:r w:rsidRPr="00901D0F">
        <w:rPr>
          <w:color w:val="1F497D" w:themeColor="text2"/>
          <w:szCs w:val="24"/>
        </w:rPr>
        <w:t>Pour la sécurité, toute est enregistré localement et sur GitHub, donc il n’y a pas besoin de faire une 2ème copie quelque part d’autre.</w:t>
      </w:r>
    </w:p>
    <w:p w14:paraId="13BA5C31" w14:textId="194AF4AC" w:rsidR="0015167D" w:rsidRPr="001D03BE" w:rsidRDefault="002F4436" w:rsidP="001D03BE">
      <w:pPr>
        <w:pStyle w:val="Retraitcorpsdetexte3"/>
        <w:rPr>
          <w:color w:val="1F497D" w:themeColor="text2"/>
          <w:szCs w:val="24"/>
        </w:rPr>
      </w:pPr>
      <w:r w:rsidRPr="00901D0F">
        <w:rPr>
          <w:color w:val="1F497D" w:themeColor="text2"/>
          <w:szCs w:val="24"/>
        </w:rPr>
        <w:t>Pour les constructions, on n’a pas le choix mais d’utiliser SweetHome3d.</w:t>
      </w:r>
    </w:p>
    <w:p w14:paraId="6F6F7D45" w14:textId="77777777" w:rsidR="0015167D" w:rsidRPr="00F664DF" w:rsidRDefault="0015167D" w:rsidP="00F664DF">
      <w:pPr>
        <w:pStyle w:val="Retraitcorpsdetexte3"/>
      </w:pPr>
    </w:p>
    <w:p w14:paraId="2325A61F" w14:textId="77777777" w:rsidR="00753A51" w:rsidRDefault="00D95D32" w:rsidP="008E53F9">
      <w:pPr>
        <w:pStyle w:val="Titre2"/>
      </w:pPr>
      <w:bookmarkStart w:id="14" w:name="_Toc165991738"/>
      <w:r>
        <w:t>Livrables</w:t>
      </w:r>
      <w:bookmarkEnd w:id="14"/>
    </w:p>
    <w:p w14:paraId="51514DC8" w14:textId="77777777" w:rsidR="00AB2ECB" w:rsidRDefault="00AB2ECB" w:rsidP="00AB2ECB">
      <w:pPr>
        <w:pStyle w:val="Retraitcorpsdetexte"/>
      </w:pPr>
    </w:p>
    <w:p w14:paraId="0989CDC5" w14:textId="77777777" w:rsidR="00A37728" w:rsidRPr="00CE2ABE" w:rsidRDefault="00A37728" w:rsidP="00A37728">
      <w:pPr>
        <w:pStyle w:val="Informations"/>
        <w:numPr>
          <w:ilvl w:val="0"/>
          <w:numId w:val="9"/>
        </w:numPr>
        <w:rPr>
          <w:b/>
          <w:bCs/>
          <w:color w:val="1F497D" w:themeColor="text2"/>
          <w:sz w:val="24"/>
          <w:szCs w:val="32"/>
        </w:rPr>
      </w:pPr>
      <w:r w:rsidRPr="00A37728">
        <w:rPr>
          <w:b/>
          <w:bCs/>
          <w:color w:val="1F497D" w:themeColor="text2"/>
          <w:sz w:val="24"/>
          <w:szCs w:val="32"/>
        </w:rPr>
        <w:t xml:space="preserve">Les livrables seront : </w:t>
      </w:r>
    </w:p>
    <w:p w14:paraId="701E3484" w14:textId="77777777" w:rsidR="00A37728" w:rsidRPr="00A37728" w:rsidRDefault="00A37728" w:rsidP="00A37728">
      <w:pPr>
        <w:pStyle w:val="Informations"/>
        <w:ind w:left="0"/>
        <w:rPr>
          <w:b/>
          <w:bCs/>
          <w:color w:val="1F497D" w:themeColor="text2"/>
          <w:sz w:val="24"/>
          <w:szCs w:val="32"/>
        </w:rPr>
      </w:pPr>
    </w:p>
    <w:p w14:paraId="06A7BF9C" w14:textId="77777777" w:rsidR="00A37728" w:rsidRDefault="00A37728" w:rsidP="00A37728">
      <w:pPr>
        <w:pStyle w:val="Informations"/>
        <w:numPr>
          <w:ilvl w:val="0"/>
          <w:numId w:val="10"/>
        </w:numPr>
        <w:rPr>
          <w:color w:val="1F497D" w:themeColor="text2"/>
        </w:rPr>
      </w:pPr>
      <w:r w:rsidRPr="00A37728">
        <w:rPr>
          <w:color w:val="1F497D" w:themeColor="text2"/>
        </w:rPr>
        <w:t>Les constructions .sh3d</w:t>
      </w:r>
    </w:p>
    <w:p w14:paraId="3BBC622E" w14:textId="09B64F13" w:rsidR="007D2895" w:rsidRPr="00A37728" w:rsidRDefault="007D2895" w:rsidP="00A37728">
      <w:pPr>
        <w:pStyle w:val="Informations"/>
        <w:numPr>
          <w:ilvl w:val="0"/>
          <w:numId w:val="10"/>
        </w:numPr>
        <w:rPr>
          <w:color w:val="1F497D" w:themeColor="text2"/>
        </w:rPr>
      </w:pPr>
      <w:r>
        <w:rPr>
          <w:color w:val="1F497D" w:themeColor="text2"/>
        </w:rPr>
        <w:t>L’intégration</w:t>
      </w:r>
    </w:p>
    <w:p w14:paraId="6C6E6A42" w14:textId="77777777" w:rsidR="00A37728" w:rsidRPr="00A37728" w:rsidRDefault="00A37728" w:rsidP="00A37728">
      <w:pPr>
        <w:pStyle w:val="Informations"/>
        <w:numPr>
          <w:ilvl w:val="0"/>
          <w:numId w:val="10"/>
        </w:numPr>
        <w:rPr>
          <w:color w:val="1F497D" w:themeColor="text2"/>
        </w:rPr>
      </w:pPr>
      <w:r w:rsidRPr="00A37728">
        <w:rPr>
          <w:color w:val="1F497D" w:themeColor="text2"/>
        </w:rPr>
        <w:t>La comparaison du rapport à celui de la semaine dernière en PDF</w:t>
      </w:r>
    </w:p>
    <w:p w14:paraId="62EF54B8" w14:textId="77777777" w:rsidR="00A37728" w:rsidRPr="00A37728" w:rsidRDefault="00A37728" w:rsidP="00A37728">
      <w:pPr>
        <w:pStyle w:val="Informations"/>
        <w:numPr>
          <w:ilvl w:val="0"/>
          <w:numId w:val="10"/>
        </w:numPr>
        <w:rPr>
          <w:color w:val="1F497D" w:themeColor="text2"/>
        </w:rPr>
      </w:pPr>
      <w:r w:rsidRPr="00A37728">
        <w:rPr>
          <w:color w:val="1F497D" w:themeColor="text2"/>
        </w:rPr>
        <w:t>Le rapport à jour en PDF</w:t>
      </w:r>
    </w:p>
    <w:p w14:paraId="08AFFF0A" w14:textId="417C42BB" w:rsidR="00A37728" w:rsidRDefault="00A37728" w:rsidP="00F12D4C">
      <w:pPr>
        <w:pStyle w:val="Informations"/>
        <w:numPr>
          <w:ilvl w:val="0"/>
          <w:numId w:val="10"/>
        </w:numPr>
        <w:rPr>
          <w:color w:val="1F497D" w:themeColor="text2"/>
        </w:rPr>
      </w:pPr>
      <w:r w:rsidRPr="00A37728">
        <w:rPr>
          <w:color w:val="1F497D" w:themeColor="text2"/>
        </w:rPr>
        <w:t>Le journal de travail en PDF</w:t>
      </w:r>
    </w:p>
    <w:p w14:paraId="6EAF5AE0" w14:textId="77777777" w:rsidR="00F12D4C" w:rsidRPr="00F12D4C" w:rsidRDefault="00F12D4C" w:rsidP="00F12D4C">
      <w:pPr>
        <w:pStyle w:val="Informations"/>
        <w:ind w:left="2138"/>
        <w:rPr>
          <w:color w:val="1F497D" w:themeColor="text2"/>
        </w:rPr>
      </w:pPr>
    </w:p>
    <w:p w14:paraId="62D7D7AE" w14:textId="31ED2C4D" w:rsidR="00A37728" w:rsidRPr="00A37728" w:rsidRDefault="00A37728" w:rsidP="00A37728">
      <w:pPr>
        <w:pStyle w:val="Informations"/>
        <w:numPr>
          <w:ilvl w:val="0"/>
          <w:numId w:val="9"/>
        </w:numPr>
        <w:rPr>
          <w:color w:val="1F497D" w:themeColor="text2"/>
          <w:sz w:val="20"/>
          <w:szCs w:val="24"/>
        </w:rPr>
      </w:pPr>
      <w:bookmarkStart w:id="15" w:name="_Hlk165981377"/>
      <w:r w:rsidRPr="00A37728">
        <w:rPr>
          <w:color w:val="1F497D" w:themeColor="text2"/>
          <w:sz w:val="20"/>
          <w:szCs w:val="24"/>
        </w:rPr>
        <w:t>L’emplacement des fichiers PDF sera dans GitHub, dans la release de la semaine concernée dans le dossier Personnel &gt; Livrables</w:t>
      </w:r>
      <w:r w:rsidR="00F12D4C">
        <w:rPr>
          <w:color w:val="1F497D" w:themeColor="text2"/>
          <w:sz w:val="20"/>
          <w:szCs w:val="24"/>
        </w:rPr>
        <w:t>.</w:t>
      </w:r>
    </w:p>
    <w:p w14:paraId="0D7A1F22" w14:textId="7CC4060A"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 xml:space="preserve">Les </w:t>
      </w:r>
      <w:bookmarkStart w:id="16" w:name="_Hlk165981358"/>
      <w:r w:rsidRPr="00A37728">
        <w:rPr>
          <w:color w:val="1F497D" w:themeColor="text2"/>
          <w:sz w:val="20"/>
          <w:szCs w:val="24"/>
        </w:rPr>
        <w:t>constructions seront mises dans le répertoire XCL-306 &gt; KAMION</w:t>
      </w:r>
      <w:r w:rsidR="00340CA6" w:rsidRPr="00CE2ABE">
        <w:rPr>
          <w:color w:val="1F497D" w:themeColor="text2"/>
          <w:sz w:val="20"/>
          <w:szCs w:val="24"/>
        </w:rPr>
        <w:t xml:space="preserve"> &gt; Constructions</w:t>
      </w:r>
      <w:r w:rsidRPr="00A37728">
        <w:rPr>
          <w:color w:val="1F497D" w:themeColor="text2"/>
          <w:sz w:val="20"/>
          <w:szCs w:val="24"/>
        </w:rPr>
        <w:t>, sur Teams.</w:t>
      </w:r>
    </w:p>
    <w:p w14:paraId="21090490" w14:textId="77777777"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Un message Teams sera envoyé pour notifier que la livraison a été faite.</w:t>
      </w:r>
    </w:p>
    <w:p w14:paraId="7200DE67" w14:textId="77777777" w:rsidR="00A37728" w:rsidRPr="00CE2ABE" w:rsidRDefault="00A37728" w:rsidP="00A37728">
      <w:pPr>
        <w:pStyle w:val="Informations"/>
        <w:numPr>
          <w:ilvl w:val="0"/>
          <w:numId w:val="9"/>
        </w:numPr>
        <w:rPr>
          <w:color w:val="1F497D" w:themeColor="text2"/>
          <w:sz w:val="20"/>
          <w:szCs w:val="24"/>
        </w:rPr>
      </w:pPr>
      <w:r w:rsidRPr="00A37728">
        <w:rPr>
          <w:color w:val="1F497D" w:themeColor="text2"/>
          <w:sz w:val="20"/>
          <w:szCs w:val="24"/>
        </w:rPr>
        <w:t>Pour la confirmation de la réception, il faut répondre sur Teams pour qu’on sache si vous aviez reçu les Livrables.</w:t>
      </w:r>
    </w:p>
    <w:p w14:paraId="5F6EC487" w14:textId="0E4B7631" w:rsidR="00340CA6" w:rsidRPr="00A37728" w:rsidRDefault="00340CA6" w:rsidP="00A37728">
      <w:pPr>
        <w:pStyle w:val="Informations"/>
        <w:numPr>
          <w:ilvl w:val="0"/>
          <w:numId w:val="9"/>
        </w:numPr>
        <w:rPr>
          <w:color w:val="1F497D" w:themeColor="text2"/>
          <w:sz w:val="20"/>
          <w:szCs w:val="24"/>
        </w:rPr>
      </w:pPr>
      <w:r w:rsidRPr="00CE2ABE">
        <w:rPr>
          <w:color w:val="1F497D" w:themeColor="text2"/>
          <w:sz w:val="20"/>
          <w:szCs w:val="24"/>
        </w:rPr>
        <w:t xml:space="preserve">L’intégration se trouvera sur Teams XCL-306 &gt; KAMION &gt; </w:t>
      </w:r>
      <w:r w:rsidR="005E51BE" w:rsidRPr="00CE2ABE">
        <w:rPr>
          <w:color w:val="1F497D" w:themeColor="text2"/>
          <w:sz w:val="20"/>
          <w:szCs w:val="24"/>
        </w:rPr>
        <w:t>Intégration</w:t>
      </w:r>
    </w:p>
    <w:bookmarkEnd w:id="15"/>
    <w:bookmarkEnd w:id="16"/>
    <w:p w14:paraId="0646801D" w14:textId="77777777" w:rsidR="00E07F66" w:rsidRPr="00457AF6" w:rsidRDefault="00E07F66" w:rsidP="00F16ADE">
      <w:pPr>
        <w:pStyle w:val="Informations"/>
        <w:rPr>
          <w:sz w:val="20"/>
          <w:szCs w:val="24"/>
        </w:rPr>
      </w:pPr>
    </w:p>
    <w:p w14:paraId="59AD9839" w14:textId="77777777" w:rsidR="007F30AE" w:rsidRDefault="007F30AE" w:rsidP="008E53F9">
      <w:pPr>
        <w:pStyle w:val="Titre1"/>
      </w:pPr>
      <w:bookmarkStart w:id="17" w:name="_Toc165991739"/>
      <w:r w:rsidRPr="007F30AE">
        <w:lastRenderedPageBreak/>
        <w:t>Planification</w:t>
      </w:r>
      <w:bookmarkEnd w:id="4"/>
      <w:bookmarkEnd w:id="5"/>
      <w:r w:rsidR="008E53F9">
        <w:t xml:space="preserve"> Initiale</w:t>
      </w:r>
      <w:bookmarkEnd w:id="17"/>
    </w:p>
    <w:p w14:paraId="74D0EEE5" w14:textId="77777777" w:rsidR="00736127" w:rsidRPr="002D200C" w:rsidRDefault="00736127" w:rsidP="00736127">
      <w:pPr>
        <w:pStyle w:val="Corpsdetexte"/>
        <w:rPr>
          <w:color w:val="1F497D" w:themeColor="text2"/>
          <w:szCs w:val="24"/>
        </w:rPr>
      </w:pPr>
    </w:p>
    <w:p w14:paraId="0808426A" w14:textId="5CBB87ED" w:rsidR="00736127" w:rsidRPr="002D200C" w:rsidRDefault="00736127" w:rsidP="00736127">
      <w:pPr>
        <w:pStyle w:val="Corpsdetexte"/>
        <w:rPr>
          <w:color w:val="1F497D" w:themeColor="text2"/>
          <w:szCs w:val="24"/>
        </w:rPr>
      </w:pPr>
      <w:r w:rsidRPr="002D200C">
        <w:rPr>
          <w:color w:val="1F497D" w:themeColor="text2"/>
          <w:szCs w:val="24"/>
        </w:rPr>
        <w:t>Pour ce projet, voici ce qui a été planifié depuis le départ :</w:t>
      </w:r>
    </w:p>
    <w:p w14:paraId="24B7CE04" w14:textId="1413A21F"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Date de début de ce projet le 18 mars 2024</w:t>
      </w:r>
    </w:p>
    <w:p w14:paraId="48288A63" w14:textId="087683DA"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Date de fin de ce projet le 31 mai 2024</w:t>
      </w:r>
    </w:p>
    <w:p w14:paraId="19959F6C" w14:textId="701E96DB"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 xml:space="preserve">Il y a eu 2 semaines de vacances commençant le 29 </w:t>
      </w:r>
      <w:r w:rsidR="00FF1DBB" w:rsidRPr="00B13380">
        <w:rPr>
          <w:color w:val="1F497D" w:themeColor="text2"/>
          <w:sz w:val="20"/>
          <w:szCs w:val="24"/>
        </w:rPr>
        <w:t>mars</w:t>
      </w:r>
      <w:r w:rsidRPr="00B13380">
        <w:rPr>
          <w:color w:val="1F497D" w:themeColor="text2"/>
          <w:sz w:val="20"/>
          <w:szCs w:val="24"/>
        </w:rPr>
        <w:t xml:space="preserve"> 2024 jusqu’au 14 avril 2024</w:t>
      </w:r>
    </w:p>
    <w:p w14:paraId="6604E4F4" w14:textId="2BD0461D" w:rsidR="006A5220" w:rsidRPr="00B13380" w:rsidRDefault="006A5220" w:rsidP="00B13380">
      <w:pPr>
        <w:pStyle w:val="Informations"/>
        <w:numPr>
          <w:ilvl w:val="0"/>
          <w:numId w:val="14"/>
        </w:numPr>
        <w:rPr>
          <w:color w:val="1F497D" w:themeColor="text2"/>
          <w:sz w:val="20"/>
          <w:szCs w:val="24"/>
        </w:rPr>
      </w:pPr>
      <w:r w:rsidRPr="00B13380">
        <w:rPr>
          <w:color w:val="1F497D" w:themeColor="text2"/>
          <w:sz w:val="20"/>
          <w:szCs w:val="24"/>
        </w:rPr>
        <w:t>Pont de l’Ascension le 9 et 10 mai</w:t>
      </w:r>
    </w:p>
    <w:p w14:paraId="1F78C642" w14:textId="443E6474" w:rsidR="00866495" w:rsidRPr="00B13380" w:rsidRDefault="00866495" w:rsidP="00B13380">
      <w:pPr>
        <w:pStyle w:val="Informations"/>
        <w:numPr>
          <w:ilvl w:val="0"/>
          <w:numId w:val="14"/>
        </w:numPr>
        <w:rPr>
          <w:color w:val="1F497D" w:themeColor="text2"/>
          <w:sz w:val="20"/>
          <w:szCs w:val="24"/>
        </w:rPr>
      </w:pPr>
      <w:r w:rsidRPr="00B13380">
        <w:rPr>
          <w:color w:val="1F497D" w:themeColor="text2"/>
          <w:sz w:val="20"/>
          <w:szCs w:val="24"/>
        </w:rPr>
        <w:t>Lundi de Pentecôte le 20 mai</w:t>
      </w:r>
    </w:p>
    <w:p w14:paraId="5A6FF8A1" w14:textId="56E36D5F" w:rsidR="00B13380" w:rsidRPr="00B13380" w:rsidRDefault="00B13380" w:rsidP="00B13380">
      <w:pPr>
        <w:pStyle w:val="Informations"/>
        <w:numPr>
          <w:ilvl w:val="0"/>
          <w:numId w:val="14"/>
        </w:numPr>
        <w:rPr>
          <w:color w:val="1F497D" w:themeColor="text2"/>
          <w:sz w:val="20"/>
          <w:szCs w:val="24"/>
        </w:rPr>
      </w:pPr>
      <w:r w:rsidRPr="00B13380">
        <w:rPr>
          <w:color w:val="1F497D" w:themeColor="text2"/>
          <w:sz w:val="20"/>
          <w:szCs w:val="24"/>
        </w:rPr>
        <w:t>Nous avons 4 périodes par semaine, pendant 9 semaines</w:t>
      </w:r>
    </w:p>
    <w:p w14:paraId="6F60DD48" w14:textId="04EBE184" w:rsidR="00B13380" w:rsidRDefault="00B13380" w:rsidP="00B13380">
      <w:pPr>
        <w:pStyle w:val="Informations"/>
        <w:numPr>
          <w:ilvl w:val="0"/>
          <w:numId w:val="14"/>
        </w:numPr>
        <w:rPr>
          <w:color w:val="1F497D" w:themeColor="text2"/>
          <w:sz w:val="20"/>
          <w:szCs w:val="24"/>
        </w:rPr>
      </w:pPr>
      <w:r w:rsidRPr="00B13380">
        <w:rPr>
          <w:color w:val="1F497D" w:themeColor="text2"/>
          <w:sz w:val="20"/>
          <w:szCs w:val="24"/>
        </w:rPr>
        <w:t xml:space="preserve">Normalement, ce projet est pour 32 périodes mais vu les congés qu’on a </w:t>
      </w:r>
      <w:r w:rsidR="0009582C" w:rsidRPr="00B13380">
        <w:rPr>
          <w:color w:val="1F497D" w:themeColor="text2"/>
          <w:sz w:val="20"/>
          <w:szCs w:val="24"/>
        </w:rPr>
        <w:t>eus</w:t>
      </w:r>
      <w:r w:rsidRPr="00B13380">
        <w:rPr>
          <w:color w:val="1F497D" w:themeColor="text2"/>
          <w:sz w:val="20"/>
          <w:szCs w:val="24"/>
        </w:rPr>
        <w:t>,</w:t>
      </w:r>
      <w:r w:rsidR="00543085">
        <w:rPr>
          <w:color w:val="1F497D" w:themeColor="text2"/>
          <w:sz w:val="20"/>
          <w:szCs w:val="24"/>
        </w:rPr>
        <w:t xml:space="preserve"> une semaine a été </w:t>
      </w:r>
      <w:r w:rsidR="00C7369A">
        <w:rPr>
          <w:color w:val="1F497D" w:themeColor="text2"/>
          <w:sz w:val="20"/>
          <w:szCs w:val="24"/>
        </w:rPr>
        <w:t>ajoutée</w:t>
      </w:r>
      <w:r w:rsidR="00543085">
        <w:rPr>
          <w:color w:val="1F497D" w:themeColor="text2"/>
          <w:sz w:val="20"/>
          <w:szCs w:val="24"/>
        </w:rPr>
        <w:t xml:space="preserve"> donc</w:t>
      </w:r>
      <w:r w:rsidRPr="00B13380">
        <w:rPr>
          <w:color w:val="1F497D" w:themeColor="text2"/>
          <w:sz w:val="20"/>
          <w:szCs w:val="24"/>
        </w:rPr>
        <w:t xml:space="preserve"> </w:t>
      </w:r>
      <w:r w:rsidR="00543085">
        <w:rPr>
          <w:color w:val="1F497D" w:themeColor="text2"/>
          <w:sz w:val="20"/>
          <w:szCs w:val="24"/>
        </w:rPr>
        <w:t>le projet</w:t>
      </w:r>
      <w:r w:rsidRPr="00B13380">
        <w:rPr>
          <w:color w:val="1F497D" w:themeColor="text2"/>
          <w:sz w:val="20"/>
          <w:szCs w:val="24"/>
        </w:rPr>
        <w:t xml:space="preserve"> est de 36 périodes en total.</w:t>
      </w:r>
    </w:p>
    <w:p w14:paraId="697D0A61" w14:textId="1FF2CE8A" w:rsidR="0026330B" w:rsidRDefault="0026330B" w:rsidP="0026330B">
      <w:pPr>
        <w:pStyle w:val="Informations"/>
        <w:ind w:left="0"/>
        <w:rPr>
          <w:color w:val="1F497D" w:themeColor="text2"/>
          <w:sz w:val="20"/>
          <w:szCs w:val="24"/>
        </w:rPr>
      </w:pPr>
    </w:p>
    <w:p w14:paraId="796BF367" w14:textId="76304930" w:rsidR="0026330B" w:rsidRDefault="0026330B" w:rsidP="0026330B">
      <w:pPr>
        <w:pStyle w:val="Informations"/>
        <w:ind w:left="0"/>
        <w:rPr>
          <w:color w:val="1F497D" w:themeColor="text2"/>
          <w:sz w:val="20"/>
          <w:szCs w:val="24"/>
        </w:rPr>
      </w:pPr>
      <w:r>
        <w:rPr>
          <w:color w:val="1F497D" w:themeColor="text2"/>
          <w:sz w:val="20"/>
          <w:szCs w:val="24"/>
        </w:rPr>
        <w:t xml:space="preserve">           Sprint 2 :</w:t>
      </w:r>
    </w:p>
    <w:p w14:paraId="71077BE2" w14:textId="77777777" w:rsidR="0026330B" w:rsidRDefault="0026330B" w:rsidP="0026330B">
      <w:pPr>
        <w:pStyle w:val="Informations"/>
        <w:ind w:left="0"/>
        <w:rPr>
          <w:color w:val="1F497D" w:themeColor="text2"/>
          <w:sz w:val="20"/>
          <w:szCs w:val="24"/>
        </w:rPr>
      </w:pPr>
    </w:p>
    <w:p w14:paraId="764C62E9" w14:textId="59BEDD1F" w:rsidR="0026330B" w:rsidRDefault="0026330B" w:rsidP="0026330B">
      <w:pPr>
        <w:pStyle w:val="Informations"/>
        <w:numPr>
          <w:ilvl w:val="0"/>
          <w:numId w:val="16"/>
        </w:numPr>
        <w:rPr>
          <w:color w:val="1F497D" w:themeColor="text2"/>
          <w:sz w:val="20"/>
          <w:szCs w:val="24"/>
        </w:rPr>
      </w:pPr>
      <w:r>
        <w:rPr>
          <w:color w:val="1F497D" w:themeColor="text2"/>
          <w:sz w:val="20"/>
          <w:szCs w:val="24"/>
        </w:rPr>
        <w:t>29 avril – 3 mai</w:t>
      </w:r>
    </w:p>
    <w:p w14:paraId="6C31B8E9" w14:textId="39CEA50C" w:rsidR="00202F43" w:rsidRDefault="00202F43" w:rsidP="0026330B">
      <w:pPr>
        <w:pStyle w:val="Informations"/>
        <w:numPr>
          <w:ilvl w:val="0"/>
          <w:numId w:val="16"/>
        </w:numPr>
        <w:rPr>
          <w:color w:val="1F497D" w:themeColor="text2"/>
          <w:sz w:val="20"/>
          <w:szCs w:val="24"/>
        </w:rPr>
      </w:pPr>
      <w:r>
        <w:rPr>
          <w:color w:val="1F497D" w:themeColor="text2"/>
          <w:sz w:val="20"/>
          <w:szCs w:val="24"/>
        </w:rPr>
        <w:t>Le sprint review a été fait le 30 avril 2024, à 15h50</w:t>
      </w:r>
    </w:p>
    <w:p w14:paraId="4B4D6A7F" w14:textId="4EF304EB" w:rsidR="0026330B" w:rsidRDefault="0026330B" w:rsidP="0026330B">
      <w:pPr>
        <w:pStyle w:val="Informations"/>
        <w:ind w:left="0"/>
        <w:rPr>
          <w:color w:val="1F497D" w:themeColor="text2"/>
          <w:sz w:val="20"/>
          <w:szCs w:val="24"/>
        </w:rPr>
      </w:pPr>
    </w:p>
    <w:p w14:paraId="5D5281F7" w14:textId="5E96264F" w:rsidR="00D445A9" w:rsidRDefault="00FC22CE" w:rsidP="00FC22CE">
      <w:pPr>
        <w:pStyle w:val="Informations"/>
        <w:ind w:left="0"/>
        <w:rPr>
          <w:color w:val="1F497D" w:themeColor="text2"/>
          <w:sz w:val="20"/>
          <w:szCs w:val="24"/>
        </w:rPr>
      </w:pPr>
      <w:r>
        <w:rPr>
          <w:color w:val="1F497D" w:themeColor="text2"/>
          <w:sz w:val="20"/>
          <w:szCs w:val="24"/>
        </w:rPr>
        <w:t xml:space="preserve">           Sprin</w:t>
      </w:r>
      <w:r w:rsidR="005C0BD1">
        <w:rPr>
          <w:color w:val="1F497D" w:themeColor="text2"/>
          <w:sz w:val="20"/>
          <w:szCs w:val="24"/>
        </w:rPr>
        <w:t>t</w:t>
      </w:r>
      <w:r>
        <w:rPr>
          <w:color w:val="1F497D" w:themeColor="text2"/>
          <w:sz w:val="20"/>
          <w:szCs w:val="24"/>
        </w:rPr>
        <w:t xml:space="preserve"> 3 :</w:t>
      </w:r>
    </w:p>
    <w:p w14:paraId="2B9C0BE7" w14:textId="5B8D5171" w:rsidR="00FC22CE" w:rsidRDefault="00FC22CE" w:rsidP="00FC22CE">
      <w:pPr>
        <w:pStyle w:val="Informations"/>
        <w:numPr>
          <w:ilvl w:val="0"/>
          <w:numId w:val="17"/>
        </w:numPr>
        <w:rPr>
          <w:color w:val="1F497D" w:themeColor="text2"/>
          <w:sz w:val="20"/>
          <w:szCs w:val="24"/>
        </w:rPr>
      </w:pPr>
      <w:r>
        <w:rPr>
          <w:color w:val="1F497D" w:themeColor="text2"/>
          <w:sz w:val="20"/>
          <w:szCs w:val="24"/>
        </w:rPr>
        <w:t>06 mai – 10 mai</w:t>
      </w:r>
    </w:p>
    <w:p w14:paraId="2EA9EFB4" w14:textId="49162982" w:rsidR="00F16ADE" w:rsidRDefault="00FC22CE" w:rsidP="004F7FAC">
      <w:pPr>
        <w:pStyle w:val="Informations"/>
        <w:numPr>
          <w:ilvl w:val="0"/>
          <w:numId w:val="17"/>
        </w:numPr>
        <w:rPr>
          <w:color w:val="1F497D" w:themeColor="text2"/>
          <w:sz w:val="20"/>
          <w:szCs w:val="24"/>
        </w:rPr>
      </w:pPr>
      <w:r>
        <w:rPr>
          <w:color w:val="1F497D" w:themeColor="text2"/>
          <w:sz w:val="20"/>
          <w:szCs w:val="24"/>
        </w:rPr>
        <w:t>Le sprint review a été fait le 7 mai, à 16h00</w:t>
      </w:r>
    </w:p>
    <w:p w14:paraId="5F04726C" w14:textId="77777777" w:rsidR="005C0BD1" w:rsidRDefault="005C0BD1" w:rsidP="005C0BD1">
      <w:pPr>
        <w:pStyle w:val="Informations"/>
        <w:ind w:left="1778"/>
        <w:rPr>
          <w:color w:val="1F497D" w:themeColor="text2"/>
          <w:sz w:val="20"/>
          <w:szCs w:val="24"/>
        </w:rPr>
      </w:pPr>
    </w:p>
    <w:p w14:paraId="7F81B5F5" w14:textId="13F7844A" w:rsidR="005C0BD1" w:rsidRDefault="005C0BD1" w:rsidP="005C0BD1">
      <w:pPr>
        <w:pStyle w:val="Informations"/>
        <w:ind w:left="0"/>
        <w:rPr>
          <w:color w:val="1F497D" w:themeColor="text2"/>
          <w:sz w:val="20"/>
          <w:szCs w:val="24"/>
        </w:rPr>
      </w:pPr>
      <w:r>
        <w:rPr>
          <w:color w:val="1F497D" w:themeColor="text2"/>
          <w:sz w:val="20"/>
          <w:szCs w:val="24"/>
        </w:rPr>
        <w:t xml:space="preserve">           Sprint 4 :</w:t>
      </w:r>
    </w:p>
    <w:p w14:paraId="36CCD83A" w14:textId="35821D21" w:rsidR="005C0BD1" w:rsidRDefault="005C0BD1" w:rsidP="005C0BD1">
      <w:pPr>
        <w:pStyle w:val="Informations"/>
        <w:numPr>
          <w:ilvl w:val="0"/>
          <w:numId w:val="17"/>
        </w:numPr>
        <w:rPr>
          <w:color w:val="1F497D" w:themeColor="text2"/>
          <w:sz w:val="20"/>
          <w:szCs w:val="24"/>
        </w:rPr>
      </w:pPr>
      <w:r>
        <w:rPr>
          <w:color w:val="1F497D" w:themeColor="text2"/>
          <w:sz w:val="20"/>
          <w:szCs w:val="24"/>
        </w:rPr>
        <w:t>13 mai – 17 mai</w:t>
      </w:r>
    </w:p>
    <w:p w14:paraId="71DD622C" w14:textId="609275B4" w:rsidR="005C0BD1" w:rsidRPr="004F7FAC" w:rsidRDefault="005C0BD1" w:rsidP="005C0BD1">
      <w:pPr>
        <w:pStyle w:val="Informations"/>
        <w:numPr>
          <w:ilvl w:val="0"/>
          <w:numId w:val="17"/>
        </w:numPr>
        <w:rPr>
          <w:color w:val="1F497D" w:themeColor="text2"/>
          <w:sz w:val="20"/>
          <w:szCs w:val="24"/>
        </w:rPr>
      </w:pPr>
      <w:r>
        <w:rPr>
          <w:color w:val="1F497D" w:themeColor="text2"/>
          <w:sz w:val="20"/>
          <w:szCs w:val="24"/>
        </w:rPr>
        <w:t xml:space="preserve">Le sprint review a été fait le </w:t>
      </w:r>
      <w:r w:rsidR="00FC6F11">
        <w:rPr>
          <w:color w:val="1F497D" w:themeColor="text2"/>
          <w:sz w:val="20"/>
          <w:szCs w:val="24"/>
        </w:rPr>
        <w:t>14 mai, à 15h55</w:t>
      </w:r>
    </w:p>
    <w:p w14:paraId="485D990B" w14:textId="77777777" w:rsidR="007F30AE" w:rsidRPr="007F30AE" w:rsidRDefault="007F30AE" w:rsidP="008E53F9">
      <w:pPr>
        <w:pStyle w:val="Titre1"/>
      </w:pPr>
      <w:bookmarkStart w:id="18" w:name="_Toc532179957"/>
      <w:bookmarkStart w:id="19" w:name="_Toc165969641"/>
      <w:bookmarkStart w:id="20" w:name="_Toc165991740"/>
      <w:r w:rsidRPr="007F30AE">
        <w:t>Analyse</w:t>
      </w:r>
      <w:bookmarkEnd w:id="18"/>
      <w:bookmarkEnd w:id="19"/>
      <w:r w:rsidR="00446E95">
        <w:t xml:space="preserve"> fonctionnelle</w:t>
      </w:r>
      <w:bookmarkEnd w:id="20"/>
    </w:p>
    <w:p w14:paraId="49C50DDE" w14:textId="77777777" w:rsidR="00A400FD" w:rsidRDefault="00A400FD" w:rsidP="00A400FD">
      <w:pPr>
        <w:pStyle w:val="Retraitcorpsdetexte"/>
      </w:pPr>
      <w:bookmarkStart w:id="21" w:name="_Toc532179959"/>
      <w:bookmarkStart w:id="22" w:name="_Toc165969643"/>
    </w:p>
    <w:p w14:paraId="6EDCF75E" w14:textId="77777777" w:rsidR="00F126DD" w:rsidRDefault="00F126DD" w:rsidP="00F126DD">
      <w:pPr>
        <w:pStyle w:val="Titre3"/>
        <w:numPr>
          <w:ilvl w:val="0"/>
          <w:numId w:val="0"/>
        </w:numPr>
        <w:ind w:left="1814" w:hanging="680"/>
      </w:pPr>
      <w:bookmarkStart w:id="23" w:name="_Toc165991741"/>
      <w:r>
        <w:t>Vestiaires</w:t>
      </w:r>
      <w:bookmarkEnd w:id="23"/>
    </w:p>
    <w:p w14:paraId="2E0AC7C3" w14:textId="77777777" w:rsidR="00F126DD" w:rsidRDefault="00F126DD" w:rsidP="00F126DD">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26DD" w14:paraId="49D64C67" w14:textId="77777777" w:rsidTr="005A12B1">
        <w:tc>
          <w:tcPr>
            <w:tcW w:w="0" w:type="auto"/>
          </w:tcPr>
          <w:p w14:paraId="6E9E4BFE" w14:textId="77777777" w:rsidR="00F126DD" w:rsidRDefault="00F126DD" w:rsidP="005A12B1">
            <w:r>
              <w:t>En tant qu'utilisateur du bâtiment, Je veux des vestiaires  Pour pouvoir me changer pour aller à la salle de sport</w:t>
            </w:r>
          </w:p>
        </w:tc>
      </w:tr>
      <w:tr w:rsidR="00F126DD" w14:paraId="58AF0DE3" w14:textId="77777777" w:rsidTr="005A12B1">
        <w:tc>
          <w:tcPr>
            <w:tcW w:w="0" w:type="auto"/>
          </w:tcPr>
          <w:p w14:paraId="3D3DF272" w14:textId="77777777" w:rsidR="00F126DD" w:rsidRDefault="00F126DD" w:rsidP="005A12B1">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02"/>
              <w:gridCol w:w="7738"/>
            </w:tblGrid>
            <w:tr w:rsidR="00F126DD" w14:paraId="355B6994" w14:textId="77777777" w:rsidTr="005A12B1">
              <w:tc>
                <w:tcPr>
                  <w:tcW w:w="0" w:type="auto"/>
                </w:tcPr>
                <w:p w14:paraId="0C8ACFE4" w14:textId="77777777" w:rsidR="00F126DD" w:rsidRDefault="00F126DD" w:rsidP="005A12B1">
                  <w:r>
                    <w:t>Casiers</w:t>
                  </w:r>
                </w:p>
              </w:tc>
              <w:tc>
                <w:tcPr>
                  <w:tcW w:w="0" w:type="auto"/>
                </w:tcPr>
                <w:p w14:paraId="44561473" w14:textId="77777777" w:rsidR="00F126DD" w:rsidRDefault="00F126DD" w:rsidP="005A12B1">
                  <w:r>
                    <w:t>Il y a 18 casiers contre le mur à gauche quand je rentre dans la salle avec 2 casiers empilles car collone. Les 12 casiers font 1m de hauteur et 100cm de large et 50cm de profondeur</w:t>
                  </w:r>
                </w:p>
              </w:tc>
            </w:tr>
            <w:tr w:rsidR="00F126DD" w14:paraId="42B226E0" w14:textId="77777777" w:rsidTr="005A12B1">
              <w:tc>
                <w:tcPr>
                  <w:tcW w:w="0" w:type="auto"/>
                </w:tcPr>
                <w:p w14:paraId="0EEE1887" w14:textId="77777777" w:rsidR="00F126DD" w:rsidRDefault="00F126DD" w:rsidP="005A12B1">
                  <w:r>
                    <w:t>Lumières</w:t>
                  </w:r>
                </w:p>
              </w:tc>
              <w:tc>
                <w:tcPr>
                  <w:tcW w:w="0" w:type="auto"/>
                </w:tcPr>
                <w:p w14:paraId="5F2FAAA3" w14:textId="77777777" w:rsidR="00F126DD" w:rsidRDefault="00F126DD" w:rsidP="005A12B1">
                  <w:r>
                    <w:t>Il y a sur le plafond deux lumières au centre avec un espace de 1m entre les 2</w:t>
                  </w:r>
                </w:p>
              </w:tc>
            </w:tr>
            <w:tr w:rsidR="00F126DD" w14:paraId="79E90992" w14:textId="77777777" w:rsidTr="005A12B1">
              <w:tc>
                <w:tcPr>
                  <w:tcW w:w="0" w:type="auto"/>
                </w:tcPr>
                <w:p w14:paraId="478A3C49" w14:textId="77777777" w:rsidR="00F126DD" w:rsidRDefault="00F126DD" w:rsidP="005A12B1">
                  <w:r>
                    <w:t>Bancs</w:t>
                  </w:r>
                </w:p>
              </w:tc>
              <w:tc>
                <w:tcPr>
                  <w:tcW w:w="0" w:type="auto"/>
                </w:tcPr>
                <w:p w14:paraId="1D379F5A" w14:textId="77777777" w:rsidR="00F126DD" w:rsidRDefault="00F126DD" w:rsidP="005A12B1">
                  <w:r>
                    <w:t>A droite de la salle il y a des bancs en face des casiers, tout au long du mur appart un espace de 60cm à côte de l'entrée</w:t>
                  </w:r>
                </w:p>
              </w:tc>
            </w:tr>
            <w:tr w:rsidR="00F126DD" w14:paraId="0D1CE809" w14:textId="77777777" w:rsidTr="005A12B1">
              <w:tc>
                <w:tcPr>
                  <w:tcW w:w="0" w:type="auto"/>
                </w:tcPr>
                <w:p w14:paraId="7C2129FC" w14:textId="77777777" w:rsidR="00F126DD" w:rsidRDefault="00F126DD" w:rsidP="005A12B1">
                  <w:r>
                    <w:t>Porte-manteau</w:t>
                  </w:r>
                </w:p>
              </w:tc>
              <w:tc>
                <w:tcPr>
                  <w:tcW w:w="0" w:type="auto"/>
                </w:tcPr>
                <w:p w14:paraId="1F54A3CE" w14:textId="77777777" w:rsidR="00F126DD" w:rsidRDefault="00F126DD" w:rsidP="005A12B1">
                  <w:r>
                    <w:t>Il y a un porte-manteau dans le petit espace réservé à droite de l'entrée</w:t>
                  </w:r>
                </w:p>
              </w:tc>
            </w:tr>
            <w:tr w:rsidR="00F126DD" w14:paraId="0A2C1D4D" w14:textId="77777777" w:rsidTr="005A12B1">
              <w:tc>
                <w:tcPr>
                  <w:tcW w:w="0" w:type="auto"/>
                </w:tcPr>
                <w:p w14:paraId="28FE5EB6" w14:textId="77777777" w:rsidR="00F126DD" w:rsidRDefault="00F126DD" w:rsidP="005A12B1">
                  <w:r>
                    <w:t>Radiateur</w:t>
                  </w:r>
                </w:p>
              </w:tc>
              <w:tc>
                <w:tcPr>
                  <w:tcW w:w="0" w:type="auto"/>
                </w:tcPr>
                <w:p w14:paraId="418443DC" w14:textId="77777777" w:rsidR="00F126DD" w:rsidRDefault="00F126DD" w:rsidP="005A12B1">
                  <w:r>
                    <w:t>Au fond de la salle, entre les bancs et les casiers il y a un radiateur de 80cm de haut</w:t>
                  </w:r>
                </w:p>
              </w:tc>
            </w:tr>
            <w:tr w:rsidR="00F126DD" w14:paraId="4CFF7063" w14:textId="77777777" w:rsidTr="005A12B1">
              <w:tc>
                <w:tcPr>
                  <w:tcW w:w="0" w:type="auto"/>
                </w:tcPr>
                <w:p w14:paraId="596CC64C" w14:textId="77777777" w:rsidR="00F126DD" w:rsidRDefault="00F126DD" w:rsidP="005A12B1">
                  <w:r>
                    <w:t>Murs</w:t>
                  </w:r>
                </w:p>
              </w:tc>
              <w:tc>
                <w:tcPr>
                  <w:tcW w:w="0" w:type="auto"/>
                </w:tcPr>
                <w:p w14:paraId="3D003BB5" w14:textId="77777777" w:rsidR="00F126DD" w:rsidRDefault="00F126DD" w:rsidP="005A12B1">
                  <w:r>
                    <w:t>La couleur des murs est gris, et il n'y a pas de texture</w:t>
                  </w:r>
                </w:p>
              </w:tc>
            </w:tr>
            <w:tr w:rsidR="00F126DD" w14:paraId="0D299BBC" w14:textId="77777777" w:rsidTr="005A12B1">
              <w:tc>
                <w:tcPr>
                  <w:tcW w:w="0" w:type="auto"/>
                </w:tcPr>
                <w:p w14:paraId="7E875370" w14:textId="77777777" w:rsidR="00F126DD" w:rsidRDefault="00F126DD" w:rsidP="005A12B1">
                  <w:r>
                    <w:t>Sol</w:t>
                  </w:r>
                </w:p>
              </w:tc>
              <w:tc>
                <w:tcPr>
                  <w:tcW w:w="0" w:type="auto"/>
                </w:tcPr>
                <w:p w14:paraId="2898E8D9" w14:textId="77777777" w:rsidR="00F126DD" w:rsidRDefault="00F126DD" w:rsidP="005A12B1">
                  <w:r>
                    <w:t>Le sol est d'une couleur vert foncé et il n'y a pas de texture</w:t>
                  </w:r>
                </w:p>
              </w:tc>
            </w:tr>
            <w:tr w:rsidR="00F126DD" w14:paraId="30721F5B" w14:textId="77777777" w:rsidTr="005A12B1">
              <w:tc>
                <w:tcPr>
                  <w:tcW w:w="0" w:type="auto"/>
                </w:tcPr>
                <w:p w14:paraId="1048390B" w14:textId="77777777" w:rsidR="00F126DD" w:rsidRDefault="00F126DD" w:rsidP="005A12B1">
                  <w:r>
                    <w:t>Porte et fenêtre</w:t>
                  </w:r>
                </w:p>
              </w:tc>
              <w:tc>
                <w:tcPr>
                  <w:tcW w:w="0" w:type="auto"/>
                </w:tcPr>
                <w:p w14:paraId="3DC101E2" w14:textId="77777777" w:rsidR="00F126DD" w:rsidRDefault="00F126DD" w:rsidP="005A12B1">
                  <w:r>
                    <w:t>Il y a une porte d'entrée de 2.10 mètres au milieu du mur et il y a une petite fenêtre au dessus du radiateur qui se trouve au fond de la salle, mesurant 90x120cm</w:t>
                  </w:r>
                </w:p>
              </w:tc>
            </w:tr>
            <w:tr w:rsidR="00F126DD" w14:paraId="41D6787E" w14:textId="77777777" w:rsidTr="005A12B1">
              <w:tc>
                <w:tcPr>
                  <w:tcW w:w="0" w:type="auto"/>
                </w:tcPr>
                <w:p w14:paraId="2529C140" w14:textId="77777777" w:rsidR="00F126DD" w:rsidRDefault="00F126DD" w:rsidP="005A12B1">
                  <w:r>
                    <w:t>Interrupteur</w:t>
                  </w:r>
                </w:p>
              </w:tc>
              <w:tc>
                <w:tcPr>
                  <w:tcW w:w="0" w:type="auto"/>
                </w:tcPr>
                <w:p w14:paraId="4DE769E6" w14:textId="77777777" w:rsidR="00F126DD" w:rsidRDefault="00F126DD" w:rsidP="005A12B1">
                  <w:r>
                    <w:t>Il y a un interrupteur à gauche à 20cm de la porte d'entrée</w:t>
                  </w:r>
                </w:p>
              </w:tc>
            </w:tr>
            <w:tr w:rsidR="00F126DD" w14:paraId="59743940" w14:textId="77777777" w:rsidTr="005A12B1">
              <w:tc>
                <w:tcPr>
                  <w:tcW w:w="0" w:type="auto"/>
                </w:tcPr>
                <w:p w14:paraId="5BD94EBE" w14:textId="77777777" w:rsidR="00F126DD" w:rsidRDefault="00F126DD" w:rsidP="005A12B1">
                  <w:r>
                    <w:t>Salle</w:t>
                  </w:r>
                </w:p>
              </w:tc>
              <w:tc>
                <w:tcPr>
                  <w:tcW w:w="0" w:type="auto"/>
                </w:tcPr>
                <w:p w14:paraId="3AAEA81D" w14:textId="77777777" w:rsidR="00F126DD" w:rsidRDefault="00F126DD" w:rsidP="005A12B1">
                  <w:r>
                    <w:t>Les vestiaires se trouvent en salle D02</w:t>
                  </w:r>
                </w:p>
              </w:tc>
            </w:tr>
          </w:tbl>
          <w:p w14:paraId="5AC5287C" w14:textId="77777777" w:rsidR="00F126DD" w:rsidRDefault="00F126DD" w:rsidP="005A12B1"/>
        </w:tc>
      </w:tr>
    </w:tbl>
    <w:p w14:paraId="5015C96B" w14:textId="77777777" w:rsidR="00F126DD" w:rsidRDefault="00F126DD" w:rsidP="00A400FD">
      <w:pPr>
        <w:pStyle w:val="Retraitcorpsdetexte"/>
      </w:pPr>
    </w:p>
    <w:p w14:paraId="0B5B444A" w14:textId="77777777" w:rsidR="006569C5" w:rsidRDefault="006569C5" w:rsidP="00A400FD">
      <w:pPr>
        <w:pStyle w:val="Retraitcorpsdetexte"/>
      </w:pPr>
    </w:p>
    <w:p w14:paraId="798559E7" w14:textId="77777777" w:rsidR="006569C5" w:rsidRDefault="006569C5" w:rsidP="00A400FD">
      <w:pPr>
        <w:pStyle w:val="Retraitcorpsdetexte"/>
      </w:pPr>
    </w:p>
    <w:p w14:paraId="0674BD34" w14:textId="77777777" w:rsidR="006569C5" w:rsidRDefault="006569C5" w:rsidP="0074731C">
      <w:pPr>
        <w:pStyle w:val="Retraitcorpsdetexte"/>
        <w:ind w:left="0"/>
      </w:pPr>
    </w:p>
    <w:p w14:paraId="1E2AB05C" w14:textId="77777777" w:rsidR="006569C5" w:rsidRDefault="006569C5" w:rsidP="006569C5">
      <w:pPr>
        <w:pStyle w:val="Titre3"/>
        <w:numPr>
          <w:ilvl w:val="0"/>
          <w:numId w:val="0"/>
        </w:numPr>
        <w:ind w:left="1814" w:hanging="680"/>
      </w:pPr>
      <w:bookmarkStart w:id="24" w:name="_Toc165991742"/>
      <w:r>
        <w:t>Toilettes</w:t>
      </w:r>
      <w:bookmarkEnd w:id="24"/>
    </w:p>
    <w:p w14:paraId="66BC8D57" w14:textId="77777777" w:rsidR="006569C5" w:rsidRDefault="006569C5" w:rsidP="006569C5">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569C5" w14:paraId="5EDEF61E" w14:textId="77777777" w:rsidTr="005A12B1">
        <w:tc>
          <w:tcPr>
            <w:tcW w:w="0" w:type="auto"/>
          </w:tcPr>
          <w:p w14:paraId="6A872D3A" w14:textId="77777777" w:rsidR="006569C5" w:rsidRDefault="006569C5" w:rsidP="005A12B1">
            <w:r>
              <w:t>En tant qu'utilisateur du bâtiment Je veux des toilettes Pour pouvoir faire mes besoins et me laver les mains</w:t>
            </w:r>
          </w:p>
        </w:tc>
      </w:tr>
      <w:tr w:rsidR="006569C5" w14:paraId="015CEDD3" w14:textId="77777777" w:rsidTr="005A12B1">
        <w:tc>
          <w:tcPr>
            <w:tcW w:w="0" w:type="auto"/>
          </w:tcPr>
          <w:p w14:paraId="2A94B3E4" w14:textId="77777777" w:rsidR="006569C5" w:rsidRDefault="006569C5" w:rsidP="005A12B1">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6"/>
              <w:gridCol w:w="7634"/>
            </w:tblGrid>
            <w:tr w:rsidR="006569C5" w14:paraId="564B8D96" w14:textId="77777777" w:rsidTr="005A12B1">
              <w:tc>
                <w:tcPr>
                  <w:tcW w:w="0" w:type="auto"/>
                </w:tcPr>
                <w:p w14:paraId="25C60740" w14:textId="77777777" w:rsidR="006569C5" w:rsidRDefault="006569C5" w:rsidP="005A12B1">
                  <w:r>
                    <w:t>Murs</w:t>
                  </w:r>
                </w:p>
              </w:tc>
              <w:tc>
                <w:tcPr>
                  <w:tcW w:w="0" w:type="auto"/>
                </w:tcPr>
                <w:p w14:paraId="3910D86D" w14:textId="77777777" w:rsidR="006569C5" w:rsidRDefault="006569C5" w:rsidP="005A12B1">
                  <w:r>
                    <w:t>Il y a des murs qui séparent chaque toilette, ces murs font toute la longueur depuis le sol jusqu'au plafond</w:t>
                  </w:r>
                </w:p>
              </w:tc>
            </w:tr>
            <w:tr w:rsidR="006569C5" w14:paraId="6FEEEAD5" w14:textId="77777777" w:rsidTr="005A12B1">
              <w:tc>
                <w:tcPr>
                  <w:tcW w:w="0" w:type="auto"/>
                </w:tcPr>
                <w:p w14:paraId="2B8391FA" w14:textId="77777777" w:rsidR="006569C5" w:rsidRDefault="006569C5" w:rsidP="005A12B1">
                  <w:r>
                    <w:t>Toilettes</w:t>
                  </w:r>
                </w:p>
              </w:tc>
              <w:tc>
                <w:tcPr>
                  <w:tcW w:w="0" w:type="auto"/>
                </w:tcPr>
                <w:p w14:paraId="7183FF88" w14:textId="77777777" w:rsidR="006569C5" w:rsidRDefault="006569C5" w:rsidP="005A12B1">
                  <w:r>
                    <w:t>Il y a 4 toilettes, un WC pour chaque petite salle</w:t>
                  </w:r>
                </w:p>
              </w:tc>
            </w:tr>
            <w:tr w:rsidR="006569C5" w14:paraId="5DC3B6A8" w14:textId="77777777" w:rsidTr="005A12B1">
              <w:tc>
                <w:tcPr>
                  <w:tcW w:w="0" w:type="auto"/>
                </w:tcPr>
                <w:p w14:paraId="3BB3D2E8" w14:textId="77777777" w:rsidR="006569C5" w:rsidRDefault="006569C5" w:rsidP="005A12B1">
                  <w:r>
                    <w:t>Salle</w:t>
                  </w:r>
                </w:p>
              </w:tc>
              <w:tc>
                <w:tcPr>
                  <w:tcW w:w="0" w:type="auto"/>
                </w:tcPr>
                <w:p w14:paraId="7CAEECEA" w14:textId="77777777" w:rsidR="006569C5" w:rsidRDefault="006569C5" w:rsidP="005A12B1">
                  <w:r>
                    <w:t>La salle de toilettes est en d04</w:t>
                  </w:r>
                </w:p>
              </w:tc>
            </w:tr>
            <w:tr w:rsidR="006569C5" w14:paraId="4AA6F467" w14:textId="77777777" w:rsidTr="005A12B1">
              <w:tc>
                <w:tcPr>
                  <w:tcW w:w="0" w:type="auto"/>
                </w:tcPr>
                <w:p w14:paraId="3843295E" w14:textId="77777777" w:rsidR="006569C5" w:rsidRDefault="006569C5" w:rsidP="005A12B1">
                  <w:r>
                    <w:t>Fenetres</w:t>
                  </w:r>
                </w:p>
              </w:tc>
              <w:tc>
                <w:tcPr>
                  <w:tcW w:w="0" w:type="auto"/>
                </w:tcPr>
                <w:p w14:paraId="0396C8EE" w14:textId="77777777" w:rsidR="006569C5" w:rsidRDefault="006569C5" w:rsidP="005A12B1">
                  <w:r>
                    <w:t>Il y a 2 fenêtres ouvrables en face de la porte d'entrée, de taille 50x80cm</w:t>
                  </w:r>
                </w:p>
              </w:tc>
            </w:tr>
            <w:tr w:rsidR="006569C5" w14:paraId="692289D7" w14:textId="77777777" w:rsidTr="005A12B1">
              <w:tc>
                <w:tcPr>
                  <w:tcW w:w="0" w:type="auto"/>
                </w:tcPr>
                <w:p w14:paraId="01FAF820" w14:textId="77777777" w:rsidR="006569C5" w:rsidRDefault="006569C5" w:rsidP="005A12B1">
                  <w:r>
                    <w:t>Sol</w:t>
                  </w:r>
                </w:p>
              </w:tc>
              <w:tc>
                <w:tcPr>
                  <w:tcW w:w="0" w:type="auto"/>
                </w:tcPr>
                <w:p w14:paraId="140D9BE6" w14:textId="77777777" w:rsidR="006569C5" w:rsidRDefault="006569C5" w:rsidP="005A12B1">
                  <w:r>
                    <w:t>Il y a du carlage par terre avec une texture de plâques en gris</w:t>
                  </w:r>
                </w:p>
              </w:tc>
            </w:tr>
            <w:tr w:rsidR="006569C5" w14:paraId="3E1EF50D" w14:textId="77777777" w:rsidTr="005A12B1">
              <w:tc>
                <w:tcPr>
                  <w:tcW w:w="0" w:type="auto"/>
                </w:tcPr>
                <w:p w14:paraId="6D0EF24A" w14:textId="77777777" w:rsidR="006569C5" w:rsidRDefault="006569C5" w:rsidP="005A12B1">
                  <w:r>
                    <w:t>Lavabo</w:t>
                  </w:r>
                </w:p>
              </w:tc>
              <w:tc>
                <w:tcPr>
                  <w:tcW w:w="0" w:type="auto"/>
                </w:tcPr>
                <w:p w14:paraId="71720461" w14:textId="77777777" w:rsidR="006569C5" w:rsidRDefault="006569C5" w:rsidP="005A12B1">
                  <w:r>
                    <w:t>Il y a deux lavabos de 1m avec un mirroir chacun, le mirroir fait 40x40 cm</w:t>
                  </w:r>
                </w:p>
              </w:tc>
            </w:tr>
            <w:tr w:rsidR="006569C5" w14:paraId="6FCEC9FC" w14:textId="77777777" w:rsidTr="005A12B1">
              <w:tc>
                <w:tcPr>
                  <w:tcW w:w="0" w:type="auto"/>
                </w:tcPr>
                <w:p w14:paraId="44ABB848" w14:textId="77777777" w:rsidR="006569C5" w:rsidRDefault="006569C5" w:rsidP="005A12B1">
                  <w:r>
                    <w:t>Poubelle</w:t>
                  </w:r>
                </w:p>
              </w:tc>
              <w:tc>
                <w:tcPr>
                  <w:tcW w:w="0" w:type="auto"/>
                </w:tcPr>
                <w:p w14:paraId="0AC983B7" w14:textId="77777777" w:rsidR="006569C5" w:rsidRDefault="006569C5" w:rsidP="005A12B1">
                  <w:r>
                    <w:t>Il y a une poubelle à droite de la porte d'entré, dans le coin</w:t>
                  </w:r>
                </w:p>
              </w:tc>
            </w:tr>
            <w:tr w:rsidR="006569C5" w14:paraId="11CCC9F7" w14:textId="77777777" w:rsidTr="005A12B1">
              <w:tc>
                <w:tcPr>
                  <w:tcW w:w="0" w:type="auto"/>
                </w:tcPr>
                <w:p w14:paraId="6B27C5D3" w14:textId="77777777" w:rsidR="006569C5" w:rsidRDefault="006569C5" w:rsidP="005A12B1">
                  <w:r>
                    <w:t>Savon + secheur</w:t>
                  </w:r>
                </w:p>
              </w:tc>
              <w:tc>
                <w:tcPr>
                  <w:tcW w:w="0" w:type="auto"/>
                </w:tcPr>
                <w:p w14:paraId="6FDD2477" w14:textId="77777777" w:rsidR="006569C5" w:rsidRDefault="006569C5" w:rsidP="005A12B1">
                  <w:r>
                    <w:t>Il y a des distributeurs de savon et un appareil à secher sur le même mur que le lavabo à 20cm du lavabo</w:t>
                  </w:r>
                </w:p>
              </w:tc>
            </w:tr>
          </w:tbl>
          <w:p w14:paraId="786CCF62" w14:textId="77777777" w:rsidR="006569C5" w:rsidRDefault="006569C5" w:rsidP="005A12B1"/>
        </w:tc>
      </w:tr>
    </w:tbl>
    <w:p w14:paraId="2F0107C0" w14:textId="77777777" w:rsidR="006569C5" w:rsidRDefault="006569C5" w:rsidP="00A400FD">
      <w:pPr>
        <w:pStyle w:val="Retraitcorpsdetexte"/>
      </w:pPr>
    </w:p>
    <w:p w14:paraId="3FE24181" w14:textId="77777777" w:rsidR="002A3C20" w:rsidRDefault="002A3C20" w:rsidP="002A3C20">
      <w:pPr>
        <w:pStyle w:val="Titre3"/>
        <w:numPr>
          <w:ilvl w:val="0"/>
          <w:numId w:val="0"/>
        </w:numPr>
        <w:ind w:left="1814" w:hanging="680"/>
      </w:pPr>
      <w:bookmarkStart w:id="25" w:name="_Toc165991743"/>
      <w:r>
        <w:t>Toilettes d14</w:t>
      </w:r>
      <w:bookmarkEnd w:id="25"/>
    </w:p>
    <w:p w14:paraId="65F7C34F" w14:textId="77777777" w:rsidR="002A3C20" w:rsidRDefault="002A3C20" w:rsidP="002A3C20">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3C20" w14:paraId="17450D73" w14:textId="77777777" w:rsidTr="005A12B1">
        <w:tc>
          <w:tcPr>
            <w:tcW w:w="0" w:type="auto"/>
          </w:tcPr>
          <w:p w14:paraId="6D0C988B" w14:textId="77777777" w:rsidR="002A3C20" w:rsidRDefault="002A3C20" w:rsidP="005A12B1">
            <w:r>
              <w:t>En tant qu'utilisateur du bâtiment Je veux des toilettes Pour pouvoir faire mes besoins et me laver les mains</w:t>
            </w:r>
          </w:p>
        </w:tc>
      </w:tr>
      <w:tr w:rsidR="002A3C20" w14:paraId="73FB7755" w14:textId="77777777" w:rsidTr="005A12B1">
        <w:tc>
          <w:tcPr>
            <w:tcW w:w="0" w:type="auto"/>
          </w:tcPr>
          <w:p w14:paraId="4F21BF7B" w14:textId="77777777" w:rsidR="002A3C20" w:rsidRDefault="002A3C20" w:rsidP="005A12B1">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6"/>
              <w:gridCol w:w="7634"/>
            </w:tblGrid>
            <w:tr w:rsidR="002A3C20" w14:paraId="65446BBA" w14:textId="77777777" w:rsidTr="005A12B1">
              <w:tc>
                <w:tcPr>
                  <w:tcW w:w="0" w:type="auto"/>
                </w:tcPr>
                <w:p w14:paraId="5CBBAF31" w14:textId="77777777" w:rsidR="002A3C20" w:rsidRDefault="002A3C20" w:rsidP="005A12B1">
                  <w:r>
                    <w:t>Murs</w:t>
                  </w:r>
                </w:p>
              </w:tc>
              <w:tc>
                <w:tcPr>
                  <w:tcW w:w="0" w:type="auto"/>
                </w:tcPr>
                <w:p w14:paraId="273CDF04" w14:textId="77777777" w:rsidR="002A3C20" w:rsidRDefault="002A3C20" w:rsidP="005A12B1">
                  <w:r>
                    <w:t>Il y a des murs qui séparent chaque toilette, ces murs font toute la longueur depuis le sol jusqu'au sol</w:t>
                  </w:r>
                </w:p>
              </w:tc>
            </w:tr>
            <w:tr w:rsidR="002A3C20" w14:paraId="7FB6F679" w14:textId="77777777" w:rsidTr="005A12B1">
              <w:tc>
                <w:tcPr>
                  <w:tcW w:w="0" w:type="auto"/>
                </w:tcPr>
                <w:p w14:paraId="0CE59F28" w14:textId="77777777" w:rsidR="002A3C20" w:rsidRDefault="002A3C20" w:rsidP="005A12B1">
                  <w:r>
                    <w:t>Toilettes</w:t>
                  </w:r>
                </w:p>
              </w:tc>
              <w:tc>
                <w:tcPr>
                  <w:tcW w:w="0" w:type="auto"/>
                </w:tcPr>
                <w:p w14:paraId="60177A2D" w14:textId="77777777" w:rsidR="002A3C20" w:rsidRDefault="002A3C20" w:rsidP="005A12B1">
                  <w:r>
                    <w:t>Il y a 4 toilettes par salle</w:t>
                  </w:r>
                </w:p>
              </w:tc>
            </w:tr>
            <w:tr w:rsidR="002A3C20" w14:paraId="1E2E6F89" w14:textId="77777777" w:rsidTr="005A12B1">
              <w:tc>
                <w:tcPr>
                  <w:tcW w:w="0" w:type="auto"/>
                </w:tcPr>
                <w:p w14:paraId="291A6FE7" w14:textId="77777777" w:rsidR="002A3C20" w:rsidRDefault="002A3C20" w:rsidP="005A12B1">
                  <w:r>
                    <w:t>Salle</w:t>
                  </w:r>
                </w:p>
              </w:tc>
              <w:tc>
                <w:tcPr>
                  <w:tcW w:w="0" w:type="auto"/>
                </w:tcPr>
                <w:p w14:paraId="7643B2C7" w14:textId="77777777" w:rsidR="002A3C20" w:rsidRDefault="002A3C20" w:rsidP="005A12B1">
                  <w:r>
                    <w:t>La salles de toilettes est en d14</w:t>
                  </w:r>
                </w:p>
              </w:tc>
            </w:tr>
            <w:tr w:rsidR="002A3C20" w14:paraId="710082EE" w14:textId="77777777" w:rsidTr="005A12B1">
              <w:tc>
                <w:tcPr>
                  <w:tcW w:w="0" w:type="auto"/>
                </w:tcPr>
                <w:p w14:paraId="76799C54" w14:textId="77777777" w:rsidR="002A3C20" w:rsidRDefault="002A3C20" w:rsidP="005A12B1">
                  <w:r>
                    <w:t>Fenetres</w:t>
                  </w:r>
                </w:p>
              </w:tc>
              <w:tc>
                <w:tcPr>
                  <w:tcW w:w="0" w:type="auto"/>
                </w:tcPr>
                <w:p w14:paraId="326F403F" w14:textId="77777777" w:rsidR="002A3C20" w:rsidRDefault="002A3C20" w:rsidP="005A12B1">
                  <w:r>
                    <w:t>Il y a 2 fenêtres ouvrables en face de la porte d'entrée, de taille 30x50cm</w:t>
                  </w:r>
                </w:p>
              </w:tc>
            </w:tr>
            <w:tr w:rsidR="002A3C20" w14:paraId="2FE46BE3" w14:textId="77777777" w:rsidTr="005A12B1">
              <w:tc>
                <w:tcPr>
                  <w:tcW w:w="0" w:type="auto"/>
                </w:tcPr>
                <w:p w14:paraId="3BABE0B1" w14:textId="77777777" w:rsidR="002A3C20" w:rsidRDefault="002A3C20" w:rsidP="005A12B1">
                  <w:r>
                    <w:t>Sol</w:t>
                  </w:r>
                </w:p>
              </w:tc>
              <w:tc>
                <w:tcPr>
                  <w:tcW w:w="0" w:type="auto"/>
                </w:tcPr>
                <w:p w14:paraId="4BD7C66F" w14:textId="77777777" w:rsidR="002A3C20" w:rsidRDefault="002A3C20" w:rsidP="005A12B1">
                  <w:r>
                    <w:t>Il y a du carlage par terre avec une texture de plâques en gris</w:t>
                  </w:r>
                </w:p>
              </w:tc>
            </w:tr>
            <w:tr w:rsidR="002A3C20" w14:paraId="7D0D5315" w14:textId="77777777" w:rsidTr="005A12B1">
              <w:tc>
                <w:tcPr>
                  <w:tcW w:w="0" w:type="auto"/>
                </w:tcPr>
                <w:p w14:paraId="690BBBF4" w14:textId="77777777" w:rsidR="002A3C20" w:rsidRDefault="002A3C20" w:rsidP="005A12B1">
                  <w:r>
                    <w:t>Lavabo</w:t>
                  </w:r>
                </w:p>
              </w:tc>
              <w:tc>
                <w:tcPr>
                  <w:tcW w:w="0" w:type="auto"/>
                </w:tcPr>
                <w:p w14:paraId="02366D57" w14:textId="77777777" w:rsidR="002A3C20" w:rsidRDefault="002A3C20" w:rsidP="005A12B1">
                  <w:r>
                    <w:t>Il y a deux lavabos de 1m30 avec un mirroir chacun, le mirroir fait 20x20 cm</w:t>
                  </w:r>
                </w:p>
              </w:tc>
            </w:tr>
            <w:tr w:rsidR="002A3C20" w14:paraId="21882212" w14:textId="77777777" w:rsidTr="005A12B1">
              <w:tc>
                <w:tcPr>
                  <w:tcW w:w="0" w:type="auto"/>
                </w:tcPr>
                <w:p w14:paraId="03393A7B" w14:textId="77777777" w:rsidR="002A3C20" w:rsidRDefault="002A3C20" w:rsidP="005A12B1">
                  <w:r>
                    <w:t>Poubelle</w:t>
                  </w:r>
                </w:p>
              </w:tc>
              <w:tc>
                <w:tcPr>
                  <w:tcW w:w="0" w:type="auto"/>
                </w:tcPr>
                <w:p w14:paraId="45852FD0" w14:textId="77777777" w:rsidR="002A3C20" w:rsidRDefault="002A3C20" w:rsidP="005A12B1">
                  <w:r>
                    <w:t>Il y a une poubelle à droite de la porte d'entré, dans le coin</w:t>
                  </w:r>
                </w:p>
              </w:tc>
            </w:tr>
            <w:tr w:rsidR="002A3C20" w14:paraId="29B09447" w14:textId="77777777" w:rsidTr="005A12B1">
              <w:tc>
                <w:tcPr>
                  <w:tcW w:w="0" w:type="auto"/>
                </w:tcPr>
                <w:p w14:paraId="7E8FDF68" w14:textId="77777777" w:rsidR="002A3C20" w:rsidRDefault="002A3C20" w:rsidP="005A12B1">
                  <w:r>
                    <w:t>Savon + secheur</w:t>
                  </w:r>
                </w:p>
              </w:tc>
              <w:tc>
                <w:tcPr>
                  <w:tcW w:w="0" w:type="auto"/>
                </w:tcPr>
                <w:p w14:paraId="707A94EF" w14:textId="77777777" w:rsidR="002A3C20" w:rsidRDefault="002A3C20" w:rsidP="005A12B1">
                  <w:r>
                    <w:t>Il y a des distributeurs de savon et un appareil à secher sur le même mur que le lavabo à 20cm du lavabo</w:t>
                  </w:r>
                </w:p>
              </w:tc>
            </w:tr>
          </w:tbl>
          <w:p w14:paraId="76354094" w14:textId="77777777" w:rsidR="002A3C20" w:rsidRDefault="002A3C20" w:rsidP="005A12B1"/>
        </w:tc>
      </w:tr>
    </w:tbl>
    <w:p w14:paraId="7F29D7DE" w14:textId="77777777" w:rsidR="002A3C20" w:rsidRDefault="002A3C20" w:rsidP="00A400FD">
      <w:pPr>
        <w:pStyle w:val="Retraitcorpsdetexte"/>
      </w:pPr>
    </w:p>
    <w:p w14:paraId="57A610E9" w14:textId="77777777" w:rsidR="006A48D2" w:rsidRDefault="006A48D2" w:rsidP="006A48D2">
      <w:pPr>
        <w:pStyle w:val="Titre3"/>
        <w:numPr>
          <w:ilvl w:val="0"/>
          <w:numId w:val="0"/>
        </w:numPr>
        <w:ind w:left="1814" w:hanging="680"/>
      </w:pPr>
      <w:bookmarkStart w:id="26" w:name="_Toc165991744"/>
      <w:r>
        <w:t>Salle d'administration Informatique</w:t>
      </w:r>
      <w:bookmarkEnd w:id="26"/>
    </w:p>
    <w:p w14:paraId="18E39935" w14:textId="77777777" w:rsidR="006A48D2" w:rsidRDefault="006A48D2" w:rsidP="006A48D2">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A48D2" w14:paraId="3CFBBD58" w14:textId="77777777" w:rsidTr="005A12B1">
        <w:tc>
          <w:tcPr>
            <w:tcW w:w="0" w:type="auto"/>
          </w:tcPr>
          <w:p w14:paraId="6E794292" w14:textId="77777777" w:rsidR="006A48D2" w:rsidRDefault="006A48D2" w:rsidP="005A12B1">
            <w:r>
              <w:t>En tant qu'Informaticien Je veux une salle d'administration Informatique Pour gérer les utilisateurs et les logiciels des machines</w:t>
            </w:r>
          </w:p>
        </w:tc>
      </w:tr>
      <w:tr w:rsidR="006A48D2" w14:paraId="0CDF7424" w14:textId="77777777" w:rsidTr="005A12B1">
        <w:tc>
          <w:tcPr>
            <w:tcW w:w="0" w:type="auto"/>
          </w:tcPr>
          <w:p w14:paraId="209BBECC" w14:textId="77777777" w:rsidR="006A48D2" w:rsidRDefault="006A48D2" w:rsidP="005A12B1">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84"/>
              <w:gridCol w:w="7656"/>
            </w:tblGrid>
            <w:tr w:rsidR="006A48D2" w14:paraId="41389216" w14:textId="77777777" w:rsidTr="005A12B1">
              <w:tc>
                <w:tcPr>
                  <w:tcW w:w="0" w:type="auto"/>
                </w:tcPr>
                <w:p w14:paraId="11F36C2F" w14:textId="77777777" w:rsidR="006A48D2" w:rsidRDefault="006A48D2" w:rsidP="005A12B1">
                  <w:r>
                    <w:t>Bureaux</w:t>
                  </w:r>
                </w:p>
              </w:tc>
              <w:tc>
                <w:tcPr>
                  <w:tcW w:w="0" w:type="auto"/>
                </w:tcPr>
                <w:p w14:paraId="4289F2E8" w14:textId="77777777" w:rsidR="006A48D2" w:rsidRDefault="006A48D2" w:rsidP="005A12B1">
                  <w:r>
                    <w:t>Il y a 8 bureaux dont 3 bureaux qui se trouvent au fond, 3 au milieu et 2 à 3 mètres de la porte d'entrée et ils ont tous 60cm d'équart</w:t>
                  </w:r>
                </w:p>
              </w:tc>
            </w:tr>
            <w:tr w:rsidR="006A48D2" w14:paraId="22D2C72D" w14:textId="77777777" w:rsidTr="005A12B1">
              <w:tc>
                <w:tcPr>
                  <w:tcW w:w="0" w:type="auto"/>
                </w:tcPr>
                <w:p w14:paraId="32492DBC" w14:textId="77777777" w:rsidR="006A48D2" w:rsidRDefault="006A48D2" w:rsidP="005A12B1">
                  <w:r>
                    <w:t>Décoration</w:t>
                  </w:r>
                </w:p>
              </w:tc>
              <w:tc>
                <w:tcPr>
                  <w:tcW w:w="0" w:type="auto"/>
                </w:tcPr>
                <w:p w14:paraId="3C6C53AC" w14:textId="77777777" w:rsidR="006A48D2" w:rsidRDefault="006A48D2" w:rsidP="005A12B1">
                  <w:r>
                    <w:t>Il y a une plante sur chaque coin de la salle</w:t>
                  </w:r>
                </w:p>
              </w:tc>
            </w:tr>
            <w:tr w:rsidR="006A48D2" w14:paraId="56D457D1" w14:textId="77777777" w:rsidTr="005A12B1">
              <w:tc>
                <w:tcPr>
                  <w:tcW w:w="0" w:type="auto"/>
                </w:tcPr>
                <w:p w14:paraId="0B2FCD16" w14:textId="77777777" w:rsidR="006A48D2" w:rsidRDefault="006A48D2" w:rsidP="005A12B1">
                  <w:r>
                    <w:t>Portes et fênetres</w:t>
                  </w:r>
                </w:p>
              </w:tc>
              <w:tc>
                <w:tcPr>
                  <w:tcW w:w="0" w:type="auto"/>
                </w:tcPr>
                <w:p w14:paraId="43DB8043" w14:textId="77777777" w:rsidR="006A48D2" w:rsidRDefault="006A48D2" w:rsidP="005A12B1">
                  <w:r>
                    <w:t>Il y a une porte d'entrée de 2.10 mètres pour entrer dans la salle, il y a les murs extérieurs qui sont en vitre , dont il y a 40cm d'équart entre le mur et la vitre</w:t>
                  </w:r>
                </w:p>
              </w:tc>
            </w:tr>
            <w:tr w:rsidR="006A48D2" w14:paraId="10516F0C" w14:textId="77777777" w:rsidTr="005A12B1">
              <w:tc>
                <w:tcPr>
                  <w:tcW w:w="0" w:type="auto"/>
                </w:tcPr>
                <w:p w14:paraId="2B39BFB9" w14:textId="77777777" w:rsidR="006A48D2" w:rsidRDefault="006A48D2" w:rsidP="005A12B1">
                  <w:r>
                    <w:t>PC</w:t>
                  </w:r>
                </w:p>
              </w:tc>
              <w:tc>
                <w:tcPr>
                  <w:tcW w:w="0" w:type="auto"/>
                </w:tcPr>
                <w:p w14:paraId="617CEB08" w14:textId="77777777" w:rsidR="006A48D2" w:rsidRDefault="006A48D2" w:rsidP="005A12B1">
                  <w:r>
                    <w:t>Sur les bureaux, il y a un clavier, une souris, deux écrans et un bloc de notes au coin de la table comme un poste à l'ETML. En dessous de chaque bureau, il se trouve un PC (boîtier) de  taille Mid-Tower</w:t>
                  </w:r>
                </w:p>
              </w:tc>
            </w:tr>
            <w:tr w:rsidR="006A48D2" w14:paraId="177C5741" w14:textId="77777777" w:rsidTr="005A12B1">
              <w:tc>
                <w:tcPr>
                  <w:tcW w:w="0" w:type="auto"/>
                </w:tcPr>
                <w:p w14:paraId="1F1DCA5F" w14:textId="77777777" w:rsidR="006A48D2" w:rsidRDefault="006A48D2" w:rsidP="005A12B1">
                  <w:r>
                    <w:t>Lumière</w:t>
                  </w:r>
                </w:p>
              </w:tc>
              <w:tc>
                <w:tcPr>
                  <w:tcW w:w="0" w:type="auto"/>
                </w:tcPr>
                <w:p w14:paraId="54E95C07" w14:textId="77777777" w:rsidR="006A48D2" w:rsidRDefault="006A48D2" w:rsidP="005A12B1">
                  <w:r>
                    <w:t>Sur le toit, il y a 4 lumières qui sont pendues, ils mesurent 30cm et ils sont situées au milieu du toit avec 20cm d'équart entre elles</w:t>
                  </w:r>
                </w:p>
              </w:tc>
            </w:tr>
            <w:tr w:rsidR="006A48D2" w14:paraId="411DC4B2" w14:textId="77777777" w:rsidTr="005A12B1">
              <w:tc>
                <w:tcPr>
                  <w:tcW w:w="0" w:type="auto"/>
                </w:tcPr>
                <w:p w14:paraId="182C22DF" w14:textId="77777777" w:rsidR="006A48D2" w:rsidRDefault="006A48D2" w:rsidP="005A12B1">
                  <w:r>
                    <w:t>Logo</w:t>
                  </w:r>
                </w:p>
              </w:tc>
              <w:tc>
                <w:tcPr>
                  <w:tcW w:w="0" w:type="auto"/>
                </w:tcPr>
                <w:p w14:paraId="704278B6" w14:textId="77777777" w:rsidR="006A48D2" w:rsidRDefault="006A48D2" w:rsidP="005A12B1">
                  <w:r>
                    <w:t>Il y a un logo Impero sur le mur à droite de la salle où chaque coin du logo doit toucher au moins une partie de chaque mur</w:t>
                  </w:r>
                </w:p>
              </w:tc>
            </w:tr>
            <w:tr w:rsidR="006A48D2" w14:paraId="0D5BE7C0" w14:textId="77777777" w:rsidTr="005A12B1">
              <w:tc>
                <w:tcPr>
                  <w:tcW w:w="0" w:type="auto"/>
                </w:tcPr>
                <w:p w14:paraId="2E0FADC4" w14:textId="77777777" w:rsidR="006A48D2" w:rsidRDefault="006A48D2" w:rsidP="005A12B1">
                  <w:r>
                    <w:t>Tapis</w:t>
                  </w:r>
                </w:p>
              </w:tc>
              <w:tc>
                <w:tcPr>
                  <w:tcW w:w="0" w:type="auto"/>
                </w:tcPr>
                <w:p w14:paraId="2A8A0E86" w14:textId="77777777" w:rsidR="006A48D2" w:rsidRDefault="006A48D2" w:rsidP="005A12B1">
                  <w:r>
                    <w:t>Sur le sol, il y a un tapis qui couvre tout le sol de la salle, en gris.</w:t>
                  </w:r>
                </w:p>
              </w:tc>
            </w:tr>
            <w:tr w:rsidR="006A48D2" w14:paraId="7FA7EC55" w14:textId="77777777" w:rsidTr="005A12B1">
              <w:tc>
                <w:tcPr>
                  <w:tcW w:w="0" w:type="auto"/>
                </w:tcPr>
                <w:p w14:paraId="19D665A7" w14:textId="77777777" w:rsidR="006A48D2" w:rsidRDefault="006A48D2" w:rsidP="005A12B1">
                  <w:r>
                    <w:lastRenderedPageBreak/>
                    <w:t>Tableau de tâches</w:t>
                  </w:r>
                </w:p>
              </w:tc>
              <w:tc>
                <w:tcPr>
                  <w:tcW w:w="0" w:type="auto"/>
                </w:tcPr>
                <w:p w14:paraId="51067449" w14:textId="77777777" w:rsidR="006A48D2" w:rsidRDefault="006A48D2" w:rsidP="005A12B1">
                  <w:r>
                    <w:t>Il y a un tableau blanc au fond de 1m x 1.30m</w:t>
                  </w:r>
                </w:p>
              </w:tc>
            </w:tr>
          </w:tbl>
          <w:p w14:paraId="68227495" w14:textId="77777777" w:rsidR="006A48D2" w:rsidRDefault="006A48D2" w:rsidP="005A12B1"/>
        </w:tc>
      </w:tr>
    </w:tbl>
    <w:p w14:paraId="369C8A3E" w14:textId="77777777" w:rsidR="006A48D2" w:rsidRDefault="006A48D2" w:rsidP="00A400FD">
      <w:pPr>
        <w:pStyle w:val="Retraitcorpsdetexte"/>
      </w:pPr>
    </w:p>
    <w:p w14:paraId="70C743DE" w14:textId="77777777" w:rsidR="00DD5831" w:rsidRDefault="00DD5831" w:rsidP="00DD5831">
      <w:pPr>
        <w:pStyle w:val="Titre3"/>
        <w:numPr>
          <w:ilvl w:val="0"/>
          <w:numId w:val="0"/>
        </w:numPr>
        <w:ind w:left="1814" w:hanging="680"/>
      </w:pPr>
      <w:bookmarkStart w:id="27" w:name="_Toc165991745"/>
      <w:bookmarkStart w:id="28" w:name="_Toc532179964"/>
      <w:bookmarkStart w:id="29" w:name="_Toc165969648"/>
      <w:bookmarkEnd w:id="21"/>
      <w:bookmarkEnd w:id="22"/>
      <w:r>
        <w:t>Un endroit pour manger sur le toit</w:t>
      </w:r>
      <w:bookmarkEnd w:id="27"/>
    </w:p>
    <w:p w14:paraId="2783A24C"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B8A4F82" w14:textId="77777777" w:rsidTr="003D1F77">
        <w:tc>
          <w:tcPr>
            <w:tcW w:w="0" w:type="auto"/>
          </w:tcPr>
          <w:p w14:paraId="7FF600D1" w14:textId="77777777" w:rsidR="00DD5831" w:rsidRDefault="00DD5831" w:rsidP="003D1F77">
            <w:r>
              <w:t>En tant que étudiant Je veux un endroit sur le toit Pour manger</w:t>
            </w:r>
          </w:p>
        </w:tc>
      </w:tr>
      <w:tr w:rsidR="00DD5831" w14:paraId="4B1673F2" w14:textId="77777777" w:rsidTr="003D1F77">
        <w:tc>
          <w:tcPr>
            <w:tcW w:w="0" w:type="auto"/>
          </w:tcPr>
          <w:p w14:paraId="2418F230"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6"/>
              <w:gridCol w:w="7154"/>
            </w:tblGrid>
            <w:tr w:rsidR="00DD5831" w14:paraId="47EF30CD" w14:textId="77777777" w:rsidTr="003D1F77">
              <w:tc>
                <w:tcPr>
                  <w:tcW w:w="0" w:type="auto"/>
                </w:tcPr>
                <w:p w14:paraId="6C0FEB9C" w14:textId="77777777" w:rsidR="00DD5831" w:rsidRDefault="00DD5831" w:rsidP="003D1F77">
                  <w:r>
                    <w:t>Parasols</w:t>
                  </w:r>
                </w:p>
              </w:tc>
              <w:tc>
                <w:tcPr>
                  <w:tcW w:w="0" w:type="auto"/>
                </w:tcPr>
                <w:p w14:paraId="39CEA726" w14:textId="77777777" w:rsidR="00DD5831" w:rsidRDefault="00DD5831" w:rsidP="003D1F77">
                  <w:r>
                    <w:t>Il y a un parasol par table</w:t>
                  </w:r>
                </w:p>
              </w:tc>
            </w:tr>
            <w:tr w:rsidR="00DD5831" w14:paraId="6548C501" w14:textId="77777777" w:rsidTr="003D1F77">
              <w:tc>
                <w:tcPr>
                  <w:tcW w:w="0" w:type="auto"/>
                </w:tcPr>
                <w:p w14:paraId="3E2FF3B3" w14:textId="77777777" w:rsidR="00DD5831" w:rsidRDefault="00DD5831" w:rsidP="003D1F77">
                  <w:r>
                    <w:t>Tables</w:t>
                  </w:r>
                </w:p>
              </w:tc>
              <w:tc>
                <w:tcPr>
                  <w:tcW w:w="0" w:type="auto"/>
                </w:tcPr>
                <w:p w14:paraId="50A501F4" w14:textId="77777777" w:rsidR="00DD5831" w:rsidRDefault="00DD5831" w:rsidP="003D1F77">
                  <w:r>
                    <w:t>Il y a 10 tables</w:t>
                  </w:r>
                </w:p>
              </w:tc>
            </w:tr>
            <w:tr w:rsidR="00DD5831" w14:paraId="6DFBE24F" w14:textId="77777777" w:rsidTr="003D1F77">
              <w:tc>
                <w:tcPr>
                  <w:tcW w:w="0" w:type="auto"/>
                </w:tcPr>
                <w:p w14:paraId="33BAAFA0" w14:textId="77777777" w:rsidR="00DD5831" w:rsidRDefault="00DD5831" w:rsidP="003D1F77">
                  <w:r>
                    <w:t>Chaises</w:t>
                  </w:r>
                </w:p>
              </w:tc>
              <w:tc>
                <w:tcPr>
                  <w:tcW w:w="0" w:type="auto"/>
                </w:tcPr>
                <w:p w14:paraId="1BF0550F" w14:textId="77777777" w:rsidR="00DD5831" w:rsidRDefault="00DD5831" w:rsidP="003D1F77">
                  <w:r>
                    <w:t>Il y a 40 chaises</w:t>
                  </w:r>
                </w:p>
              </w:tc>
            </w:tr>
            <w:tr w:rsidR="00DD5831" w14:paraId="7B426DF9" w14:textId="77777777" w:rsidTr="003D1F77">
              <w:tc>
                <w:tcPr>
                  <w:tcW w:w="0" w:type="auto"/>
                </w:tcPr>
                <w:p w14:paraId="7325E3F0" w14:textId="77777777" w:rsidR="00DD5831" w:rsidRDefault="00DD5831" w:rsidP="003D1F77">
                  <w:r>
                    <w:t>Cabane</w:t>
                  </w:r>
                </w:p>
              </w:tc>
              <w:tc>
                <w:tcPr>
                  <w:tcW w:w="0" w:type="auto"/>
                </w:tcPr>
                <w:p w14:paraId="0FA6561E" w14:textId="77777777" w:rsidR="00DD5831" w:rsidRDefault="00DD5831" w:rsidP="003D1F77">
                  <w:r>
                    <w:t>Il y a une cabane pour pouvoir ranger le materiel</w:t>
                  </w:r>
                </w:p>
              </w:tc>
            </w:tr>
            <w:tr w:rsidR="00DD5831" w14:paraId="5BE026BA" w14:textId="77777777" w:rsidTr="003D1F77">
              <w:tc>
                <w:tcPr>
                  <w:tcW w:w="0" w:type="auto"/>
                </w:tcPr>
                <w:p w14:paraId="3E81E8B0" w14:textId="77777777" w:rsidR="00DD5831" w:rsidRDefault="00DD5831" w:rsidP="003D1F77">
                  <w:r>
                    <w:t>Poubelles</w:t>
                  </w:r>
                </w:p>
              </w:tc>
              <w:tc>
                <w:tcPr>
                  <w:tcW w:w="0" w:type="auto"/>
                </w:tcPr>
                <w:p w14:paraId="18C86BE6" w14:textId="77777777" w:rsidR="00DD5831" w:rsidRDefault="00DD5831" w:rsidP="003D1F77">
                  <w:r>
                    <w:t>Il y a 3 poubelles</w:t>
                  </w:r>
                </w:p>
              </w:tc>
            </w:tr>
            <w:tr w:rsidR="00DD5831" w14:paraId="3D27AB6B" w14:textId="77777777" w:rsidTr="003D1F77">
              <w:tc>
                <w:tcPr>
                  <w:tcW w:w="0" w:type="auto"/>
                </w:tcPr>
                <w:p w14:paraId="413A950C" w14:textId="77777777" w:rsidR="00DD5831" w:rsidRDefault="00DD5831" w:rsidP="003D1F77">
                  <w:r>
                    <w:t>Decoration simple</w:t>
                  </w:r>
                </w:p>
              </w:tc>
              <w:tc>
                <w:tcPr>
                  <w:tcW w:w="0" w:type="auto"/>
                </w:tcPr>
                <w:p w14:paraId="7F74C147" w14:textId="77777777" w:rsidR="00DD5831" w:rsidRDefault="00DD5831" w:rsidP="003D1F77">
                  <w:r>
                    <w:t>Il y a de la decoration qui rend l'endriot conviviale</w:t>
                  </w:r>
                </w:p>
              </w:tc>
            </w:tr>
            <w:tr w:rsidR="00DD5831" w14:paraId="55546813" w14:textId="77777777" w:rsidTr="003D1F77">
              <w:tc>
                <w:tcPr>
                  <w:tcW w:w="0" w:type="auto"/>
                </w:tcPr>
                <w:p w14:paraId="35E7EDA1" w14:textId="77777777" w:rsidR="00DD5831" w:rsidRDefault="00DD5831" w:rsidP="003D1F77">
                  <w:r>
                    <w:t>Barriere escalier</w:t>
                  </w:r>
                </w:p>
              </w:tc>
              <w:tc>
                <w:tcPr>
                  <w:tcW w:w="0" w:type="auto"/>
                </w:tcPr>
                <w:p w14:paraId="1D941773" w14:textId="77777777" w:rsidR="00DD5831" w:rsidRDefault="00DD5831" w:rsidP="003D1F77">
                  <w:r>
                    <w:t>Il y a une barriere autour de l'escalier pour que personne tombe de 1 metre</w:t>
                  </w:r>
                </w:p>
              </w:tc>
            </w:tr>
            <w:tr w:rsidR="00DD5831" w14:paraId="3B0D2792" w14:textId="77777777" w:rsidTr="003D1F77">
              <w:tc>
                <w:tcPr>
                  <w:tcW w:w="0" w:type="auto"/>
                </w:tcPr>
                <w:p w14:paraId="22297DD1" w14:textId="77777777" w:rsidR="00DD5831" w:rsidRDefault="00DD5831" w:rsidP="003D1F77">
                  <w:r>
                    <w:t>De l'ombre naturelle</w:t>
                  </w:r>
                </w:p>
              </w:tc>
              <w:tc>
                <w:tcPr>
                  <w:tcW w:w="0" w:type="auto"/>
                </w:tcPr>
                <w:p w14:paraId="2CCC7765" w14:textId="77777777" w:rsidR="00DD5831" w:rsidRDefault="00DD5831" w:rsidP="003D1F77">
                  <w:r>
                    <w:t>Il y a des pillones avec un toit dur sur l'escalier pour que l'eau ne puisse par rentrer</w:t>
                  </w:r>
                </w:p>
              </w:tc>
            </w:tr>
          </w:tbl>
          <w:p w14:paraId="02B3E9A1" w14:textId="77777777" w:rsidR="00DD5831" w:rsidRDefault="00DD5831" w:rsidP="003D1F77"/>
        </w:tc>
      </w:tr>
    </w:tbl>
    <w:p w14:paraId="376AD612" w14:textId="77777777" w:rsidR="00DD5831" w:rsidRDefault="00DD5831" w:rsidP="00DD5831"/>
    <w:p w14:paraId="18A34224" w14:textId="77777777" w:rsidR="00DD5831" w:rsidRDefault="00DD5831" w:rsidP="00DD5831">
      <w:pPr>
        <w:pStyle w:val="Titre3"/>
        <w:numPr>
          <w:ilvl w:val="0"/>
          <w:numId w:val="0"/>
        </w:numPr>
        <w:ind w:left="1814" w:hanging="680"/>
      </w:pPr>
      <w:bookmarkStart w:id="30" w:name="_Toc165991746"/>
      <w:r>
        <w:t>Salle de sport</w:t>
      </w:r>
      <w:bookmarkEnd w:id="30"/>
    </w:p>
    <w:p w14:paraId="4A2D0B23"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52A20131" w14:textId="77777777" w:rsidTr="003D1F77">
        <w:tc>
          <w:tcPr>
            <w:tcW w:w="0" w:type="auto"/>
          </w:tcPr>
          <w:p w14:paraId="3D111010" w14:textId="77777777" w:rsidR="00DD5831" w:rsidRDefault="00DD5831" w:rsidP="003D1F77">
            <w:r>
              <w:t>En tant qu'utilisateur Je veux une salle de sport Pour m'entrainer après les cours</w:t>
            </w:r>
          </w:p>
        </w:tc>
      </w:tr>
      <w:tr w:rsidR="00DD5831" w14:paraId="4EAB26D8" w14:textId="77777777" w:rsidTr="003D1F77">
        <w:tc>
          <w:tcPr>
            <w:tcW w:w="0" w:type="auto"/>
          </w:tcPr>
          <w:p w14:paraId="2C14844D"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4"/>
              <w:gridCol w:w="7156"/>
            </w:tblGrid>
            <w:tr w:rsidR="00DD5831" w14:paraId="3C0CE8D2" w14:textId="77777777" w:rsidTr="003D1F77">
              <w:tc>
                <w:tcPr>
                  <w:tcW w:w="0" w:type="auto"/>
                </w:tcPr>
                <w:p w14:paraId="2A244D19" w14:textId="77777777" w:rsidR="00DD5831" w:rsidRDefault="00DD5831" w:rsidP="003D1F77">
                  <w:r>
                    <w:t>2 bench</w:t>
                  </w:r>
                </w:p>
              </w:tc>
              <w:tc>
                <w:tcPr>
                  <w:tcW w:w="0" w:type="auto"/>
                </w:tcPr>
                <w:p w14:paraId="4DAE8ABA" w14:textId="77777777" w:rsidR="00DD5831" w:rsidRDefault="00DD5831" w:rsidP="003D1F77">
                  <w:r>
                    <w:t>Il y a 2 bench simple</w:t>
                  </w:r>
                </w:p>
              </w:tc>
            </w:tr>
            <w:tr w:rsidR="00DD5831" w14:paraId="1FBEA0F3" w14:textId="77777777" w:rsidTr="003D1F77">
              <w:tc>
                <w:tcPr>
                  <w:tcW w:w="0" w:type="auto"/>
                </w:tcPr>
                <w:p w14:paraId="564CA5AA" w14:textId="77777777" w:rsidR="00DD5831" w:rsidRDefault="00DD5831" w:rsidP="003D1F77">
                  <w:r>
                    <w:t>1 leg press</w:t>
                  </w:r>
                </w:p>
              </w:tc>
              <w:tc>
                <w:tcPr>
                  <w:tcW w:w="0" w:type="auto"/>
                </w:tcPr>
                <w:p w14:paraId="557C61BE" w14:textId="77777777" w:rsidR="00DD5831" w:rsidRDefault="00DD5831" w:rsidP="003D1F77">
                  <w:r>
                    <w:t>Il y a 1 leg press</w:t>
                  </w:r>
                </w:p>
              </w:tc>
            </w:tr>
            <w:tr w:rsidR="00DD5831" w14:paraId="34692139" w14:textId="77777777" w:rsidTr="003D1F77">
              <w:tc>
                <w:tcPr>
                  <w:tcW w:w="0" w:type="auto"/>
                </w:tcPr>
                <w:p w14:paraId="6F314578" w14:textId="77777777" w:rsidR="00DD5831" w:rsidRDefault="00DD5831" w:rsidP="003D1F77">
                  <w:r>
                    <w:t>1 leg curl</w:t>
                  </w:r>
                </w:p>
              </w:tc>
              <w:tc>
                <w:tcPr>
                  <w:tcW w:w="0" w:type="auto"/>
                </w:tcPr>
                <w:p w14:paraId="5042F977" w14:textId="77777777" w:rsidR="00DD5831" w:rsidRDefault="00DD5831" w:rsidP="003D1F77">
                  <w:r>
                    <w:t>Il y a 1 leg curl</w:t>
                  </w:r>
                </w:p>
              </w:tc>
            </w:tr>
            <w:tr w:rsidR="00DD5831" w14:paraId="15EB1840" w14:textId="77777777" w:rsidTr="003D1F77">
              <w:tc>
                <w:tcPr>
                  <w:tcW w:w="0" w:type="auto"/>
                </w:tcPr>
                <w:p w14:paraId="402C5D20" w14:textId="77777777" w:rsidR="00DD5831" w:rsidRDefault="00DD5831" w:rsidP="003D1F77">
                  <w:r>
                    <w:t>1 leg extension</w:t>
                  </w:r>
                </w:p>
              </w:tc>
              <w:tc>
                <w:tcPr>
                  <w:tcW w:w="0" w:type="auto"/>
                </w:tcPr>
                <w:p w14:paraId="00FD712A" w14:textId="77777777" w:rsidR="00DD5831" w:rsidRDefault="00DD5831" w:rsidP="003D1F77">
                  <w:r>
                    <w:t>Il y a 1 leg extension</w:t>
                  </w:r>
                </w:p>
              </w:tc>
            </w:tr>
            <w:tr w:rsidR="00DD5831" w14:paraId="0964E453" w14:textId="77777777" w:rsidTr="003D1F77">
              <w:tc>
                <w:tcPr>
                  <w:tcW w:w="0" w:type="auto"/>
                </w:tcPr>
                <w:p w14:paraId="770E075F" w14:textId="77777777" w:rsidR="00DD5831" w:rsidRDefault="00DD5831" w:rsidP="003D1F77">
                  <w:r>
                    <w:t>2 Cable machine</w:t>
                  </w:r>
                </w:p>
              </w:tc>
              <w:tc>
                <w:tcPr>
                  <w:tcW w:w="0" w:type="auto"/>
                </w:tcPr>
                <w:p w14:paraId="703DAEB9" w14:textId="77777777" w:rsidR="00DD5831" w:rsidRDefault="00DD5831" w:rsidP="003D1F77">
                  <w:r>
                    <w:t>Il y a 2 cable machine</w:t>
                  </w:r>
                </w:p>
              </w:tc>
            </w:tr>
            <w:tr w:rsidR="00DD5831" w14:paraId="25E2FCAF" w14:textId="77777777" w:rsidTr="003D1F77">
              <w:tc>
                <w:tcPr>
                  <w:tcW w:w="0" w:type="auto"/>
                </w:tcPr>
                <w:p w14:paraId="7E97F407" w14:textId="77777777" w:rsidR="00DD5831" w:rsidRDefault="00DD5831" w:rsidP="003D1F77">
                  <w:r>
                    <w:t>3 Machine de cardio</w:t>
                  </w:r>
                </w:p>
              </w:tc>
              <w:tc>
                <w:tcPr>
                  <w:tcW w:w="0" w:type="auto"/>
                </w:tcPr>
                <w:p w14:paraId="2679B35F" w14:textId="77777777" w:rsidR="00DD5831" w:rsidRDefault="00DD5831" w:rsidP="003D1F77">
                  <w:r>
                    <w:t>Il y a 2 vélo d'appartement &amp; 1 tapis de course</w:t>
                  </w:r>
                </w:p>
              </w:tc>
            </w:tr>
            <w:tr w:rsidR="00DD5831" w14:paraId="4DC085F4" w14:textId="77777777" w:rsidTr="003D1F77">
              <w:tc>
                <w:tcPr>
                  <w:tcW w:w="0" w:type="auto"/>
                </w:tcPr>
                <w:p w14:paraId="10048FC2" w14:textId="77777777" w:rsidR="00DD5831" w:rsidRDefault="00DD5831" w:rsidP="003D1F77">
                  <w:r>
                    <w:t>3 power rack</w:t>
                  </w:r>
                </w:p>
              </w:tc>
              <w:tc>
                <w:tcPr>
                  <w:tcW w:w="0" w:type="auto"/>
                </w:tcPr>
                <w:p w14:paraId="1A0BB236" w14:textId="77777777" w:rsidR="00DD5831" w:rsidRDefault="00DD5831" w:rsidP="003D1F77">
                  <w:r>
                    <w:t>Il y a 3 power rack</w:t>
                  </w:r>
                </w:p>
              </w:tc>
            </w:tr>
            <w:tr w:rsidR="00DD5831" w14:paraId="3F44C2D7" w14:textId="77777777" w:rsidTr="003D1F77">
              <w:tc>
                <w:tcPr>
                  <w:tcW w:w="0" w:type="auto"/>
                </w:tcPr>
                <w:p w14:paraId="6DDFAE4A" w14:textId="77777777" w:rsidR="00DD5831" w:rsidRDefault="00DD5831" w:rsidP="003D1F77">
                  <w:r>
                    <w:t>Lot haltère</w:t>
                  </w:r>
                </w:p>
              </w:tc>
              <w:tc>
                <w:tcPr>
                  <w:tcW w:w="0" w:type="auto"/>
                </w:tcPr>
                <w:p w14:paraId="392E461E" w14:textId="77777777" w:rsidR="00DD5831" w:rsidRDefault="00DD5831" w:rsidP="003D1F77">
                  <w:r>
                    <w:t>Il y a deux paire d'haltère de 2kg à 60kg</w:t>
                  </w:r>
                </w:p>
              </w:tc>
            </w:tr>
            <w:tr w:rsidR="00DD5831" w14:paraId="4C0F7ABF" w14:textId="77777777" w:rsidTr="003D1F77">
              <w:tc>
                <w:tcPr>
                  <w:tcW w:w="0" w:type="auto"/>
                </w:tcPr>
                <w:p w14:paraId="4BF3990E" w14:textId="77777777" w:rsidR="00DD5831" w:rsidRDefault="00DD5831" w:rsidP="003D1F77">
                  <w:r>
                    <w:t>Poids</w:t>
                  </w:r>
                </w:p>
              </w:tc>
              <w:tc>
                <w:tcPr>
                  <w:tcW w:w="0" w:type="auto"/>
                </w:tcPr>
                <w:p w14:paraId="5B439DF4" w14:textId="77777777" w:rsidR="00DD5831" w:rsidRDefault="00DD5831" w:rsidP="003D1F77">
                  <w:r>
                    <w:t>Il y a 10x 25kg, 10x 20kg, 10x 15kg, 14x 10kg, 16x 5kg, 20x 2,5kg, 20x 2kg, 20x 1kg plate</w:t>
                  </w:r>
                </w:p>
              </w:tc>
            </w:tr>
          </w:tbl>
          <w:p w14:paraId="08E4DAD1" w14:textId="77777777" w:rsidR="00DD5831" w:rsidRDefault="00DD5831" w:rsidP="003D1F77"/>
        </w:tc>
      </w:tr>
    </w:tbl>
    <w:p w14:paraId="16FDF8AC" w14:textId="77777777" w:rsidR="00DD5831" w:rsidRDefault="00DD5831" w:rsidP="00DD5831"/>
    <w:p w14:paraId="454E559A" w14:textId="77777777" w:rsidR="00DD5831" w:rsidRDefault="00DD5831" w:rsidP="00DD5831"/>
    <w:p w14:paraId="6936C44B" w14:textId="77777777" w:rsidR="00DD5831" w:rsidRDefault="00DD5831" w:rsidP="00DD5831">
      <w:pPr>
        <w:pStyle w:val="Titre3"/>
        <w:numPr>
          <w:ilvl w:val="0"/>
          <w:numId w:val="0"/>
        </w:numPr>
        <w:ind w:left="1814" w:hanging="680"/>
      </w:pPr>
      <w:bookmarkStart w:id="31" w:name="_Toc165991747"/>
      <w:r>
        <w:t>Salle a manger</w:t>
      </w:r>
      <w:bookmarkEnd w:id="31"/>
    </w:p>
    <w:p w14:paraId="751558CB"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3BB7137" w14:textId="77777777" w:rsidTr="003D1F77">
        <w:tc>
          <w:tcPr>
            <w:tcW w:w="0" w:type="auto"/>
          </w:tcPr>
          <w:p w14:paraId="4EFC64FF" w14:textId="77777777" w:rsidR="00DD5831" w:rsidRDefault="00DD5831" w:rsidP="003D1F77">
            <w:r>
              <w:t>En tant que étudiant Je veux une salle a l'intérieur Pour manger</w:t>
            </w:r>
          </w:p>
        </w:tc>
      </w:tr>
      <w:tr w:rsidR="00DD5831" w14:paraId="1450B8B7" w14:textId="77777777" w:rsidTr="003D1F77">
        <w:tc>
          <w:tcPr>
            <w:tcW w:w="0" w:type="auto"/>
          </w:tcPr>
          <w:p w14:paraId="08F31803"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85"/>
              <w:gridCol w:w="7755"/>
            </w:tblGrid>
            <w:tr w:rsidR="00DD5831" w14:paraId="74CD712D" w14:textId="77777777" w:rsidTr="003D1F77">
              <w:tc>
                <w:tcPr>
                  <w:tcW w:w="0" w:type="auto"/>
                </w:tcPr>
                <w:p w14:paraId="70ECD413" w14:textId="77777777" w:rsidR="00DD5831" w:rsidRDefault="00DD5831" w:rsidP="003D1F77">
                  <w:r>
                    <w:t>Tables</w:t>
                  </w:r>
                </w:p>
              </w:tc>
              <w:tc>
                <w:tcPr>
                  <w:tcW w:w="0" w:type="auto"/>
                </w:tcPr>
                <w:p w14:paraId="4890C474" w14:textId="77777777" w:rsidR="00DD5831" w:rsidRDefault="00DD5831" w:rsidP="003D1F77">
                  <w:r>
                    <w:t>Il y a 10 tables</w:t>
                  </w:r>
                </w:p>
              </w:tc>
            </w:tr>
            <w:tr w:rsidR="00DD5831" w14:paraId="6258467C" w14:textId="77777777" w:rsidTr="003D1F77">
              <w:tc>
                <w:tcPr>
                  <w:tcW w:w="0" w:type="auto"/>
                </w:tcPr>
                <w:p w14:paraId="087BBFCA" w14:textId="77777777" w:rsidR="00DD5831" w:rsidRDefault="00DD5831" w:rsidP="003D1F77">
                  <w:r>
                    <w:t>Chaises</w:t>
                  </w:r>
                </w:p>
              </w:tc>
              <w:tc>
                <w:tcPr>
                  <w:tcW w:w="0" w:type="auto"/>
                </w:tcPr>
                <w:p w14:paraId="0E79665A" w14:textId="77777777" w:rsidR="00DD5831" w:rsidRDefault="00DD5831" w:rsidP="003D1F77">
                  <w:r>
                    <w:t>Il y a 4 chaises par table</w:t>
                  </w:r>
                </w:p>
              </w:tc>
            </w:tr>
            <w:tr w:rsidR="00DD5831" w14:paraId="6ED398F7" w14:textId="77777777" w:rsidTr="003D1F77">
              <w:tc>
                <w:tcPr>
                  <w:tcW w:w="0" w:type="auto"/>
                </w:tcPr>
                <w:p w14:paraId="6F95014C" w14:textId="77777777" w:rsidR="00DD5831" w:rsidRDefault="00DD5831" w:rsidP="003D1F77">
                  <w:r>
                    <w:t>3 Micro-ondes</w:t>
                  </w:r>
                </w:p>
              </w:tc>
              <w:tc>
                <w:tcPr>
                  <w:tcW w:w="0" w:type="auto"/>
                </w:tcPr>
                <w:p w14:paraId="425FC349" w14:textId="77777777" w:rsidR="00DD5831" w:rsidRDefault="00DD5831" w:rsidP="003D1F77">
                  <w:r>
                    <w:t>Il y a un endroit pour 3 micro-ondes. Ces micro-ondes doivent etre sur des meubles et tous regroupees</w:t>
                  </w:r>
                </w:p>
              </w:tc>
            </w:tr>
            <w:tr w:rsidR="00DD5831" w14:paraId="33D5EB6E" w14:textId="77777777" w:rsidTr="003D1F77">
              <w:tc>
                <w:tcPr>
                  <w:tcW w:w="0" w:type="auto"/>
                </w:tcPr>
                <w:p w14:paraId="46A02694" w14:textId="77777777" w:rsidR="00DD5831" w:rsidRDefault="00DD5831" w:rsidP="003D1F77">
                  <w:r>
                    <w:t>Entrees</w:t>
                  </w:r>
                </w:p>
              </w:tc>
              <w:tc>
                <w:tcPr>
                  <w:tcW w:w="0" w:type="auto"/>
                </w:tcPr>
                <w:p w14:paraId="08F4D682" w14:textId="77777777" w:rsidR="00DD5831" w:rsidRDefault="00DD5831" w:rsidP="003D1F77">
                  <w:r>
                    <w:t>Il y a une porte qui viens de l'interieur et une porte qui viens de l'exterieur</w:t>
                  </w:r>
                </w:p>
              </w:tc>
            </w:tr>
            <w:tr w:rsidR="00DD5831" w14:paraId="4A9227AB" w14:textId="77777777" w:rsidTr="003D1F77">
              <w:tc>
                <w:tcPr>
                  <w:tcW w:w="0" w:type="auto"/>
                </w:tcPr>
                <w:p w14:paraId="30B5A943" w14:textId="77777777" w:rsidR="00DD5831" w:rsidRDefault="00DD5831" w:rsidP="003D1F77">
                  <w:r>
                    <w:t>Fenetres</w:t>
                  </w:r>
                </w:p>
              </w:tc>
              <w:tc>
                <w:tcPr>
                  <w:tcW w:w="0" w:type="auto"/>
                </w:tcPr>
                <w:p w14:paraId="442B4210" w14:textId="77777777" w:rsidR="00DD5831" w:rsidRDefault="00DD5831" w:rsidP="003D1F77">
                  <w:r>
                    <w:t>Il y a 6 fenetres</w:t>
                  </w:r>
                </w:p>
              </w:tc>
            </w:tr>
            <w:tr w:rsidR="00DD5831" w14:paraId="492CA333" w14:textId="77777777" w:rsidTr="003D1F77">
              <w:tc>
                <w:tcPr>
                  <w:tcW w:w="0" w:type="auto"/>
                </w:tcPr>
                <w:p w14:paraId="6408AC60" w14:textId="77777777" w:rsidR="00DD5831" w:rsidRDefault="00DD5831" w:rsidP="003D1F77">
                  <w:r>
                    <w:t>Poubelles</w:t>
                  </w:r>
                </w:p>
              </w:tc>
              <w:tc>
                <w:tcPr>
                  <w:tcW w:w="0" w:type="auto"/>
                </w:tcPr>
                <w:p w14:paraId="3BC9D63D" w14:textId="77777777" w:rsidR="00DD5831" w:rsidRDefault="00DD5831" w:rsidP="003D1F77">
                  <w:r>
                    <w:t>Il y a une poubelle de chaque type</w:t>
                  </w:r>
                </w:p>
              </w:tc>
            </w:tr>
            <w:tr w:rsidR="00DD5831" w14:paraId="6741347B" w14:textId="77777777" w:rsidTr="003D1F77">
              <w:tc>
                <w:tcPr>
                  <w:tcW w:w="0" w:type="auto"/>
                </w:tcPr>
                <w:p w14:paraId="507DA87A" w14:textId="77777777" w:rsidR="00DD5831" w:rsidRDefault="00DD5831" w:rsidP="003D1F77">
                  <w:r>
                    <w:t>Salle</w:t>
                  </w:r>
                </w:p>
              </w:tc>
              <w:tc>
                <w:tcPr>
                  <w:tcW w:w="0" w:type="auto"/>
                </w:tcPr>
                <w:p w14:paraId="7FB53F10" w14:textId="77777777" w:rsidR="00DD5831" w:rsidRDefault="00DD5831" w:rsidP="003D1F77">
                  <w:r>
                    <w:t>La salle est dans la salle d08</w:t>
                  </w:r>
                </w:p>
              </w:tc>
            </w:tr>
            <w:tr w:rsidR="00DD5831" w14:paraId="20635B03" w14:textId="77777777" w:rsidTr="003D1F77">
              <w:tc>
                <w:tcPr>
                  <w:tcW w:w="0" w:type="auto"/>
                </w:tcPr>
                <w:p w14:paraId="4B8753A3" w14:textId="77777777" w:rsidR="00DD5831" w:rsidRDefault="00DD5831" w:rsidP="003D1F77">
                  <w:r>
                    <w:t>Horloge</w:t>
                  </w:r>
                </w:p>
              </w:tc>
              <w:tc>
                <w:tcPr>
                  <w:tcW w:w="0" w:type="auto"/>
                </w:tcPr>
                <w:p w14:paraId="21A05ED8" w14:textId="77777777" w:rsidR="00DD5831" w:rsidRDefault="00DD5831" w:rsidP="003D1F77">
                  <w:r>
                    <w:t>Il y a une grande horloge sur un mur</w:t>
                  </w:r>
                </w:p>
              </w:tc>
            </w:tr>
          </w:tbl>
          <w:p w14:paraId="1EA75410" w14:textId="77777777" w:rsidR="00DD5831" w:rsidRDefault="00DD5831" w:rsidP="003D1F77"/>
        </w:tc>
      </w:tr>
    </w:tbl>
    <w:p w14:paraId="77CB0238" w14:textId="77777777" w:rsidR="00DD5831" w:rsidRDefault="00DD5831" w:rsidP="00DD5831"/>
    <w:p w14:paraId="422111F5" w14:textId="77777777" w:rsidR="00DD5831" w:rsidRDefault="00DD5831" w:rsidP="00DD5831">
      <w:pPr>
        <w:pStyle w:val="Titre3"/>
        <w:numPr>
          <w:ilvl w:val="0"/>
          <w:numId w:val="0"/>
        </w:numPr>
        <w:ind w:left="1814" w:hanging="680"/>
      </w:pPr>
      <w:bookmarkStart w:id="32" w:name="_Toc165991748"/>
      <w:r>
        <w:t>Classes</w:t>
      </w:r>
      <w:bookmarkEnd w:id="32"/>
    </w:p>
    <w:p w14:paraId="09BAC856"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245FC2A" w14:textId="77777777" w:rsidTr="003D1F77">
        <w:tc>
          <w:tcPr>
            <w:tcW w:w="0" w:type="auto"/>
          </w:tcPr>
          <w:p w14:paraId="5DA44709" w14:textId="77777777" w:rsidR="00DD5831" w:rsidRDefault="00DD5831" w:rsidP="003D1F77">
            <w:r>
              <w:lastRenderedPageBreak/>
              <w:t>En tant que étudiant Je veux des classes Pour travailler</w:t>
            </w:r>
          </w:p>
        </w:tc>
      </w:tr>
      <w:tr w:rsidR="00DD5831" w14:paraId="20C1EEBC" w14:textId="77777777" w:rsidTr="003D1F77">
        <w:tc>
          <w:tcPr>
            <w:tcW w:w="0" w:type="auto"/>
          </w:tcPr>
          <w:p w14:paraId="51E78D35"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59"/>
              <w:gridCol w:w="7581"/>
            </w:tblGrid>
            <w:tr w:rsidR="00DD5831" w14:paraId="6D52A042" w14:textId="77777777" w:rsidTr="003D1F77">
              <w:tc>
                <w:tcPr>
                  <w:tcW w:w="0" w:type="auto"/>
                </w:tcPr>
                <w:p w14:paraId="3B20FBB4" w14:textId="77777777" w:rsidR="00DD5831" w:rsidRDefault="00DD5831" w:rsidP="003D1F77">
                  <w:r>
                    <w:t>Bureaux</w:t>
                  </w:r>
                </w:p>
              </w:tc>
              <w:tc>
                <w:tcPr>
                  <w:tcW w:w="0" w:type="auto"/>
                </w:tcPr>
                <w:p w14:paraId="7B6503E0" w14:textId="77777777" w:rsidR="00DD5831" w:rsidRDefault="00DD5831" w:rsidP="003D1F77">
                  <w:r>
                    <w:t>Il y a 18 bureaux pour travailler</w:t>
                  </w:r>
                </w:p>
              </w:tc>
            </w:tr>
            <w:tr w:rsidR="00DD5831" w14:paraId="00663FDC" w14:textId="77777777" w:rsidTr="003D1F77">
              <w:tc>
                <w:tcPr>
                  <w:tcW w:w="0" w:type="auto"/>
                </w:tcPr>
                <w:p w14:paraId="15DAF5CC" w14:textId="77777777" w:rsidR="00DD5831" w:rsidRDefault="00DD5831" w:rsidP="003D1F77">
                  <w:r>
                    <w:t>Location</w:t>
                  </w:r>
                </w:p>
              </w:tc>
              <w:tc>
                <w:tcPr>
                  <w:tcW w:w="0" w:type="auto"/>
                </w:tcPr>
                <w:p w14:paraId="0C14434B" w14:textId="77777777" w:rsidR="00DD5831" w:rsidRDefault="00DD5831" w:rsidP="003D1F77">
                  <w:r>
                    <w:t>Il y a que la salle soit en D16</w:t>
                  </w:r>
                </w:p>
              </w:tc>
            </w:tr>
            <w:tr w:rsidR="00DD5831" w14:paraId="2F63534F" w14:textId="77777777" w:rsidTr="003D1F77">
              <w:tc>
                <w:tcPr>
                  <w:tcW w:w="0" w:type="auto"/>
                </w:tcPr>
                <w:p w14:paraId="6DAC8375" w14:textId="77777777" w:rsidR="00DD5831" w:rsidRDefault="00DD5831" w:rsidP="003D1F77">
                  <w:r>
                    <w:t>Ecrans</w:t>
                  </w:r>
                </w:p>
              </w:tc>
              <w:tc>
                <w:tcPr>
                  <w:tcW w:w="0" w:type="auto"/>
                </w:tcPr>
                <w:p w14:paraId="0E3C039D" w14:textId="77777777" w:rsidR="00DD5831" w:rsidRDefault="00DD5831" w:rsidP="003D1F77">
                  <w:r>
                    <w:t>Il y a 2 ecrans par bureau</w:t>
                  </w:r>
                </w:p>
              </w:tc>
            </w:tr>
            <w:tr w:rsidR="00DD5831" w14:paraId="7CECB006" w14:textId="77777777" w:rsidTr="003D1F77">
              <w:tc>
                <w:tcPr>
                  <w:tcW w:w="0" w:type="auto"/>
                </w:tcPr>
                <w:p w14:paraId="107FDD29" w14:textId="77777777" w:rsidR="00DD5831" w:rsidRDefault="00DD5831" w:rsidP="003D1F77">
                  <w:r>
                    <w:t>Fenetres</w:t>
                  </w:r>
                </w:p>
              </w:tc>
              <w:tc>
                <w:tcPr>
                  <w:tcW w:w="0" w:type="auto"/>
                </w:tcPr>
                <w:p w14:paraId="1454311C" w14:textId="77777777" w:rsidR="00DD5831" w:rsidRDefault="00DD5831" w:rsidP="003D1F77">
                  <w:r>
                    <w:t>Il y a 6 fenetres qui font la hauteur du mur</w:t>
                  </w:r>
                </w:p>
              </w:tc>
            </w:tr>
            <w:tr w:rsidR="00DD5831" w14:paraId="45C4519E" w14:textId="77777777" w:rsidTr="003D1F77">
              <w:tc>
                <w:tcPr>
                  <w:tcW w:w="0" w:type="auto"/>
                </w:tcPr>
                <w:p w14:paraId="1F29C081" w14:textId="77777777" w:rsidR="00DD5831" w:rsidRDefault="00DD5831" w:rsidP="003D1F77">
                  <w:r>
                    <w:t>Chaises</w:t>
                  </w:r>
                </w:p>
              </w:tc>
              <w:tc>
                <w:tcPr>
                  <w:tcW w:w="0" w:type="auto"/>
                </w:tcPr>
                <w:p w14:paraId="1FCAE51D" w14:textId="77777777" w:rsidR="00DD5831" w:rsidRDefault="00DD5831" w:rsidP="003D1F77">
                  <w:r>
                    <w:t>Il y a une chaise par bureau + une pour le prof</w:t>
                  </w:r>
                </w:p>
              </w:tc>
            </w:tr>
            <w:tr w:rsidR="00DD5831" w14:paraId="7B1FEC6B" w14:textId="77777777" w:rsidTr="003D1F77">
              <w:tc>
                <w:tcPr>
                  <w:tcW w:w="0" w:type="auto"/>
                </w:tcPr>
                <w:p w14:paraId="177BEA33" w14:textId="77777777" w:rsidR="00DD5831" w:rsidRDefault="00DD5831" w:rsidP="003D1F77">
                  <w:r>
                    <w:t>Ordinateur</w:t>
                  </w:r>
                </w:p>
              </w:tc>
              <w:tc>
                <w:tcPr>
                  <w:tcW w:w="0" w:type="auto"/>
                </w:tcPr>
                <w:p w14:paraId="07D46B2A" w14:textId="77777777" w:rsidR="00DD5831" w:rsidRDefault="00DD5831" w:rsidP="003D1F77">
                  <w:r>
                    <w:t>Il y a 1 ordinateur tour par bureau</w:t>
                  </w:r>
                </w:p>
              </w:tc>
            </w:tr>
            <w:tr w:rsidR="00DD5831" w14:paraId="3B6E97C2" w14:textId="77777777" w:rsidTr="003D1F77">
              <w:tc>
                <w:tcPr>
                  <w:tcW w:w="0" w:type="auto"/>
                </w:tcPr>
                <w:p w14:paraId="12BDADA0" w14:textId="77777777" w:rsidR="00DD5831" w:rsidRDefault="00DD5831" w:rsidP="003D1F77">
                  <w:r>
                    <w:t>Clavier + souris</w:t>
                  </w:r>
                </w:p>
              </w:tc>
              <w:tc>
                <w:tcPr>
                  <w:tcW w:w="0" w:type="auto"/>
                </w:tcPr>
                <w:p w14:paraId="11BA8435" w14:textId="77777777" w:rsidR="00DD5831" w:rsidRDefault="00DD5831" w:rsidP="003D1F77">
                  <w:r>
                    <w:t>Il y a un clavier et une souris par bureau</w:t>
                  </w:r>
                </w:p>
              </w:tc>
            </w:tr>
            <w:tr w:rsidR="00DD5831" w14:paraId="61E93C9D" w14:textId="77777777" w:rsidTr="003D1F77">
              <w:tc>
                <w:tcPr>
                  <w:tcW w:w="0" w:type="auto"/>
                </w:tcPr>
                <w:p w14:paraId="1CC0B14A" w14:textId="77777777" w:rsidR="00DD5831" w:rsidRDefault="00DD5831" w:rsidP="003D1F77">
                  <w:r>
                    <w:t>Bureau du prof</w:t>
                  </w:r>
                </w:p>
              </w:tc>
              <w:tc>
                <w:tcPr>
                  <w:tcW w:w="0" w:type="auto"/>
                </w:tcPr>
                <w:p w14:paraId="275E261F" w14:textId="77777777" w:rsidR="00DD5831" w:rsidRDefault="00DD5831" w:rsidP="003D1F77">
                  <w:r>
                    <w:t>Il y a un bureau isolee vers le qui face vers le reste de la classe et qui est devans le tableau pour le prof</w:t>
                  </w:r>
                </w:p>
              </w:tc>
            </w:tr>
            <w:tr w:rsidR="00DD5831" w14:paraId="72D1207F" w14:textId="77777777" w:rsidTr="003D1F77">
              <w:tc>
                <w:tcPr>
                  <w:tcW w:w="0" w:type="auto"/>
                </w:tcPr>
                <w:p w14:paraId="4BC74C92" w14:textId="77777777" w:rsidR="00DD5831" w:rsidRDefault="00DD5831" w:rsidP="003D1F77">
                  <w:r>
                    <w:t>ecran + tableau</w:t>
                  </w:r>
                </w:p>
              </w:tc>
              <w:tc>
                <w:tcPr>
                  <w:tcW w:w="0" w:type="auto"/>
                </w:tcPr>
                <w:p w14:paraId="37D14858" w14:textId="77777777" w:rsidR="00DD5831" w:rsidRDefault="00DD5831" w:rsidP="003D1F77">
                  <w:r>
                    <w:t>Il y a un tableau et un tres grand ecran a cote du bureau du prof</w:t>
                  </w:r>
                </w:p>
              </w:tc>
            </w:tr>
          </w:tbl>
          <w:p w14:paraId="5BD8A1BE" w14:textId="77777777" w:rsidR="00DD5831" w:rsidRDefault="00DD5831" w:rsidP="003D1F77"/>
        </w:tc>
      </w:tr>
    </w:tbl>
    <w:p w14:paraId="4AF06DAD" w14:textId="77777777" w:rsidR="00DD5831" w:rsidRDefault="00DD5831" w:rsidP="00DD5831"/>
    <w:p w14:paraId="68390C1A" w14:textId="77777777" w:rsidR="00DD5831" w:rsidRDefault="00DD5831" w:rsidP="00DD5831"/>
    <w:p w14:paraId="6F922313" w14:textId="77777777" w:rsidR="00DD5831" w:rsidRDefault="00DD5831" w:rsidP="00DD5831">
      <w:pPr>
        <w:pStyle w:val="Titre3"/>
        <w:numPr>
          <w:ilvl w:val="0"/>
          <w:numId w:val="0"/>
        </w:numPr>
        <w:ind w:left="1814" w:hanging="680"/>
      </w:pPr>
      <w:bookmarkStart w:id="33" w:name="_Toc165991749"/>
      <w:r>
        <w:t>Salle Technique</w:t>
      </w:r>
      <w:bookmarkEnd w:id="33"/>
    </w:p>
    <w:p w14:paraId="545883BE"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98A20DA" w14:textId="77777777" w:rsidTr="003D1F77">
        <w:tc>
          <w:tcPr>
            <w:tcW w:w="0" w:type="auto"/>
          </w:tcPr>
          <w:p w14:paraId="62C2E2F8" w14:textId="77777777" w:rsidR="00DD5831" w:rsidRDefault="00DD5831" w:rsidP="003D1F77">
            <w:r>
              <w:t>En tant que étudiant Je veux une salle Technique Pour pouvoir avoir des serveurs et autres materiaux</w:t>
            </w:r>
          </w:p>
        </w:tc>
      </w:tr>
      <w:tr w:rsidR="00DD5831" w14:paraId="296EAACF" w14:textId="77777777" w:rsidTr="003D1F77">
        <w:tc>
          <w:tcPr>
            <w:tcW w:w="0" w:type="auto"/>
          </w:tcPr>
          <w:p w14:paraId="731B4673"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12"/>
              <w:gridCol w:w="7528"/>
            </w:tblGrid>
            <w:tr w:rsidR="00DD5831" w14:paraId="7C02B748" w14:textId="77777777" w:rsidTr="003D1F77">
              <w:tc>
                <w:tcPr>
                  <w:tcW w:w="0" w:type="auto"/>
                </w:tcPr>
                <w:p w14:paraId="786AA242" w14:textId="77777777" w:rsidR="00DD5831" w:rsidRDefault="00DD5831" w:rsidP="003D1F77">
                  <w:r>
                    <w:t>Serveur</w:t>
                  </w:r>
                </w:p>
              </w:tc>
              <w:tc>
                <w:tcPr>
                  <w:tcW w:w="0" w:type="auto"/>
                </w:tcPr>
                <w:p w14:paraId="2DDFC12D" w14:textId="77777777" w:rsidR="00DD5831" w:rsidRDefault="00DD5831" w:rsidP="003D1F77">
                  <w:r>
                    <w:t>Il y a 2 boites de serveurs ou on peut rentrer des racks</w:t>
                  </w:r>
                </w:p>
              </w:tc>
            </w:tr>
            <w:tr w:rsidR="00DD5831" w14:paraId="52B6CAF5" w14:textId="77777777" w:rsidTr="003D1F77">
              <w:tc>
                <w:tcPr>
                  <w:tcW w:w="0" w:type="auto"/>
                </w:tcPr>
                <w:p w14:paraId="0F3E407E" w14:textId="77777777" w:rsidR="00DD5831" w:rsidRDefault="00DD5831" w:rsidP="003D1F77">
                  <w:r>
                    <w:t>Fenetres</w:t>
                  </w:r>
                </w:p>
              </w:tc>
              <w:tc>
                <w:tcPr>
                  <w:tcW w:w="0" w:type="auto"/>
                </w:tcPr>
                <w:p w14:paraId="623CD4A6" w14:textId="77777777" w:rsidR="00DD5831" w:rsidRDefault="00DD5831" w:rsidP="003D1F77">
                  <w:r>
                    <w:t>Il y a 2 fenetres</w:t>
                  </w:r>
                </w:p>
              </w:tc>
            </w:tr>
            <w:tr w:rsidR="00DD5831" w14:paraId="60C46CFF" w14:textId="77777777" w:rsidTr="003D1F77">
              <w:tc>
                <w:tcPr>
                  <w:tcW w:w="0" w:type="auto"/>
                </w:tcPr>
                <w:p w14:paraId="4994ED00" w14:textId="77777777" w:rsidR="00DD5831" w:rsidRDefault="00DD5831" w:rsidP="003D1F77">
                  <w:r>
                    <w:t>refroidissement</w:t>
                  </w:r>
                </w:p>
              </w:tc>
              <w:tc>
                <w:tcPr>
                  <w:tcW w:w="0" w:type="auto"/>
                </w:tcPr>
                <w:p w14:paraId="7154E43A" w14:textId="77777777" w:rsidR="00DD5831" w:rsidRDefault="00DD5831" w:rsidP="003D1F77">
                  <w:r>
                    <w:t>il y a un moyen de refroidissement pour la salle</w:t>
                  </w:r>
                </w:p>
              </w:tc>
            </w:tr>
            <w:tr w:rsidR="00DD5831" w14:paraId="24856E2A" w14:textId="77777777" w:rsidTr="003D1F77">
              <w:tc>
                <w:tcPr>
                  <w:tcW w:w="0" w:type="auto"/>
                </w:tcPr>
                <w:p w14:paraId="6A964A13" w14:textId="77777777" w:rsidR="00DD5831" w:rsidRDefault="00DD5831" w:rsidP="003D1F77">
                  <w:r>
                    <w:t>armoires</w:t>
                  </w:r>
                </w:p>
              </w:tc>
              <w:tc>
                <w:tcPr>
                  <w:tcW w:w="0" w:type="auto"/>
                </w:tcPr>
                <w:p w14:paraId="22A4BA22" w14:textId="77777777" w:rsidR="00DD5831" w:rsidRDefault="00DD5831" w:rsidP="003D1F77">
                  <w:r>
                    <w:t>il y a 3 armoires pour stocker des choses</w:t>
                  </w:r>
                </w:p>
              </w:tc>
            </w:tr>
            <w:tr w:rsidR="00DD5831" w14:paraId="52CDFCF1" w14:textId="77777777" w:rsidTr="003D1F77">
              <w:tc>
                <w:tcPr>
                  <w:tcW w:w="0" w:type="auto"/>
                </w:tcPr>
                <w:p w14:paraId="2DE0037F" w14:textId="77777777" w:rsidR="00DD5831" w:rsidRDefault="00DD5831" w:rsidP="003D1F77">
                  <w:r>
                    <w:t>Endroit</w:t>
                  </w:r>
                </w:p>
              </w:tc>
              <w:tc>
                <w:tcPr>
                  <w:tcW w:w="0" w:type="auto"/>
                </w:tcPr>
                <w:p w14:paraId="05F2E87F" w14:textId="77777777" w:rsidR="00DD5831" w:rsidRDefault="00DD5831" w:rsidP="003D1F77">
                  <w:r>
                    <w:t>la salle technique est dans d17</w:t>
                  </w:r>
                </w:p>
              </w:tc>
            </w:tr>
            <w:tr w:rsidR="00DD5831" w14:paraId="17E513A0" w14:textId="77777777" w:rsidTr="003D1F77">
              <w:tc>
                <w:tcPr>
                  <w:tcW w:w="0" w:type="auto"/>
                </w:tcPr>
                <w:p w14:paraId="436D9B38" w14:textId="77777777" w:rsidR="00DD5831" w:rsidRDefault="00DD5831" w:rsidP="003D1F77">
                  <w:r>
                    <w:t>Poste de travail</w:t>
                  </w:r>
                </w:p>
              </w:tc>
              <w:tc>
                <w:tcPr>
                  <w:tcW w:w="0" w:type="auto"/>
                </w:tcPr>
                <w:p w14:paraId="5EE87BDF" w14:textId="77777777" w:rsidR="00DD5831" w:rsidRDefault="00DD5831" w:rsidP="003D1F77">
                  <w:r>
                    <w:t>Il y a au un poste de travail avec un ordinateur, un bureau, une souris et un clavier</w:t>
                  </w:r>
                </w:p>
              </w:tc>
            </w:tr>
            <w:tr w:rsidR="00DD5831" w14:paraId="573B24D4" w14:textId="77777777" w:rsidTr="003D1F77">
              <w:tc>
                <w:tcPr>
                  <w:tcW w:w="0" w:type="auto"/>
                </w:tcPr>
                <w:p w14:paraId="4A2E8D08" w14:textId="77777777" w:rsidR="00DD5831" w:rsidRDefault="00DD5831" w:rsidP="003D1F77">
                  <w:r>
                    <w:t>Goulotte</w:t>
                  </w:r>
                </w:p>
              </w:tc>
              <w:tc>
                <w:tcPr>
                  <w:tcW w:w="0" w:type="auto"/>
                </w:tcPr>
                <w:p w14:paraId="76E556AD" w14:textId="77777777" w:rsidR="00DD5831" w:rsidRDefault="00DD5831" w:rsidP="003D1F77">
                  <w:r>
                    <w:t>Il y a une goulotte</w:t>
                  </w:r>
                </w:p>
              </w:tc>
            </w:tr>
            <w:tr w:rsidR="00DD5831" w14:paraId="49F03A06" w14:textId="77777777" w:rsidTr="003D1F77">
              <w:tc>
                <w:tcPr>
                  <w:tcW w:w="0" w:type="auto"/>
                </w:tcPr>
                <w:p w14:paraId="1300CE22" w14:textId="77777777" w:rsidR="00DD5831" w:rsidRDefault="00DD5831" w:rsidP="003D1F77">
                  <w:r>
                    <w:t>Echelle</w:t>
                  </w:r>
                </w:p>
              </w:tc>
              <w:tc>
                <w:tcPr>
                  <w:tcW w:w="0" w:type="auto"/>
                </w:tcPr>
                <w:p w14:paraId="20F09E28" w14:textId="77777777" w:rsidR="00DD5831" w:rsidRDefault="00DD5831" w:rsidP="003D1F77">
                  <w:r>
                    <w:t>il y a une echelle</w:t>
                  </w:r>
                </w:p>
              </w:tc>
            </w:tr>
          </w:tbl>
          <w:p w14:paraId="1FEEDBB0" w14:textId="77777777" w:rsidR="00DD5831" w:rsidRDefault="00DD5831" w:rsidP="003D1F77"/>
        </w:tc>
      </w:tr>
    </w:tbl>
    <w:p w14:paraId="159B7FB3" w14:textId="77777777" w:rsidR="00DD5831" w:rsidRDefault="00DD5831" w:rsidP="00DD5831"/>
    <w:p w14:paraId="782ED102" w14:textId="77777777" w:rsidR="00DD5831" w:rsidRDefault="00DD5831" w:rsidP="00DD5831"/>
    <w:p w14:paraId="37152FBD" w14:textId="77777777" w:rsidR="00DD5831" w:rsidRDefault="00DD5831" w:rsidP="00DD5831">
      <w:pPr>
        <w:pStyle w:val="Titre3"/>
        <w:numPr>
          <w:ilvl w:val="0"/>
          <w:numId w:val="0"/>
        </w:numPr>
        <w:ind w:left="1814" w:hanging="680"/>
      </w:pPr>
      <w:bookmarkStart w:id="34" w:name="_Toc165991750"/>
      <w:r>
        <w:t>Salle de repos</w:t>
      </w:r>
      <w:bookmarkEnd w:id="34"/>
    </w:p>
    <w:p w14:paraId="42D542CC"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3BF1B91" w14:textId="77777777" w:rsidTr="003D1F77">
        <w:tc>
          <w:tcPr>
            <w:tcW w:w="0" w:type="auto"/>
          </w:tcPr>
          <w:p w14:paraId="0A705D7C" w14:textId="77777777" w:rsidR="00DD5831" w:rsidRDefault="00DD5831" w:rsidP="003D1F77">
            <w:r>
              <w:t>En tant qu'utilisateur du bâtiment Je veux une salle de repos Afin de pouvoir me repauser pendant mes pauses</w:t>
            </w:r>
          </w:p>
        </w:tc>
      </w:tr>
      <w:tr w:rsidR="00DD5831" w14:paraId="65DED3D1" w14:textId="77777777" w:rsidTr="003D1F77">
        <w:tc>
          <w:tcPr>
            <w:tcW w:w="0" w:type="auto"/>
          </w:tcPr>
          <w:p w14:paraId="25914206"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3595"/>
              <w:gridCol w:w="5445"/>
            </w:tblGrid>
            <w:tr w:rsidR="00DD5831" w14:paraId="1B4F428B" w14:textId="77777777" w:rsidTr="003D1F77">
              <w:tc>
                <w:tcPr>
                  <w:tcW w:w="0" w:type="auto"/>
                </w:tcPr>
                <w:p w14:paraId="509EAA6F" w14:textId="77777777" w:rsidR="00DD5831" w:rsidRDefault="00DD5831" w:rsidP="003D1F77">
                  <w:r>
                    <w:t>3 canapé</w:t>
                  </w:r>
                </w:p>
              </w:tc>
              <w:tc>
                <w:tcPr>
                  <w:tcW w:w="0" w:type="auto"/>
                </w:tcPr>
                <w:p w14:paraId="71FD3E63" w14:textId="77777777" w:rsidR="00DD5831" w:rsidRDefault="00DD5831" w:rsidP="003D1F77">
                  <w:r>
                    <w:t>Il y a 3 canapé sur chaque coter des murs sauf le mur d'entrer</w:t>
                  </w:r>
                </w:p>
              </w:tc>
            </w:tr>
            <w:tr w:rsidR="00DD5831" w14:paraId="607FE4FC" w14:textId="77777777" w:rsidTr="003D1F77">
              <w:tc>
                <w:tcPr>
                  <w:tcW w:w="0" w:type="auto"/>
                </w:tcPr>
                <w:p w14:paraId="4AB89B99" w14:textId="77777777" w:rsidR="00DD5831" w:rsidRDefault="00DD5831" w:rsidP="003D1F77">
                  <w:r>
                    <w:t>2 pouffe</w:t>
                  </w:r>
                </w:p>
              </w:tc>
              <w:tc>
                <w:tcPr>
                  <w:tcW w:w="0" w:type="auto"/>
                </w:tcPr>
                <w:p w14:paraId="273612E7" w14:textId="77777777" w:rsidR="00DD5831" w:rsidRDefault="00DD5831" w:rsidP="003D1F77">
                  <w:r>
                    <w:t>Il y a 2 pouffe</w:t>
                  </w:r>
                </w:p>
              </w:tc>
            </w:tr>
            <w:tr w:rsidR="00DD5831" w14:paraId="527A8687" w14:textId="77777777" w:rsidTr="003D1F77">
              <w:tc>
                <w:tcPr>
                  <w:tcW w:w="0" w:type="auto"/>
                </w:tcPr>
                <w:p w14:paraId="258072D0" w14:textId="77777777" w:rsidR="00DD5831" w:rsidRDefault="00DD5831" w:rsidP="003D1F77">
                  <w:r>
                    <w:t>1 baby foot</w:t>
                  </w:r>
                </w:p>
              </w:tc>
              <w:tc>
                <w:tcPr>
                  <w:tcW w:w="0" w:type="auto"/>
                </w:tcPr>
                <w:p w14:paraId="4BC1522E" w14:textId="77777777" w:rsidR="00DD5831" w:rsidRDefault="00DD5831" w:rsidP="003D1F77">
                  <w:r>
                    <w:t>Il y a 1 baby foot au milieu de la salle</w:t>
                  </w:r>
                </w:p>
              </w:tc>
            </w:tr>
            <w:tr w:rsidR="00DD5831" w14:paraId="7C6A98E0" w14:textId="77777777" w:rsidTr="003D1F77">
              <w:tc>
                <w:tcPr>
                  <w:tcW w:w="0" w:type="auto"/>
                </w:tcPr>
                <w:p w14:paraId="4187BE63" w14:textId="77777777" w:rsidR="00DD5831" w:rsidRDefault="00DD5831" w:rsidP="003D1F77">
                  <w:r>
                    <w:t>2 télé connecter a des pc's</w:t>
                  </w:r>
                </w:p>
              </w:tc>
              <w:tc>
                <w:tcPr>
                  <w:tcW w:w="0" w:type="auto"/>
                </w:tcPr>
                <w:p w14:paraId="0F9FB189" w14:textId="77777777" w:rsidR="00DD5831" w:rsidRDefault="00DD5831" w:rsidP="003D1F77">
                  <w:r>
                    <w:t>Il y a 2 télé connecter a des pc's</w:t>
                  </w:r>
                </w:p>
              </w:tc>
            </w:tr>
            <w:tr w:rsidR="00DD5831" w14:paraId="1ACDA9D9" w14:textId="77777777" w:rsidTr="003D1F77">
              <w:tc>
                <w:tcPr>
                  <w:tcW w:w="0" w:type="auto"/>
                </w:tcPr>
                <w:p w14:paraId="2077CDDA" w14:textId="77777777" w:rsidR="00DD5831" w:rsidRDefault="00DD5831" w:rsidP="003D1F77">
                  <w:r>
                    <w:t>1 tapis</w:t>
                  </w:r>
                </w:p>
              </w:tc>
              <w:tc>
                <w:tcPr>
                  <w:tcW w:w="0" w:type="auto"/>
                </w:tcPr>
                <w:p w14:paraId="2F20DD11" w14:textId="77777777" w:rsidR="00DD5831" w:rsidRDefault="00DD5831" w:rsidP="003D1F77">
                  <w:r>
                    <w:t>Il y a 1 tapis de style moderne au milieu de la salle</w:t>
                  </w:r>
                </w:p>
              </w:tc>
            </w:tr>
            <w:tr w:rsidR="00DD5831" w14:paraId="19A728B1" w14:textId="77777777" w:rsidTr="003D1F77">
              <w:tc>
                <w:tcPr>
                  <w:tcW w:w="0" w:type="auto"/>
                </w:tcPr>
                <w:p w14:paraId="5EF9A70C" w14:textId="77777777" w:rsidR="00DD5831" w:rsidRDefault="00DD5831" w:rsidP="003D1F77">
                  <w:r>
                    <w:t>Led rgb</w:t>
                  </w:r>
                </w:p>
              </w:tc>
              <w:tc>
                <w:tcPr>
                  <w:tcW w:w="0" w:type="auto"/>
                </w:tcPr>
                <w:p w14:paraId="2A8A608F" w14:textId="77777777" w:rsidR="00DD5831" w:rsidRDefault="00DD5831" w:rsidP="003D1F77">
                  <w:r>
                    <w:t>Il y a une led rgb au coins de la salle</w:t>
                  </w:r>
                </w:p>
              </w:tc>
            </w:tr>
            <w:tr w:rsidR="00DD5831" w14:paraId="589894FA" w14:textId="77777777" w:rsidTr="003D1F77">
              <w:tc>
                <w:tcPr>
                  <w:tcW w:w="0" w:type="auto"/>
                </w:tcPr>
                <w:p w14:paraId="3CD0C081" w14:textId="77777777" w:rsidR="00DD5831" w:rsidRDefault="00DD5831" w:rsidP="003D1F77">
                  <w:r>
                    <w:t>2 Fenetres au mur donnant sur l'exterieur</w:t>
                  </w:r>
                </w:p>
              </w:tc>
              <w:tc>
                <w:tcPr>
                  <w:tcW w:w="0" w:type="auto"/>
                </w:tcPr>
                <w:p w14:paraId="2F75E32A" w14:textId="77777777" w:rsidR="00DD5831" w:rsidRDefault="00DD5831" w:rsidP="003D1F77">
                  <w:r>
                    <w:t>Il y a 2 fenetres au mur donnant sur l'exterieur</w:t>
                  </w:r>
                </w:p>
              </w:tc>
            </w:tr>
            <w:tr w:rsidR="00DD5831" w14:paraId="66650CF9" w14:textId="77777777" w:rsidTr="003D1F77">
              <w:tc>
                <w:tcPr>
                  <w:tcW w:w="0" w:type="auto"/>
                </w:tcPr>
                <w:p w14:paraId="7098290A" w14:textId="77777777" w:rsidR="00DD5831" w:rsidRDefault="00DD5831" w:rsidP="003D1F77">
                  <w:r>
                    <w:t>5 Tableaux</w:t>
                  </w:r>
                </w:p>
              </w:tc>
              <w:tc>
                <w:tcPr>
                  <w:tcW w:w="0" w:type="auto"/>
                </w:tcPr>
                <w:p w14:paraId="186B45E4" w14:textId="77777777" w:rsidR="00DD5831" w:rsidRDefault="00DD5831" w:rsidP="003D1F77">
                  <w:r>
                    <w:t>Il y a 5 tableaux de style moderne</w:t>
                  </w:r>
                </w:p>
              </w:tc>
            </w:tr>
          </w:tbl>
          <w:p w14:paraId="4DAFA1CB" w14:textId="77777777" w:rsidR="00DD5831" w:rsidRDefault="00DD5831" w:rsidP="003D1F77"/>
        </w:tc>
      </w:tr>
    </w:tbl>
    <w:p w14:paraId="3070E86C" w14:textId="77777777" w:rsidR="00DD5831" w:rsidRDefault="00DD5831" w:rsidP="00DD5831"/>
    <w:p w14:paraId="7691357F" w14:textId="77777777" w:rsidR="00DD5831" w:rsidRDefault="00DD5831" w:rsidP="00DD5831">
      <w:pPr>
        <w:pStyle w:val="Titre3"/>
        <w:numPr>
          <w:ilvl w:val="0"/>
          <w:numId w:val="0"/>
        </w:numPr>
        <w:ind w:left="1814" w:hanging="680"/>
      </w:pPr>
      <w:bookmarkStart w:id="35" w:name="_Toc165991751"/>
      <w:r>
        <w:t>Parking</w:t>
      </w:r>
      <w:bookmarkEnd w:id="35"/>
    </w:p>
    <w:p w14:paraId="3BBE472B"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27561E19" w14:textId="77777777" w:rsidTr="003D1F77">
        <w:tc>
          <w:tcPr>
            <w:tcW w:w="0" w:type="auto"/>
          </w:tcPr>
          <w:p w14:paraId="0DBD042E" w14:textId="77777777" w:rsidR="00DD5831" w:rsidRDefault="00DD5831" w:rsidP="003D1F77">
            <w:r>
              <w:t>En tant que personne conduisant un véhicule à deux ou 4 roues Je veux un parking Pour pouvoir parquer mon engin en venant a Vennes</w:t>
            </w:r>
          </w:p>
        </w:tc>
      </w:tr>
      <w:tr w:rsidR="00DD5831" w14:paraId="38DAD7FE" w14:textId="77777777" w:rsidTr="003D1F77">
        <w:tc>
          <w:tcPr>
            <w:tcW w:w="0" w:type="auto"/>
          </w:tcPr>
          <w:p w14:paraId="2DCD6034"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28"/>
              <w:gridCol w:w="7212"/>
            </w:tblGrid>
            <w:tr w:rsidR="00DD5831" w14:paraId="2AA4A314" w14:textId="77777777" w:rsidTr="003D1F77">
              <w:tc>
                <w:tcPr>
                  <w:tcW w:w="0" w:type="auto"/>
                </w:tcPr>
                <w:p w14:paraId="3AF06A6E" w14:textId="77777777" w:rsidR="00DD5831" w:rsidRDefault="00DD5831" w:rsidP="003D1F77">
                  <w:r>
                    <w:lastRenderedPageBreak/>
                    <w:t>40 places de moto</w:t>
                  </w:r>
                </w:p>
              </w:tc>
              <w:tc>
                <w:tcPr>
                  <w:tcW w:w="0" w:type="auto"/>
                </w:tcPr>
                <w:p w14:paraId="342FD900" w14:textId="77777777" w:rsidR="00DD5831" w:rsidRDefault="00DD5831" w:rsidP="003D1F77">
                  <w:r>
                    <w:t>Il y a 40 places moto situer derrière le bâtiment</w:t>
                  </w:r>
                </w:p>
              </w:tc>
            </w:tr>
            <w:tr w:rsidR="00DD5831" w14:paraId="7D646DF6" w14:textId="77777777" w:rsidTr="003D1F77">
              <w:tc>
                <w:tcPr>
                  <w:tcW w:w="0" w:type="auto"/>
                </w:tcPr>
                <w:p w14:paraId="0910F416" w14:textId="77777777" w:rsidR="00DD5831" w:rsidRDefault="00DD5831" w:rsidP="003D1F77">
                  <w:r>
                    <w:t>20 places voiture</w:t>
                  </w:r>
                </w:p>
              </w:tc>
              <w:tc>
                <w:tcPr>
                  <w:tcW w:w="0" w:type="auto"/>
                </w:tcPr>
                <w:p w14:paraId="6A709DD9" w14:textId="77777777" w:rsidR="00DD5831" w:rsidRDefault="00DD5831" w:rsidP="003D1F77">
                  <w:r>
                    <w:t>Il y a 20 places voiture situer derrière le parking moto</w:t>
                  </w:r>
                </w:p>
              </w:tc>
            </w:tr>
            <w:tr w:rsidR="00DD5831" w14:paraId="51F5B2BC" w14:textId="77777777" w:rsidTr="003D1F77">
              <w:tc>
                <w:tcPr>
                  <w:tcW w:w="0" w:type="auto"/>
                </w:tcPr>
                <w:p w14:paraId="10DB784C" w14:textId="77777777" w:rsidR="00DD5831" w:rsidRDefault="00DD5831" w:rsidP="003D1F77">
                  <w:r>
                    <w:t>Marquage au sol</w:t>
                  </w:r>
                </w:p>
              </w:tc>
              <w:tc>
                <w:tcPr>
                  <w:tcW w:w="0" w:type="auto"/>
                </w:tcPr>
                <w:p w14:paraId="4EA2ADE3" w14:textId="77777777" w:rsidR="00DD5831" w:rsidRDefault="00DD5831" w:rsidP="003D1F77">
                  <w:r>
                    <w:t>Il y a des marquages blanc au sol</w:t>
                  </w:r>
                </w:p>
              </w:tc>
            </w:tr>
            <w:tr w:rsidR="00DD5831" w14:paraId="5B49A3C1" w14:textId="77777777" w:rsidTr="003D1F77">
              <w:tc>
                <w:tcPr>
                  <w:tcW w:w="0" w:type="auto"/>
                </w:tcPr>
                <w:p w14:paraId="59D6A4E5" w14:textId="77777777" w:rsidR="00DD5831" w:rsidRDefault="00DD5831" w:rsidP="003D1F77">
                  <w:r>
                    <w:t>Toit pour moto</w:t>
                  </w:r>
                </w:p>
              </w:tc>
              <w:tc>
                <w:tcPr>
                  <w:tcW w:w="0" w:type="auto"/>
                </w:tcPr>
                <w:p w14:paraId="1A80D3CA" w14:textId="77777777" w:rsidR="00DD5831" w:rsidRDefault="00DD5831" w:rsidP="003D1F77">
                  <w:r>
                    <w:t>Il y a un toit pour le parking moto</w:t>
                  </w:r>
                </w:p>
              </w:tc>
            </w:tr>
            <w:tr w:rsidR="00DD5831" w14:paraId="61558570" w14:textId="77777777" w:rsidTr="003D1F77">
              <w:tc>
                <w:tcPr>
                  <w:tcW w:w="0" w:type="auto"/>
                </w:tcPr>
                <w:p w14:paraId="331C05DF" w14:textId="77777777" w:rsidR="00DD5831" w:rsidRDefault="00DD5831" w:rsidP="003D1F77">
                  <w:r>
                    <w:t>Route pour parking</w:t>
                  </w:r>
                </w:p>
              </w:tc>
              <w:tc>
                <w:tcPr>
                  <w:tcW w:w="0" w:type="auto"/>
                </w:tcPr>
                <w:p w14:paraId="5519FEEC" w14:textId="77777777" w:rsidR="00DD5831" w:rsidRDefault="00DD5831" w:rsidP="003D1F77">
                  <w:r>
                    <w:t>Il y a une route qui relie le parking a la route principale</w:t>
                  </w:r>
                </w:p>
              </w:tc>
            </w:tr>
            <w:tr w:rsidR="00DD5831" w14:paraId="45696CC3" w14:textId="77777777" w:rsidTr="003D1F77">
              <w:tc>
                <w:tcPr>
                  <w:tcW w:w="0" w:type="auto"/>
                </w:tcPr>
                <w:p w14:paraId="28ED147F" w14:textId="77777777" w:rsidR="00DD5831" w:rsidRDefault="00DD5831" w:rsidP="003D1F77">
                  <w:r>
                    <w:t>placement moto</w:t>
                  </w:r>
                </w:p>
              </w:tc>
              <w:tc>
                <w:tcPr>
                  <w:tcW w:w="0" w:type="auto"/>
                </w:tcPr>
                <w:p w14:paraId="2A381AD0" w14:textId="77777777" w:rsidR="00DD5831" w:rsidRDefault="00DD5831" w:rsidP="003D1F77">
                  <w:r>
                    <w:t>Il y a les places moto coller au dos du batiment</w:t>
                  </w:r>
                </w:p>
              </w:tc>
            </w:tr>
            <w:tr w:rsidR="00DD5831" w14:paraId="00158BE6" w14:textId="77777777" w:rsidTr="003D1F77">
              <w:tc>
                <w:tcPr>
                  <w:tcW w:w="0" w:type="auto"/>
                </w:tcPr>
                <w:p w14:paraId="787E4E73" w14:textId="77777777" w:rsidR="00DD5831" w:rsidRDefault="00DD5831" w:rsidP="003D1F77">
                  <w:r>
                    <w:t>Flèches de sortie</w:t>
                  </w:r>
                </w:p>
              </w:tc>
              <w:tc>
                <w:tcPr>
                  <w:tcW w:w="0" w:type="auto"/>
                </w:tcPr>
                <w:p w14:paraId="20949B46" w14:textId="77777777" w:rsidR="00DD5831" w:rsidRDefault="00DD5831" w:rsidP="003D1F77">
                  <w:r>
                    <w:t>Il y a des flèches qui situe la sortie du parking</w:t>
                  </w:r>
                </w:p>
              </w:tc>
            </w:tr>
            <w:tr w:rsidR="00DD5831" w14:paraId="7E702935" w14:textId="77777777" w:rsidTr="003D1F77">
              <w:tc>
                <w:tcPr>
                  <w:tcW w:w="0" w:type="auto"/>
                </w:tcPr>
                <w:p w14:paraId="55A4A443" w14:textId="77777777" w:rsidR="00DD5831" w:rsidRDefault="00DD5831" w:rsidP="003D1F77">
                  <w:r>
                    <w:t>Casier pour casques</w:t>
                  </w:r>
                </w:p>
              </w:tc>
              <w:tc>
                <w:tcPr>
                  <w:tcW w:w="0" w:type="auto"/>
                </w:tcPr>
                <w:p w14:paraId="283E708A" w14:textId="77777777" w:rsidR="00DD5831" w:rsidRDefault="00DD5831" w:rsidP="003D1F77">
                  <w:r>
                    <w:t>Il y a des casiers situer dans le bâtiment avec la fonction de pouvoir y mettre son casque</w:t>
                  </w:r>
                </w:p>
              </w:tc>
            </w:tr>
          </w:tbl>
          <w:p w14:paraId="2FE9D69B" w14:textId="77777777" w:rsidR="00DD5831" w:rsidRDefault="00DD5831" w:rsidP="003D1F77"/>
        </w:tc>
      </w:tr>
    </w:tbl>
    <w:p w14:paraId="3E9D0364" w14:textId="77777777" w:rsidR="00DD5831" w:rsidRDefault="00DD5831" w:rsidP="00DD5831"/>
    <w:p w14:paraId="2897DE2F" w14:textId="77777777" w:rsidR="00DD5831" w:rsidRDefault="00DD5831" w:rsidP="00DD5831">
      <w:pPr>
        <w:pStyle w:val="Titre3"/>
        <w:numPr>
          <w:ilvl w:val="0"/>
          <w:numId w:val="0"/>
        </w:numPr>
        <w:ind w:left="1814" w:hanging="680"/>
      </w:pPr>
      <w:bookmarkStart w:id="36" w:name="_Toc165991752"/>
      <w:r>
        <w:t>Salle de Reserve</w:t>
      </w:r>
      <w:bookmarkEnd w:id="36"/>
    </w:p>
    <w:p w14:paraId="65337628"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0CCE3" w14:textId="77777777" w:rsidTr="003D1F77">
        <w:tc>
          <w:tcPr>
            <w:tcW w:w="0" w:type="auto"/>
          </w:tcPr>
          <w:p w14:paraId="0248C882" w14:textId="77777777" w:rsidR="00DD5831" w:rsidRDefault="00DD5831" w:rsidP="003D1F77">
            <w:r>
              <w:t>En tant que professeur, Je souhaiterais une salle de Reserve, Afin de pouvoir changer ou remplacer du matériel, en cas de besoin ou d'urgence</w:t>
            </w:r>
          </w:p>
        </w:tc>
      </w:tr>
      <w:tr w:rsidR="00DD5831" w14:paraId="20FFDBEE" w14:textId="77777777" w:rsidTr="003D1F77">
        <w:tc>
          <w:tcPr>
            <w:tcW w:w="0" w:type="auto"/>
          </w:tcPr>
          <w:p w14:paraId="7A00FA01"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622"/>
              <w:gridCol w:w="7418"/>
            </w:tblGrid>
            <w:tr w:rsidR="00DD5831" w14:paraId="234BAA9E" w14:textId="77777777" w:rsidTr="003D1F77">
              <w:tc>
                <w:tcPr>
                  <w:tcW w:w="0" w:type="auto"/>
                </w:tcPr>
                <w:p w14:paraId="1283EB88" w14:textId="77777777" w:rsidR="00DD5831" w:rsidRDefault="00DD5831" w:rsidP="003D1F77">
                  <w:r>
                    <w:t>Salle</w:t>
                  </w:r>
                </w:p>
              </w:tc>
              <w:tc>
                <w:tcPr>
                  <w:tcW w:w="0" w:type="auto"/>
                </w:tcPr>
                <w:p w14:paraId="69EF7AEC" w14:textId="77777777" w:rsidR="00DD5831" w:rsidRDefault="00DD5831" w:rsidP="003D1F77">
                  <w:r>
                    <w:t>La salle se trouve en d15</w:t>
                  </w:r>
                </w:p>
              </w:tc>
            </w:tr>
            <w:tr w:rsidR="00DD5831" w14:paraId="00C0ECE5" w14:textId="77777777" w:rsidTr="003D1F77">
              <w:tc>
                <w:tcPr>
                  <w:tcW w:w="0" w:type="auto"/>
                </w:tcPr>
                <w:p w14:paraId="28DD450B" w14:textId="77777777" w:rsidR="00DD5831" w:rsidRDefault="00DD5831" w:rsidP="003D1F77">
                  <w:r>
                    <w:t>Meuble de stockage</w:t>
                  </w:r>
                </w:p>
              </w:tc>
              <w:tc>
                <w:tcPr>
                  <w:tcW w:w="0" w:type="auto"/>
                </w:tcPr>
                <w:p w14:paraId="4BAE8213" w14:textId="77777777" w:rsidR="00DD5831" w:rsidRDefault="00DD5831" w:rsidP="003D1F77">
                  <w:r>
                    <w:t>Il y a trois meubles de stockage avec 4 étages chacun, les étages ont 40 cm entre chacun et le meuble doit faire la longueur du mur</w:t>
                  </w:r>
                </w:p>
              </w:tc>
            </w:tr>
            <w:tr w:rsidR="00DD5831" w14:paraId="2218F737" w14:textId="77777777" w:rsidTr="003D1F77">
              <w:tc>
                <w:tcPr>
                  <w:tcW w:w="0" w:type="auto"/>
                </w:tcPr>
                <w:p w14:paraId="044CC671" w14:textId="77777777" w:rsidR="00DD5831" w:rsidRDefault="00DD5831" w:rsidP="003D1F77">
                  <w:r>
                    <w:t>Force meubles</w:t>
                  </w:r>
                </w:p>
              </w:tc>
              <w:tc>
                <w:tcPr>
                  <w:tcW w:w="0" w:type="auto"/>
                </w:tcPr>
                <w:p w14:paraId="106587D7" w14:textId="77777777" w:rsidR="00DD5831" w:rsidRDefault="00DD5831" w:rsidP="003D1F77">
                  <w:r>
                    <w:t>Chaque meuble de stockage porte au moins 4 PC (tours) de taille Mid-Tower</w:t>
                  </w:r>
                </w:p>
              </w:tc>
            </w:tr>
            <w:tr w:rsidR="00DD5831" w14:paraId="34D677CF" w14:textId="77777777" w:rsidTr="003D1F77">
              <w:tc>
                <w:tcPr>
                  <w:tcW w:w="0" w:type="auto"/>
                </w:tcPr>
                <w:p w14:paraId="32D0C4B7" w14:textId="77777777" w:rsidR="00DD5831" w:rsidRDefault="00DD5831" w:rsidP="003D1F77">
                  <w:r>
                    <w:t>Lumière</w:t>
                  </w:r>
                </w:p>
              </w:tc>
              <w:tc>
                <w:tcPr>
                  <w:tcW w:w="0" w:type="auto"/>
                </w:tcPr>
                <w:p w14:paraId="0E177454" w14:textId="77777777" w:rsidR="00DD5831" w:rsidRDefault="00DD5831" w:rsidP="003D1F77">
                  <w:r>
                    <w:t>Il y a une lumière ronde 20cm X 20cm sur le plafond, au milieu</w:t>
                  </w:r>
                </w:p>
              </w:tc>
            </w:tr>
            <w:tr w:rsidR="00DD5831" w14:paraId="24B2DC20" w14:textId="77777777" w:rsidTr="003D1F77">
              <w:tc>
                <w:tcPr>
                  <w:tcW w:w="0" w:type="auto"/>
                </w:tcPr>
                <w:p w14:paraId="22BF0A01" w14:textId="77777777" w:rsidR="00DD5831" w:rsidRDefault="00DD5831" w:rsidP="003D1F77">
                  <w:r>
                    <w:t>Murs</w:t>
                  </w:r>
                </w:p>
              </w:tc>
              <w:tc>
                <w:tcPr>
                  <w:tcW w:w="0" w:type="auto"/>
                </w:tcPr>
                <w:p w14:paraId="15EF9EFC" w14:textId="77777777" w:rsidR="00DD5831" w:rsidRDefault="00DD5831" w:rsidP="003D1F77">
                  <w:r>
                    <w:t>La couleur des murs est gris, et il n'y a pas de texture</w:t>
                  </w:r>
                </w:p>
              </w:tc>
            </w:tr>
            <w:tr w:rsidR="00DD5831" w14:paraId="16B67A5D" w14:textId="77777777" w:rsidTr="003D1F77">
              <w:tc>
                <w:tcPr>
                  <w:tcW w:w="0" w:type="auto"/>
                </w:tcPr>
                <w:p w14:paraId="7CB38266" w14:textId="77777777" w:rsidR="00DD5831" w:rsidRDefault="00DD5831" w:rsidP="003D1F77">
                  <w:r>
                    <w:t>Sol</w:t>
                  </w:r>
                </w:p>
              </w:tc>
              <w:tc>
                <w:tcPr>
                  <w:tcW w:w="0" w:type="auto"/>
                </w:tcPr>
                <w:p w14:paraId="0D9E8DE6" w14:textId="77777777" w:rsidR="00DD5831" w:rsidRDefault="00DD5831" w:rsidP="003D1F77">
                  <w:r>
                    <w:t>Il y a un sol d'une couleur gris foncé et il y a une texture en bois</w:t>
                  </w:r>
                </w:p>
              </w:tc>
            </w:tr>
            <w:tr w:rsidR="00DD5831" w14:paraId="6F50CC41" w14:textId="77777777" w:rsidTr="003D1F77">
              <w:tc>
                <w:tcPr>
                  <w:tcW w:w="0" w:type="auto"/>
                </w:tcPr>
                <w:p w14:paraId="7180F209" w14:textId="77777777" w:rsidR="00DD5831" w:rsidRDefault="00DD5831" w:rsidP="003D1F77">
                  <w:r>
                    <w:t>Fenetre</w:t>
                  </w:r>
                </w:p>
              </w:tc>
              <w:tc>
                <w:tcPr>
                  <w:tcW w:w="0" w:type="auto"/>
                </w:tcPr>
                <w:p w14:paraId="7AD24292" w14:textId="77777777" w:rsidR="00DD5831" w:rsidRDefault="00DD5831" w:rsidP="003D1F77">
                  <w:r>
                    <w:t>Il y a une fenêtre de 80cm de haut sur 30cm de large coulissante au fond de la salle</w:t>
                  </w:r>
                </w:p>
              </w:tc>
            </w:tr>
            <w:tr w:rsidR="00DD5831" w14:paraId="24CE9505" w14:textId="77777777" w:rsidTr="003D1F77">
              <w:tc>
                <w:tcPr>
                  <w:tcW w:w="0" w:type="auto"/>
                </w:tcPr>
                <w:p w14:paraId="09B8C524" w14:textId="77777777" w:rsidR="00DD5831" w:rsidRDefault="00DD5831" w:rsidP="003D1F77">
                  <w:r>
                    <w:t>Interrupteur</w:t>
                  </w:r>
                </w:p>
              </w:tc>
              <w:tc>
                <w:tcPr>
                  <w:tcW w:w="0" w:type="auto"/>
                </w:tcPr>
                <w:p w14:paraId="106F9C5F" w14:textId="77777777" w:rsidR="00DD5831" w:rsidRDefault="00DD5831" w:rsidP="003D1F77">
                  <w:r>
                    <w:t>Il y a un interrupteur à  20 cm à gauche de la porte d'entrée</w:t>
                  </w:r>
                </w:p>
              </w:tc>
            </w:tr>
            <w:tr w:rsidR="00DD5831" w14:paraId="32E1CCAF" w14:textId="77777777" w:rsidTr="003D1F77">
              <w:tc>
                <w:tcPr>
                  <w:tcW w:w="0" w:type="auto"/>
                </w:tcPr>
                <w:p w14:paraId="2437B69C" w14:textId="77777777" w:rsidR="00DD5831" w:rsidRDefault="00DD5831" w:rsidP="003D1F77">
                  <w:r>
                    <w:t>Caisse à outils</w:t>
                  </w:r>
                </w:p>
              </w:tc>
              <w:tc>
                <w:tcPr>
                  <w:tcW w:w="0" w:type="auto"/>
                </w:tcPr>
                <w:p w14:paraId="086557B1" w14:textId="77777777" w:rsidR="00DD5831" w:rsidRDefault="00DD5831" w:rsidP="003D1F77">
                  <w:r>
                    <w:t>Il y a une caisse à outils 'Technocraft Boîte à outils Professional 35 pièces'</w:t>
                  </w:r>
                </w:p>
              </w:tc>
            </w:tr>
          </w:tbl>
          <w:p w14:paraId="1B7635EF" w14:textId="77777777" w:rsidR="00DD5831" w:rsidRDefault="00DD5831" w:rsidP="003D1F77"/>
        </w:tc>
      </w:tr>
    </w:tbl>
    <w:p w14:paraId="12A50597" w14:textId="77777777" w:rsidR="00DD5831" w:rsidRDefault="00DD5831" w:rsidP="00DD5831"/>
    <w:p w14:paraId="5FD43A4F" w14:textId="77777777" w:rsidR="00DD5831" w:rsidRDefault="00DD5831" w:rsidP="00DD5831">
      <w:pPr>
        <w:pStyle w:val="Titre3"/>
        <w:numPr>
          <w:ilvl w:val="0"/>
          <w:numId w:val="0"/>
        </w:numPr>
        <w:ind w:left="1814" w:hanging="680"/>
      </w:pPr>
      <w:bookmarkStart w:id="37" w:name="_Toc165991753"/>
      <w:r>
        <w:t>Classe</w:t>
      </w:r>
      <w:bookmarkEnd w:id="37"/>
    </w:p>
    <w:p w14:paraId="6BCDDB56"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F03171C" w14:textId="77777777" w:rsidTr="003D1F77">
        <w:tc>
          <w:tcPr>
            <w:tcW w:w="0" w:type="auto"/>
          </w:tcPr>
          <w:p w14:paraId="53646EFF" w14:textId="77777777" w:rsidR="00DD5831" w:rsidRDefault="00DD5831" w:rsidP="003D1F77">
            <w:r>
              <w:t>En tant que étudiant Je veux des classes Pour travailler</w:t>
            </w:r>
          </w:p>
        </w:tc>
      </w:tr>
      <w:tr w:rsidR="00DD5831" w14:paraId="49E18E3E" w14:textId="77777777" w:rsidTr="003D1F77">
        <w:tc>
          <w:tcPr>
            <w:tcW w:w="0" w:type="auto"/>
          </w:tcPr>
          <w:p w14:paraId="449A6B48"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1"/>
              <w:gridCol w:w="7679"/>
            </w:tblGrid>
            <w:tr w:rsidR="00DD5831" w14:paraId="1522725F" w14:textId="77777777" w:rsidTr="003D1F77">
              <w:tc>
                <w:tcPr>
                  <w:tcW w:w="0" w:type="auto"/>
                </w:tcPr>
                <w:p w14:paraId="73128863" w14:textId="77777777" w:rsidR="00DD5831" w:rsidRDefault="00DD5831" w:rsidP="003D1F77">
                  <w:r>
                    <w:t>Bureaux</w:t>
                  </w:r>
                </w:p>
              </w:tc>
              <w:tc>
                <w:tcPr>
                  <w:tcW w:w="0" w:type="auto"/>
                </w:tcPr>
                <w:p w14:paraId="29073900" w14:textId="77777777" w:rsidR="00DD5831" w:rsidRDefault="00DD5831" w:rsidP="003D1F77">
                  <w:r>
                    <w:t>Il faut au minimum 18 bureaux pour travailler</w:t>
                  </w:r>
                </w:p>
              </w:tc>
            </w:tr>
            <w:tr w:rsidR="00DD5831" w14:paraId="295FF0C0" w14:textId="77777777" w:rsidTr="003D1F77">
              <w:tc>
                <w:tcPr>
                  <w:tcW w:w="0" w:type="auto"/>
                </w:tcPr>
                <w:p w14:paraId="658A50EB" w14:textId="77777777" w:rsidR="00DD5831" w:rsidRDefault="00DD5831" w:rsidP="003D1F77">
                  <w:r>
                    <w:t>Location</w:t>
                  </w:r>
                </w:p>
              </w:tc>
              <w:tc>
                <w:tcPr>
                  <w:tcW w:w="0" w:type="auto"/>
                </w:tcPr>
                <w:p w14:paraId="064F403C" w14:textId="77777777" w:rsidR="00DD5831" w:rsidRDefault="00DD5831" w:rsidP="003D1F77">
                  <w:r>
                    <w:t>Il faut que la salle soit en D13</w:t>
                  </w:r>
                </w:p>
              </w:tc>
            </w:tr>
            <w:tr w:rsidR="00DD5831" w14:paraId="2727708D" w14:textId="77777777" w:rsidTr="003D1F77">
              <w:tc>
                <w:tcPr>
                  <w:tcW w:w="0" w:type="auto"/>
                </w:tcPr>
                <w:p w14:paraId="60A3BD01" w14:textId="77777777" w:rsidR="00DD5831" w:rsidRDefault="00DD5831" w:rsidP="003D1F77">
                  <w:r>
                    <w:t>Ecrans</w:t>
                  </w:r>
                </w:p>
              </w:tc>
              <w:tc>
                <w:tcPr>
                  <w:tcW w:w="0" w:type="auto"/>
                </w:tcPr>
                <w:p w14:paraId="0496C59B" w14:textId="77777777" w:rsidR="00DD5831" w:rsidRDefault="00DD5831" w:rsidP="003D1F77">
                  <w:r>
                    <w:t>Il faut 2 ecrans par bureau</w:t>
                  </w:r>
                </w:p>
              </w:tc>
            </w:tr>
            <w:tr w:rsidR="00DD5831" w14:paraId="6E0736FF" w14:textId="77777777" w:rsidTr="003D1F77">
              <w:tc>
                <w:tcPr>
                  <w:tcW w:w="0" w:type="auto"/>
                </w:tcPr>
                <w:p w14:paraId="2F158F44" w14:textId="77777777" w:rsidR="00DD5831" w:rsidRDefault="00DD5831" w:rsidP="003D1F77">
                  <w:r>
                    <w:t>Fenetres</w:t>
                  </w:r>
                </w:p>
              </w:tc>
              <w:tc>
                <w:tcPr>
                  <w:tcW w:w="0" w:type="auto"/>
                </w:tcPr>
                <w:p w14:paraId="6925E676" w14:textId="77777777" w:rsidR="00DD5831" w:rsidRDefault="00DD5831" w:rsidP="003D1F77">
                  <w:r>
                    <w:t>Il faut minimum 6 fenetres qui font la hauteur du mur</w:t>
                  </w:r>
                </w:p>
              </w:tc>
            </w:tr>
            <w:tr w:rsidR="00DD5831" w14:paraId="46BAFC66" w14:textId="77777777" w:rsidTr="003D1F77">
              <w:tc>
                <w:tcPr>
                  <w:tcW w:w="0" w:type="auto"/>
                </w:tcPr>
                <w:p w14:paraId="25D5D7B0" w14:textId="77777777" w:rsidR="00DD5831" w:rsidRDefault="00DD5831" w:rsidP="003D1F77">
                  <w:r>
                    <w:t>Chaises</w:t>
                  </w:r>
                </w:p>
              </w:tc>
              <w:tc>
                <w:tcPr>
                  <w:tcW w:w="0" w:type="auto"/>
                </w:tcPr>
                <w:p w14:paraId="17C048F1" w14:textId="77777777" w:rsidR="00DD5831" w:rsidRDefault="00DD5831" w:rsidP="003D1F77">
                  <w:r>
                    <w:t>Il faut une chaise par bureau + une pour le prof</w:t>
                  </w:r>
                </w:p>
              </w:tc>
            </w:tr>
            <w:tr w:rsidR="00DD5831" w14:paraId="7390A9DC" w14:textId="77777777" w:rsidTr="003D1F77">
              <w:tc>
                <w:tcPr>
                  <w:tcW w:w="0" w:type="auto"/>
                </w:tcPr>
                <w:p w14:paraId="0E71AD66" w14:textId="77777777" w:rsidR="00DD5831" w:rsidRDefault="00DD5831" w:rsidP="003D1F77">
                  <w:r>
                    <w:t>Ordinateur</w:t>
                  </w:r>
                </w:p>
              </w:tc>
              <w:tc>
                <w:tcPr>
                  <w:tcW w:w="0" w:type="auto"/>
                </w:tcPr>
                <w:p w14:paraId="3A15DB73" w14:textId="77777777" w:rsidR="00DD5831" w:rsidRDefault="00DD5831" w:rsidP="003D1F77">
                  <w:r>
                    <w:t>Il faut 1 ordinateur tour par bureau</w:t>
                  </w:r>
                </w:p>
              </w:tc>
            </w:tr>
            <w:tr w:rsidR="00DD5831" w14:paraId="15B3D0E2" w14:textId="77777777" w:rsidTr="003D1F77">
              <w:tc>
                <w:tcPr>
                  <w:tcW w:w="0" w:type="auto"/>
                </w:tcPr>
                <w:p w14:paraId="0FD14A05" w14:textId="77777777" w:rsidR="00DD5831" w:rsidRDefault="00DD5831" w:rsidP="003D1F77">
                  <w:r>
                    <w:t>Clavier + souris</w:t>
                  </w:r>
                </w:p>
              </w:tc>
              <w:tc>
                <w:tcPr>
                  <w:tcW w:w="0" w:type="auto"/>
                </w:tcPr>
                <w:p w14:paraId="6B116746" w14:textId="77777777" w:rsidR="00DD5831" w:rsidRDefault="00DD5831" w:rsidP="003D1F77">
                  <w:r>
                    <w:t>Il faut un clavier et une souris par bureau</w:t>
                  </w:r>
                </w:p>
              </w:tc>
            </w:tr>
            <w:tr w:rsidR="00DD5831" w14:paraId="6D02DA44" w14:textId="77777777" w:rsidTr="003D1F77">
              <w:tc>
                <w:tcPr>
                  <w:tcW w:w="0" w:type="auto"/>
                </w:tcPr>
                <w:p w14:paraId="2E6129AC" w14:textId="77777777" w:rsidR="00DD5831" w:rsidRDefault="00DD5831" w:rsidP="003D1F77">
                  <w:r>
                    <w:t>Bureau du prof</w:t>
                  </w:r>
                </w:p>
              </w:tc>
              <w:tc>
                <w:tcPr>
                  <w:tcW w:w="0" w:type="auto"/>
                </w:tcPr>
                <w:p w14:paraId="60886E78" w14:textId="77777777" w:rsidR="00DD5831" w:rsidRDefault="00DD5831" w:rsidP="003D1F77">
                  <w:r>
                    <w:t>Il faut un bureau isolee vers le qui face vers le reste de la classe et qui est devans le tableau pour le prof</w:t>
                  </w:r>
                </w:p>
              </w:tc>
            </w:tr>
            <w:tr w:rsidR="00DD5831" w14:paraId="13ACF4EB" w14:textId="77777777" w:rsidTr="003D1F77">
              <w:tc>
                <w:tcPr>
                  <w:tcW w:w="0" w:type="auto"/>
                </w:tcPr>
                <w:p w14:paraId="217C5964" w14:textId="77777777" w:rsidR="00DD5831" w:rsidRDefault="00DD5831" w:rsidP="003D1F77">
                  <w:r>
                    <w:t>TV + tableau</w:t>
                  </w:r>
                </w:p>
              </w:tc>
              <w:tc>
                <w:tcPr>
                  <w:tcW w:w="0" w:type="auto"/>
                </w:tcPr>
                <w:p w14:paraId="3A7E2061" w14:textId="77777777" w:rsidR="00DD5831" w:rsidRDefault="00DD5831" w:rsidP="003D1F77">
                  <w:r>
                    <w:t>Il faut un tableau et une TV</w:t>
                  </w:r>
                </w:p>
              </w:tc>
            </w:tr>
          </w:tbl>
          <w:p w14:paraId="6D3CA061" w14:textId="77777777" w:rsidR="00DD5831" w:rsidRDefault="00DD5831" w:rsidP="003D1F77"/>
        </w:tc>
      </w:tr>
    </w:tbl>
    <w:p w14:paraId="6D1AB4AA" w14:textId="77777777" w:rsidR="00DD5831" w:rsidRDefault="00DD5831" w:rsidP="00DD5831"/>
    <w:p w14:paraId="756D6CB5" w14:textId="77777777" w:rsidR="00DD5831" w:rsidRDefault="00DD5831" w:rsidP="00DD5831"/>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bookmarkStart w:id="38" w:name="_Toc165991754"/>
      <w:r w:rsidRPr="007F30AE">
        <w:t>Réalisation</w:t>
      </w:r>
      <w:bookmarkEnd w:id="28"/>
      <w:bookmarkEnd w:id="29"/>
      <w:bookmarkEnd w:id="38"/>
    </w:p>
    <w:p w14:paraId="166DF8B2" w14:textId="77777777" w:rsidR="007F30AE" w:rsidRPr="007F30AE" w:rsidRDefault="00116F07" w:rsidP="008E53F9">
      <w:pPr>
        <w:pStyle w:val="Titre2"/>
      </w:pPr>
      <w:bookmarkStart w:id="39" w:name="_Toc165991755"/>
      <w:r>
        <w:t>Installation de l’e</w:t>
      </w:r>
      <w:r w:rsidR="005C1848">
        <w:t>nvironnement de travail</w:t>
      </w:r>
      <w:bookmarkEnd w:id="39"/>
    </w:p>
    <w:p w14:paraId="13EA8CAC"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8236B51" w14:textId="77777777" w:rsidR="00920F4E" w:rsidRPr="00920F4E" w:rsidRDefault="00B147A7">
      <w:pPr>
        <w:pStyle w:val="Informations"/>
        <w:numPr>
          <w:ilvl w:val="0"/>
          <w:numId w:val="5"/>
        </w:numPr>
      </w:pPr>
      <w:r w:rsidRPr="00920F4E">
        <w:t>Versions des outils logiciels utilisés (OS, applications, pilotes, librairies, etc.)</w:t>
      </w:r>
    </w:p>
    <w:p w14:paraId="71D8CB2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4F78BDD" w14:textId="77777777" w:rsidR="00E81328" w:rsidRDefault="00AB1CA6">
      <w:pPr>
        <w:pStyle w:val="Informations"/>
        <w:numPr>
          <w:ilvl w:val="0"/>
          <w:numId w:val="5"/>
        </w:numPr>
      </w:pPr>
      <w:r w:rsidRPr="00920F4E">
        <w:t>Arborescences des documents produits</w:t>
      </w:r>
      <w:r w:rsidR="00552D07" w:rsidRPr="00920F4E">
        <w:t>.</w:t>
      </w:r>
    </w:p>
    <w:p w14:paraId="47BD6358" w14:textId="77777777" w:rsidR="002B1E09" w:rsidRPr="00920F4E" w:rsidRDefault="002B1E09">
      <w:pPr>
        <w:pStyle w:val="Informations"/>
        <w:numPr>
          <w:ilvl w:val="0"/>
          <w:numId w:val="5"/>
        </w:numPr>
      </w:pPr>
      <w:r>
        <w:t>Comment accéder au code (repository)</w:t>
      </w:r>
    </w:p>
    <w:p w14:paraId="4798FA70" w14:textId="77777777" w:rsidR="00E07F66" w:rsidRDefault="00106156" w:rsidP="005C1848">
      <w:pPr>
        <w:pStyle w:val="Titre2"/>
      </w:pPr>
      <w:bookmarkStart w:id="40" w:name="_Toc165991756"/>
      <w:r>
        <w:t>Ressources extérieures</w:t>
      </w:r>
      <w:bookmarkEnd w:id="40"/>
    </w:p>
    <w:p w14:paraId="52CC81DD"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A9ED9B3"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B125669" w14:textId="77777777" w:rsidR="005C1848" w:rsidRDefault="00D95D32" w:rsidP="005C1848">
      <w:pPr>
        <w:pStyle w:val="Titre2"/>
      </w:pPr>
      <w:bookmarkStart w:id="41" w:name="_Toc165991757"/>
      <w:r>
        <w:t>Déroulement effectif</w:t>
      </w:r>
      <w:bookmarkEnd w:id="41"/>
    </w:p>
    <w:p w14:paraId="1565E302" w14:textId="77777777" w:rsidR="00B2719B" w:rsidRPr="00B2719B" w:rsidRDefault="00B2719B" w:rsidP="00B2719B">
      <w:pPr>
        <w:pStyle w:val="Retraitcorpsdetexte"/>
      </w:pPr>
    </w:p>
    <w:p w14:paraId="1308B4ED" w14:textId="772CE7B9" w:rsidR="002B1E09" w:rsidRPr="005D160D" w:rsidRDefault="001A3A87" w:rsidP="005C1848">
      <w:pPr>
        <w:pStyle w:val="Informations"/>
        <w:rPr>
          <w:b/>
          <w:bCs/>
          <w:color w:val="1F497D" w:themeColor="text2"/>
          <w:sz w:val="28"/>
          <w:szCs w:val="36"/>
          <w:u w:val="single"/>
        </w:rPr>
      </w:pPr>
      <w:bookmarkStart w:id="42" w:name="_Toc532179961"/>
      <w:r w:rsidRPr="005D160D">
        <w:rPr>
          <w:b/>
          <w:bCs/>
          <w:color w:val="1F497D" w:themeColor="text2"/>
          <w:sz w:val="28"/>
          <w:szCs w:val="36"/>
          <w:u w:val="single"/>
        </w:rPr>
        <w:t>Sprint 2 </w:t>
      </w:r>
    </w:p>
    <w:p w14:paraId="1880093D" w14:textId="77777777" w:rsidR="001A3A87" w:rsidRPr="005D160D" w:rsidRDefault="001A3A87" w:rsidP="005C1848">
      <w:pPr>
        <w:pStyle w:val="Informations"/>
        <w:rPr>
          <w:b/>
          <w:bCs/>
          <w:color w:val="1F497D" w:themeColor="text2"/>
          <w:sz w:val="24"/>
          <w:szCs w:val="32"/>
        </w:rPr>
      </w:pPr>
    </w:p>
    <w:p w14:paraId="11C6A47A" w14:textId="16DC8E0C" w:rsidR="001A3A87" w:rsidRPr="005D160D" w:rsidRDefault="001A3A87" w:rsidP="001A3A87">
      <w:pPr>
        <w:pStyle w:val="Informations"/>
        <w:rPr>
          <w:b/>
          <w:bCs/>
          <w:color w:val="1F497D" w:themeColor="text2"/>
          <w:sz w:val="20"/>
          <w:szCs w:val="24"/>
        </w:rPr>
      </w:pPr>
      <w:r w:rsidRPr="005D160D">
        <w:rPr>
          <w:b/>
          <w:bCs/>
          <w:color w:val="1F497D" w:themeColor="text2"/>
          <w:sz w:val="20"/>
          <w:szCs w:val="24"/>
        </w:rPr>
        <w:t>User stories effectuées :</w:t>
      </w:r>
    </w:p>
    <w:p w14:paraId="51F31167" w14:textId="77777777" w:rsidR="001A3A87" w:rsidRPr="005D160D" w:rsidRDefault="001A3A87" w:rsidP="001A3A87">
      <w:pPr>
        <w:pStyle w:val="Informations"/>
        <w:rPr>
          <w:color w:val="1F497D" w:themeColor="text2"/>
          <w:sz w:val="20"/>
          <w:szCs w:val="24"/>
        </w:rPr>
      </w:pPr>
    </w:p>
    <w:p w14:paraId="1563CAE5" w14:textId="192A5D01"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Vestiaires</w:t>
      </w:r>
    </w:p>
    <w:p w14:paraId="463E5E25" w14:textId="19195979"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Toilettes</w:t>
      </w:r>
    </w:p>
    <w:p w14:paraId="5C738B85" w14:textId="5B1FCDC2"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Un endroit pour manger sur le toit</w:t>
      </w:r>
    </w:p>
    <w:p w14:paraId="2BACA619" w14:textId="3394BF57"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Salle à manger</w:t>
      </w:r>
    </w:p>
    <w:p w14:paraId="0123A0FD" w14:textId="77777777" w:rsidR="001A3A87" w:rsidRPr="005D160D" w:rsidRDefault="001A3A87" w:rsidP="001A3A87">
      <w:pPr>
        <w:pStyle w:val="Informations"/>
        <w:rPr>
          <w:color w:val="1F497D" w:themeColor="text2"/>
          <w:sz w:val="20"/>
          <w:szCs w:val="24"/>
        </w:rPr>
      </w:pPr>
    </w:p>
    <w:p w14:paraId="25E8CC47" w14:textId="088BAE02" w:rsidR="001A3A87" w:rsidRPr="005D160D" w:rsidRDefault="00B40F2A" w:rsidP="001A3A87">
      <w:pPr>
        <w:pStyle w:val="Informations"/>
        <w:rPr>
          <w:b/>
          <w:bCs/>
          <w:color w:val="1F497D" w:themeColor="text2"/>
          <w:sz w:val="20"/>
          <w:szCs w:val="24"/>
        </w:rPr>
      </w:pPr>
      <w:r w:rsidRPr="005D160D">
        <w:rPr>
          <w:b/>
          <w:bCs/>
          <w:color w:val="1F497D" w:themeColor="text2"/>
          <w:sz w:val="20"/>
          <w:szCs w:val="24"/>
        </w:rPr>
        <w:t>Rétrospective</w:t>
      </w:r>
      <w:r w:rsidR="001A3A87" w:rsidRPr="005D160D">
        <w:rPr>
          <w:b/>
          <w:bCs/>
          <w:color w:val="1F497D" w:themeColor="text2"/>
          <w:sz w:val="20"/>
          <w:szCs w:val="24"/>
        </w:rPr>
        <w:t> :</w:t>
      </w:r>
    </w:p>
    <w:p w14:paraId="41208CC8" w14:textId="77777777" w:rsidR="001A3A87" w:rsidRPr="005D160D" w:rsidRDefault="001A3A87" w:rsidP="001A3A87">
      <w:pPr>
        <w:pStyle w:val="Informations"/>
        <w:rPr>
          <w:color w:val="1F497D" w:themeColor="text2"/>
          <w:sz w:val="20"/>
          <w:szCs w:val="24"/>
        </w:rPr>
      </w:pPr>
    </w:p>
    <w:p w14:paraId="21209BA5" w14:textId="06067B78" w:rsidR="001A3A87" w:rsidRDefault="001A3A87" w:rsidP="001A3A87">
      <w:pPr>
        <w:pStyle w:val="Informations"/>
        <w:rPr>
          <w:rStyle w:val="ui-provider"/>
          <w:color w:val="1F497D" w:themeColor="text2"/>
        </w:rPr>
      </w:pPr>
      <w:r w:rsidRPr="005D160D">
        <w:rPr>
          <w:rStyle w:val="ui-provider"/>
          <w:color w:val="1F497D" w:themeColor="text2"/>
        </w:rPr>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0C71259F" w14:textId="77777777" w:rsidR="00F73AE4" w:rsidRDefault="00F73AE4" w:rsidP="001A3A87">
      <w:pPr>
        <w:pStyle w:val="Informations"/>
        <w:rPr>
          <w:rStyle w:val="ui-provider"/>
          <w:color w:val="1F497D" w:themeColor="text2"/>
        </w:rPr>
      </w:pPr>
    </w:p>
    <w:p w14:paraId="2143053C" w14:textId="77777777" w:rsidR="00F73AE4" w:rsidRDefault="00F73AE4" w:rsidP="001A3A87">
      <w:pPr>
        <w:pStyle w:val="Informations"/>
        <w:rPr>
          <w:rStyle w:val="ui-provider"/>
          <w:color w:val="1F497D" w:themeColor="text2"/>
        </w:rPr>
      </w:pPr>
    </w:p>
    <w:p w14:paraId="02CFCC95" w14:textId="5B30A5E6" w:rsidR="00F73AE4" w:rsidRPr="00F73AE4" w:rsidRDefault="00F73AE4" w:rsidP="001A3A87">
      <w:pPr>
        <w:pStyle w:val="Informations"/>
        <w:rPr>
          <w:b/>
          <w:bCs/>
          <w:color w:val="1F497D" w:themeColor="text2"/>
          <w:sz w:val="28"/>
          <w:szCs w:val="36"/>
          <w:u w:val="single"/>
        </w:rPr>
      </w:pPr>
      <w:r w:rsidRPr="00F73AE4">
        <w:rPr>
          <w:b/>
          <w:bCs/>
          <w:color w:val="1F497D" w:themeColor="text2"/>
          <w:sz w:val="28"/>
          <w:szCs w:val="36"/>
          <w:u w:val="single"/>
        </w:rPr>
        <w:t>Sprint 3</w:t>
      </w:r>
    </w:p>
    <w:p w14:paraId="084D5998" w14:textId="77777777" w:rsidR="001A3A87" w:rsidRDefault="001A3A87" w:rsidP="001A3A87">
      <w:pPr>
        <w:pStyle w:val="Informations"/>
        <w:rPr>
          <w:sz w:val="20"/>
          <w:szCs w:val="24"/>
        </w:rPr>
      </w:pPr>
    </w:p>
    <w:p w14:paraId="20B2D4CC" w14:textId="7958B469" w:rsidR="00F73AE4" w:rsidRPr="0064298D" w:rsidRDefault="00F73AE4" w:rsidP="001A3A87">
      <w:pPr>
        <w:pStyle w:val="Informations"/>
        <w:rPr>
          <w:b/>
          <w:bCs/>
          <w:color w:val="1F497D" w:themeColor="text2"/>
          <w:sz w:val="20"/>
          <w:szCs w:val="24"/>
        </w:rPr>
      </w:pPr>
      <w:r w:rsidRPr="0064298D">
        <w:rPr>
          <w:b/>
          <w:bCs/>
          <w:color w:val="1F497D" w:themeColor="text2"/>
          <w:sz w:val="20"/>
          <w:szCs w:val="24"/>
        </w:rPr>
        <w:t xml:space="preserve">User stories effectuées : </w:t>
      </w:r>
    </w:p>
    <w:p w14:paraId="45FC1F19" w14:textId="4E38754B" w:rsidR="00F73AE4" w:rsidRPr="00977886" w:rsidRDefault="00F73AE4" w:rsidP="001A3A87">
      <w:pPr>
        <w:pStyle w:val="Informations"/>
        <w:rPr>
          <w:rStyle w:val="ui-provider"/>
          <w:color w:val="1F497D" w:themeColor="text2"/>
        </w:rPr>
      </w:pPr>
    </w:p>
    <w:p w14:paraId="690F1FC0" w14:textId="3BDDF111"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Parking</w:t>
      </w:r>
    </w:p>
    <w:p w14:paraId="6046FCAC" w14:textId="0A373062"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1 classe sur 2 a été effectuée</w:t>
      </w:r>
    </w:p>
    <w:p w14:paraId="16826E93" w14:textId="5D1F9EC5"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Salle technique</w:t>
      </w:r>
    </w:p>
    <w:p w14:paraId="1D52DE97" w14:textId="2667805C"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Salle d’administration Informatique</w:t>
      </w:r>
    </w:p>
    <w:p w14:paraId="77FBE70C" w14:textId="0C84CF90"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Toilettes D14</w:t>
      </w:r>
    </w:p>
    <w:p w14:paraId="1309F140" w14:textId="77777777" w:rsidR="00977886" w:rsidRPr="00977886" w:rsidRDefault="00977886" w:rsidP="00977886">
      <w:pPr>
        <w:pStyle w:val="Informations"/>
        <w:rPr>
          <w:rStyle w:val="ui-provider"/>
          <w:color w:val="1F497D" w:themeColor="text2"/>
        </w:rPr>
      </w:pPr>
    </w:p>
    <w:p w14:paraId="7BE5B0CD" w14:textId="77777777" w:rsidR="00977886" w:rsidRPr="0064298D" w:rsidRDefault="00977886" w:rsidP="00977886">
      <w:pPr>
        <w:pStyle w:val="Informations"/>
        <w:rPr>
          <w:b/>
          <w:bCs/>
          <w:color w:val="1F497D" w:themeColor="text2"/>
          <w:sz w:val="20"/>
          <w:szCs w:val="24"/>
        </w:rPr>
      </w:pPr>
      <w:r w:rsidRPr="0064298D">
        <w:rPr>
          <w:b/>
          <w:bCs/>
          <w:color w:val="1F497D" w:themeColor="text2"/>
          <w:sz w:val="20"/>
          <w:szCs w:val="24"/>
        </w:rPr>
        <w:t xml:space="preserve">Rétrospective : </w:t>
      </w:r>
    </w:p>
    <w:p w14:paraId="210A4D52" w14:textId="77777777" w:rsidR="00977886" w:rsidRPr="00977886" w:rsidRDefault="00977886" w:rsidP="00977886">
      <w:pPr>
        <w:pStyle w:val="Informations"/>
        <w:rPr>
          <w:rStyle w:val="ui-provider"/>
          <w:color w:val="1F497D" w:themeColor="text2"/>
        </w:rPr>
      </w:pPr>
    </w:p>
    <w:p w14:paraId="4F97C2C9" w14:textId="10627C20" w:rsidR="00977886" w:rsidRDefault="00977886" w:rsidP="00977886">
      <w:pPr>
        <w:pStyle w:val="Informations"/>
        <w:rPr>
          <w:rStyle w:val="ui-provider"/>
          <w:color w:val="1F497D" w:themeColor="text2"/>
        </w:rPr>
      </w:pPr>
      <w:r w:rsidRPr="00977886">
        <w:rPr>
          <w:rStyle w:val="ui-provider"/>
          <w:color w:val="1F497D" w:themeColor="text2"/>
        </w:rPr>
        <w:t xml:space="preserve">Dans ce sprint, les choses ne sont pas forcément allées comme </w:t>
      </w:r>
      <w:r w:rsidR="009D0235" w:rsidRPr="00977886">
        <w:rPr>
          <w:rStyle w:val="ui-provider"/>
          <w:color w:val="1F497D" w:themeColor="text2"/>
        </w:rPr>
        <w:t>prévu</w:t>
      </w:r>
      <w:r w:rsidRPr="00977886">
        <w:rPr>
          <w:rStyle w:val="ui-provider"/>
          <w:color w:val="1F497D" w:themeColor="text2"/>
        </w:rPr>
        <w:t xml:space="preserve">. Thomas a fini 1 salle alors que c'était planifié de faire 2 car </w:t>
      </w:r>
      <w:r w:rsidR="009D0235" w:rsidRPr="00977886">
        <w:rPr>
          <w:rStyle w:val="ui-provider"/>
          <w:color w:val="1F497D" w:themeColor="text2"/>
        </w:rPr>
        <w:t>il ne pensait pas</w:t>
      </w:r>
      <w:r w:rsidRPr="00977886">
        <w:rPr>
          <w:rStyle w:val="ui-provider"/>
          <w:color w:val="1F497D" w:themeColor="text2"/>
        </w:rPr>
        <w:t xml:space="preserve"> mettre autant d'effort dessus qu'il en a mis, Romain n'a pas fini ses deux Classes, mais il a presque fini la salle de Repos. Samuel a fait ses deux salles. On pense qu'on peut mieux faire la semaine prochaine, car cette fois on avait </w:t>
      </w:r>
      <w:r w:rsidR="009D0235" w:rsidRPr="00977886">
        <w:rPr>
          <w:rStyle w:val="ui-provider"/>
          <w:color w:val="1F497D" w:themeColor="text2"/>
        </w:rPr>
        <w:t>un léger souci</w:t>
      </w:r>
      <w:r w:rsidRPr="00977886">
        <w:rPr>
          <w:rStyle w:val="ui-provider"/>
          <w:color w:val="1F497D" w:themeColor="text2"/>
        </w:rPr>
        <w:t xml:space="preserve"> de gestion de temps.</w:t>
      </w:r>
    </w:p>
    <w:p w14:paraId="4E625972" w14:textId="77777777" w:rsidR="00F7272F" w:rsidRDefault="00F7272F" w:rsidP="00977886">
      <w:pPr>
        <w:pStyle w:val="Informations"/>
        <w:rPr>
          <w:rStyle w:val="ui-provider"/>
          <w:color w:val="1F497D" w:themeColor="text2"/>
        </w:rPr>
      </w:pPr>
    </w:p>
    <w:p w14:paraId="15DC6605" w14:textId="77777777" w:rsidR="00737AE0" w:rsidRDefault="00737AE0" w:rsidP="00977886">
      <w:pPr>
        <w:pStyle w:val="Informations"/>
        <w:rPr>
          <w:rStyle w:val="ui-provider"/>
          <w:color w:val="1F497D" w:themeColor="text2"/>
        </w:rPr>
      </w:pPr>
    </w:p>
    <w:p w14:paraId="7850C150" w14:textId="77777777" w:rsidR="00F7272F" w:rsidRDefault="00F7272F" w:rsidP="00F7272F">
      <w:pPr>
        <w:pStyle w:val="Informations"/>
        <w:rPr>
          <w:b/>
          <w:bCs/>
          <w:color w:val="1F497D" w:themeColor="text2"/>
          <w:sz w:val="28"/>
          <w:szCs w:val="36"/>
          <w:u w:val="single"/>
        </w:rPr>
      </w:pPr>
      <w:r w:rsidRPr="00487AB7">
        <w:rPr>
          <w:b/>
          <w:bCs/>
          <w:color w:val="1F497D" w:themeColor="text2"/>
          <w:sz w:val="28"/>
          <w:szCs w:val="36"/>
          <w:u w:val="single"/>
        </w:rPr>
        <w:t>Sprint 4</w:t>
      </w:r>
    </w:p>
    <w:p w14:paraId="4D151FE2" w14:textId="77777777" w:rsidR="00F7272F" w:rsidRPr="00487AB7" w:rsidRDefault="00F7272F" w:rsidP="00F7272F">
      <w:pPr>
        <w:pStyle w:val="Informations"/>
        <w:rPr>
          <w:b/>
          <w:bCs/>
          <w:color w:val="1F497D" w:themeColor="text2"/>
          <w:sz w:val="28"/>
          <w:szCs w:val="36"/>
          <w:u w:val="single"/>
        </w:rPr>
      </w:pPr>
    </w:p>
    <w:p w14:paraId="3E750AD3" w14:textId="77777777" w:rsidR="00F7272F" w:rsidRDefault="00F7272F" w:rsidP="00F7272F">
      <w:pPr>
        <w:pStyle w:val="Informations"/>
        <w:rPr>
          <w:b/>
          <w:bCs/>
          <w:color w:val="1F497D" w:themeColor="text2"/>
          <w:sz w:val="20"/>
          <w:szCs w:val="24"/>
        </w:rPr>
      </w:pPr>
      <w:r w:rsidRPr="00487AB7">
        <w:rPr>
          <w:b/>
          <w:bCs/>
          <w:color w:val="1F497D" w:themeColor="text2"/>
          <w:sz w:val="20"/>
          <w:szCs w:val="24"/>
        </w:rPr>
        <w:t>User stories effectués :</w:t>
      </w:r>
    </w:p>
    <w:p w14:paraId="2B2D25CF" w14:textId="77777777" w:rsidR="00F7272F" w:rsidRPr="00487AB7" w:rsidRDefault="00F7272F" w:rsidP="00F7272F">
      <w:pPr>
        <w:pStyle w:val="Informations"/>
        <w:rPr>
          <w:b/>
          <w:bCs/>
          <w:color w:val="1F497D" w:themeColor="text2"/>
          <w:sz w:val="20"/>
          <w:szCs w:val="24"/>
        </w:rPr>
      </w:pPr>
    </w:p>
    <w:p w14:paraId="7E1031EA" w14:textId="77777777" w:rsidR="00F7272F" w:rsidRPr="00487AB7" w:rsidRDefault="00F7272F" w:rsidP="00F7272F">
      <w:pPr>
        <w:pStyle w:val="Informations"/>
        <w:numPr>
          <w:ilvl w:val="0"/>
          <w:numId w:val="9"/>
        </w:numPr>
        <w:rPr>
          <w:rStyle w:val="ui-provider"/>
          <w:color w:val="1F497D" w:themeColor="text2"/>
        </w:rPr>
      </w:pPr>
      <w:r w:rsidRPr="00487AB7">
        <w:rPr>
          <w:rStyle w:val="ui-provider"/>
          <w:color w:val="1F497D" w:themeColor="text2"/>
        </w:rPr>
        <w:t>Classe (D16)</w:t>
      </w:r>
    </w:p>
    <w:p w14:paraId="4E57D54B" w14:textId="77777777" w:rsidR="00F7272F" w:rsidRPr="00487AB7" w:rsidRDefault="00F7272F" w:rsidP="00F7272F">
      <w:pPr>
        <w:pStyle w:val="Informations"/>
        <w:numPr>
          <w:ilvl w:val="0"/>
          <w:numId w:val="9"/>
        </w:numPr>
        <w:rPr>
          <w:rStyle w:val="ui-provider"/>
          <w:color w:val="1F497D" w:themeColor="text2"/>
        </w:rPr>
      </w:pPr>
      <w:r w:rsidRPr="00487AB7">
        <w:rPr>
          <w:rStyle w:val="ui-provider"/>
          <w:color w:val="1F497D" w:themeColor="text2"/>
        </w:rPr>
        <w:t>Salle de repos (fini)</w:t>
      </w:r>
    </w:p>
    <w:p w14:paraId="1A9E7EAE" w14:textId="77777777" w:rsidR="00F7272F" w:rsidRPr="00487AB7" w:rsidRDefault="00F7272F" w:rsidP="00F7272F">
      <w:pPr>
        <w:pStyle w:val="Informations"/>
        <w:numPr>
          <w:ilvl w:val="0"/>
          <w:numId w:val="9"/>
        </w:numPr>
        <w:rPr>
          <w:rStyle w:val="ui-provider"/>
          <w:color w:val="1F497D" w:themeColor="text2"/>
        </w:rPr>
      </w:pPr>
      <w:r w:rsidRPr="00487AB7">
        <w:rPr>
          <w:rStyle w:val="ui-provider"/>
          <w:color w:val="1F497D" w:themeColor="text2"/>
        </w:rPr>
        <w:t>Salle de réserve</w:t>
      </w:r>
    </w:p>
    <w:p w14:paraId="4D6EAA48" w14:textId="77777777" w:rsidR="00F7272F" w:rsidRDefault="00F7272F" w:rsidP="00F7272F">
      <w:pPr>
        <w:pStyle w:val="Informations"/>
        <w:numPr>
          <w:ilvl w:val="0"/>
          <w:numId w:val="9"/>
        </w:numPr>
        <w:rPr>
          <w:rStyle w:val="ui-provider"/>
          <w:color w:val="1F497D" w:themeColor="text2"/>
        </w:rPr>
      </w:pPr>
      <w:r w:rsidRPr="00487AB7">
        <w:rPr>
          <w:rStyle w:val="ui-provider"/>
          <w:color w:val="1F497D" w:themeColor="text2"/>
        </w:rPr>
        <w:t>Librairie informatique</w:t>
      </w:r>
    </w:p>
    <w:p w14:paraId="29877A87" w14:textId="77777777" w:rsidR="00F7272F" w:rsidRDefault="00F7272F" w:rsidP="00F7272F">
      <w:pPr>
        <w:pStyle w:val="Informations"/>
        <w:rPr>
          <w:rStyle w:val="ui-provider"/>
          <w:color w:val="1F497D" w:themeColor="text2"/>
        </w:rPr>
      </w:pPr>
    </w:p>
    <w:p w14:paraId="4D7455DF" w14:textId="77777777" w:rsidR="00F7272F" w:rsidRDefault="00F7272F" w:rsidP="00F7272F">
      <w:pPr>
        <w:pStyle w:val="Informations"/>
        <w:rPr>
          <w:b/>
          <w:bCs/>
          <w:color w:val="1F497D" w:themeColor="text2"/>
          <w:sz w:val="20"/>
          <w:szCs w:val="24"/>
        </w:rPr>
      </w:pPr>
      <w:r w:rsidRPr="00487945">
        <w:rPr>
          <w:b/>
          <w:bCs/>
          <w:color w:val="1F497D" w:themeColor="text2"/>
          <w:sz w:val="20"/>
          <w:szCs w:val="24"/>
        </w:rPr>
        <w:t xml:space="preserve">Rétrospective : </w:t>
      </w:r>
    </w:p>
    <w:p w14:paraId="0F590389" w14:textId="77777777" w:rsidR="00383CE3" w:rsidRDefault="00383CE3" w:rsidP="00F7272F">
      <w:pPr>
        <w:pStyle w:val="Informations"/>
        <w:rPr>
          <w:b/>
          <w:bCs/>
          <w:color w:val="1F497D" w:themeColor="text2"/>
          <w:sz w:val="20"/>
          <w:szCs w:val="24"/>
        </w:rPr>
      </w:pPr>
    </w:p>
    <w:p w14:paraId="66ABC50E" w14:textId="2AC0C932" w:rsidR="00383CE3" w:rsidRPr="00383CE3" w:rsidRDefault="00383CE3" w:rsidP="00F7272F">
      <w:pPr>
        <w:pStyle w:val="Informations"/>
        <w:rPr>
          <w:rStyle w:val="ui-provider"/>
        </w:rPr>
      </w:pPr>
      <w:r w:rsidRPr="00383CE3">
        <w:rPr>
          <w:rStyle w:val="ui-provider"/>
          <w:color w:val="1F497D" w:themeColor="text2"/>
        </w:rPr>
        <w:t xml:space="preserve">Ce sprint s’est déroulé exactement comme prévu. Nous avons eu aucun souci et les objets dans le </w:t>
      </w:r>
      <w:r w:rsidR="00DD54F9" w:rsidRPr="00383CE3">
        <w:rPr>
          <w:rStyle w:val="ui-provider"/>
          <w:color w:val="1F497D" w:themeColor="text2"/>
        </w:rPr>
        <w:t>back log</w:t>
      </w:r>
      <w:r w:rsidRPr="00383CE3">
        <w:rPr>
          <w:rStyle w:val="ui-provider"/>
          <w:color w:val="1F497D" w:themeColor="text2"/>
        </w:rPr>
        <w:t xml:space="preserve"> ont duré la bonne longueur. Ce sprint devrait être la base pour les derniers sprints, et nous devrons faire en sorte de mettre les mêmes valeurs d’efforts pour les sprints suivants. Mais on pense également qu'on pourra faire mieux, car comparé aux autres sprints, la vélocité cette fois était de 6, alors que les autres sprints ils étaient de 26 et 14.</w:t>
      </w:r>
    </w:p>
    <w:p w14:paraId="030F3B22" w14:textId="77777777" w:rsidR="00F7272F" w:rsidRPr="00487AB7" w:rsidRDefault="00F7272F" w:rsidP="00F7272F">
      <w:pPr>
        <w:pStyle w:val="Informations"/>
        <w:rPr>
          <w:rStyle w:val="ui-provider"/>
          <w:color w:val="1F497D" w:themeColor="text2"/>
        </w:rPr>
      </w:pPr>
    </w:p>
    <w:p w14:paraId="7A5C4923" w14:textId="77777777" w:rsidR="00F7272F" w:rsidRPr="00977886" w:rsidRDefault="00F7272F" w:rsidP="00F7272F">
      <w:pPr>
        <w:pStyle w:val="Informations"/>
        <w:rPr>
          <w:rStyle w:val="ui-provider"/>
          <w:color w:val="1F497D" w:themeColor="text2"/>
        </w:rPr>
      </w:pPr>
    </w:p>
    <w:p w14:paraId="00442352" w14:textId="77777777" w:rsidR="00487AB7" w:rsidRPr="00487AB7" w:rsidRDefault="00487AB7" w:rsidP="00977886">
      <w:pPr>
        <w:pStyle w:val="Informations"/>
        <w:rPr>
          <w:b/>
          <w:bCs/>
          <w:sz w:val="28"/>
          <w:szCs w:val="36"/>
          <w:u w:val="single"/>
        </w:rPr>
      </w:pPr>
    </w:p>
    <w:p w14:paraId="5011A1DE" w14:textId="77777777" w:rsidR="00505421" w:rsidRPr="007F30AE" w:rsidRDefault="00F16ADE" w:rsidP="008E53F9">
      <w:pPr>
        <w:pStyle w:val="Titre2"/>
      </w:pPr>
      <w:bookmarkStart w:id="43" w:name="_Toc165991758"/>
      <w:bookmarkEnd w:id="42"/>
      <w:r>
        <w:t xml:space="preserve">Journal de </w:t>
      </w:r>
      <w:r w:rsidR="00E07F66">
        <w:t>travail</w:t>
      </w:r>
      <w:bookmarkEnd w:id="43"/>
    </w:p>
    <w:p w14:paraId="4F7B9D36" w14:textId="77777777" w:rsidR="00E07F66" w:rsidRDefault="00E07F66" w:rsidP="002B1E09">
      <w:pPr>
        <w:pStyle w:val="Informations"/>
      </w:pPr>
    </w:p>
    <w:p w14:paraId="544AF91B" w14:textId="77777777" w:rsidR="00E07F66" w:rsidRDefault="00E07F66" w:rsidP="002B1E09">
      <w:pPr>
        <w:pStyle w:val="Informations"/>
      </w:pPr>
      <w:r>
        <w:t>En ici quel est le format du journal de travail et comment il va être maintenu tout au long du projet.</w:t>
      </w:r>
    </w:p>
    <w:p w14:paraId="5B436E81" w14:textId="77777777" w:rsidR="00505421" w:rsidRDefault="00E07F66" w:rsidP="00E07F66">
      <w:pPr>
        <w:pStyle w:val="Informations"/>
      </w:pPr>
      <w:r>
        <w:t>Ne pas mettre le journal de travail lui-même ici ! (mais on peut mettre une référence sur un fichier externe).</w:t>
      </w:r>
    </w:p>
    <w:p w14:paraId="2A1485B4" w14:textId="727A0150" w:rsidR="00053B07" w:rsidRDefault="00053B07" w:rsidP="00053B07">
      <w:pPr>
        <w:pStyle w:val="Informations"/>
        <w:ind w:left="0"/>
      </w:pPr>
    </w:p>
    <w:p w14:paraId="5D26AA1A" w14:textId="644A64F2" w:rsidR="00053B07" w:rsidRDefault="00053B07" w:rsidP="00053B07">
      <w:pPr>
        <w:pStyle w:val="Titre2"/>
      </w:pPr>
      <w:bookmarkStart w:id="44" w:name="_Toc165991759"/>
      <w:r>
        <w:t>Processus d’intégration</w:t>
      </w:r>
      <w:bookmarkEnd w:id="44"/>
    </w:p>
    <w:p w14:paraId="7C730555" w14:textId="77777777" w:rsidR="00F353FD" w:rsidRDefault="00F353FD" w:rsidP="00F353FD">
      <w:pPr>
        <w:pStyle w:val="Retraitcorpsdetexte"/>
      </w:pPr>
    </w:p>
    <w:p w14:paraId="1FABA212" w14:textId="563F6EA8" w:rsidR="00F353FD" w:rsidRPr="005D160D" w:rsidRDefault="00F353FD" w:rsidP="00F353FD">
      <w:pPr>
        <w:pStyle w:val="Retraitcorpsdetexte"/>
        <w:rPr>
          <w:rStyle w:val="ui-provider"/>
          <w:color w:val="1F497D" w:themeColor="text2"/>
          <w:sz w:val="16"/>
        </w:rPr>
      </w:pPr>
      <w:r w:rsidRPr="005D160D">
        <w:rPr>
          <w:rStyle w:val="ui-provider"/>
          <w:color w:val="1F497D" w:themeColor="text2"/>
          <w:sz w:val="16"/>
        </w:rPr>
        <w:t xml:space="preserve">Pour l’intégration, nous avons pris chaque fichier sh3d de chaque membre de l’équipe, puis nous avons d’abords effacé tout sauf la salle qui a été </w:t>
      </w:r>
      <w:r w:rsidR="005122F8" w:rsidRPr="005D160D">
        <w:rPr>
          <w:rStyle w:val="ui-provider"/>
          <w:color w:val="1F497D" w:themeColor="text2"/>
          <w:sz w:val="16"/>
        </w:rPr>
        <w:t>créé</w:t>
      </w:r>
      <w:r w:rsidRPr="005D160D">
        <w:rPr>
          <w:rStyle w:val="ui-provider"/>
          <w:color w:val="1F497D" w:themeColor="text2"/>
          <w:sz w:val="16"/>
        </w:rPr>
        <w:t>. Ensuite, on a fait CTRL+C et nous l’avons collé sur le fichier principal qui aura toutes les salles collées, avec CTRL+V.</w:t>
      </w:r>
    </w:p>
    <w:p w14:paraId="44F321B5" w14:textId="77777777" w:rsidR="007F30AE" w:rsidRPr="007F30AE" w:rsidRDefault="007F30AE" w:rsidP="008E53F9">
      <w:pPr>
        <w:pStyle w:val="Titre1"/>
      </w:pPr>
      <w:bookmarkStart w:id="45" w:name="_Toc532179966"/>
      <w:bookmarkStart w:id="46" w:name="_Toc165969650"/>
      <w:bookmarkStart w:id="47" w:name="_Toc165991760"/>
      <w:r w:rsidRPr="007F30AE">
        <w:t>Tests</w:t>
      </w:r>
      <w:bookmarkEnd w:id="45"/>
      <w:bookmarkEnd w:id="46"/>
      <w:bookmarkEnd w:id="47"/>
    </w:p>
    <w:p w14:paraId="3E60E43C" w14:textId="77777777" w:rsidR="005C1848" w:rsidRDefault="005C1848" w:rsidP="008E53F9">
      <w:pPr>
        <w:pStyle w:val="Titre2"/>
      </w:pPr>
      <w:bookmarkStart w:id="48" w:name="_Toc165991761"/>
      <w:bookmarkStart w:id="49" w:name="_Toc532179968"/>
      <w:bookmarkStart w:id="50" w:name="_Toc165969652"/>
      <w:bookmarkStart w:id="51" w:name="_Ref308525868"/>
      <w:r>
        <w:t>Stratégie de test</w:t>
      </w:r>
      <w:bookmarkEnd w:id="48"/>
    </w:p>
    <w:p w14:paraId="2620B694" w14:textId="149D1E7C" w:rsidR="005C1848" w:rsidRPr="005C0BD1" w:rsidRDefault="00000937" w:rsidP="005C1848">
      <w:pPr>
        <w:pStyle w:val="Informations"/>
        <w:rPr>
          <w:rStyle w:val="ui-provider"/>
          <w:color w:val="1F497D" w:themeColor="text2"/>
        </w:rPr>
      </w:pPr>
      <w:r w:rsidRPr="005C0BD1">
        <w:rPr>
          <w:rStyle w:val="ui-provider"/>
          <w:color w:val="1F497D" w:themeColor="text2"/>
        </w:rPr>
        <w:t>Pour la stratégie de test, on commence avec le Sprint Review, et on vérifie la pièce créée sur le poste où elle a été créée. Ensuite, on compare la pièce avec les tests d’acceptance puis on vérifie si tout est juste.</w:t>
      </w:r>
      <w:r w:rsidR="0060761D" w:rsidRPr="005C0BD1">
        <w:rPr>
          <w:rStyle w:val="ui-provider"/>
          <w:color w:val="1F497D" w:themeColor="text2"/>
        </w:rPr>
        <w:t xml:space="preserve"> On fait cela avec toutes les pièces. Pour l’intégration, Samuel va prendre toutes les pièces qui seront envoyées par Teams, et il va les copier </w:t>
      </w:r>
      <w:r w:rsidR="0040565E" w:rsidRPr="005C0BD1">
        <w:rPr>
          <w:rStyle w:val="ui-provider"/>
          <w:color w:val="1F497D" w:themeColor="text2"/>
        </w:rPr>
        <w:t>depuis le fichier de la pièce, et coller sur le fichier d’intégration. On vérifie que les salles sont posées sur la salle qui a été attribuée, et pas deux salles sur le même endroit. Après ça on sauvegarde et on le dépose dans le répertoire de Livrables.</w:t>
      </w:r>
    </w:p>
    <w:p w14:paraId="50090B01" w14:textId="77777777" w:rsidR="007F30AE" w:rsidRPr="007F30AE" w:rsidRDefault="007F30AE" w:rsidP="008E53F9">
      <w:pPr>
        <w:pStyle w:val="Titre2"/>
      </w:pPr>
      <w:bookmarkStart w:id="52" w:name="_Toc165991762"/>
      <w:r w:rsidRPr="007F30AE">
        <w:t>Dossier des tests</w:t>
      </w:r>
      <w:bookmarkEnd w:id="49"/>
      <w:bookmarkEnd w:id="50"/>
      <w:bookmarkEnd w:id="51"/>
      <w:bookmarkEnd w:id="52"/>
    </w:p>
    <w:p w14:paraId="4BDE36D0" w14:textId="77777777" w:rsidR="002C3BAF" w:rsidRDefault="002C3BAF" w:rsidP="008D69E8">
      <w:pPr>
        <w:pStyle w:val="Titre3"/>
        <w:numPr>
          <w:ilvl w:val="0"/>
          <w:numId w:val="0"/>
        </w:numPr>
        <w:ind w:left="1814" w:hanging="680"/>
      </w:pPr>
      <w:bookmarkStart w:id="53" w:name="_Toc165991763"/>
      <w:r>
        <w:t>Sprint 1</w:t>
      </w:r>
    </w:p>
    <w:p w14:paraId="26E9A7F9" w14:textId="77777777" w:rsidR="002C3BAF" w:rsidRDefault="002C3BAF" w:rsidP="008D69E8">
      <w:pPr>
        <w:pStyle w:val="Titre3"/>
        <w:numPr>
          <w:ilvl w:val="0"/>
          <w:numId w:val="0"/>
        </w:numPr>
        <w:ind w:left="1134"/>
      </w:pPr>
      <w:r>
        <w:t>Sprint 2</w:t>
      </w:r>
    </w:p>
    <w:p w14:paraId="6CDDD033" w14:textId="77777777" w:rsidR="002C3BAF" w:rsidRDefault="002C3BAF" w:rsidP="002C3BAF">
      <w:pPr>
        <w:pStyle w:val="Titre4"/>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01"/>
        <w:gridCol w:w="6662"/>
        <w:gridCol w:w="597"/>
      </w:tblGrid>
      <w:tr w:rsidR="002C3BAF" w14:paraId="207AD6E0" w14:textId="77777777" w:rsidTr="00277947">
        <w:tc>
          <w:tcPr>
            <w:tcW w:w="0" w:type="auto"/>
          </w:tcPr>
          <w:p w14:paraId="14891F14" w14:textId="77777777" w:rsidR="002C3BAF" w:rsidRDefault="002C3BAF" w:rsidP="00277947">
            <w:r>
              <w:t>2 bench</w:t>
            </w:r>
          </w:p>
        </w:tc>
        <w:tc>
          <w:tcPr>
            <w:tcW w:w="0" w:type="auto"/>
          </w:tcPr>
          <w:p w14:paraId="6B7A0121" w14:textId="77777777" w:rsidR="002C3BAF" w:rsidRDefault="002C3BAF" w:rsidP="00277947">
            <w:r>
              <w:t>Il y a 2 bench simple</w:t>
            </w:r>
          </w:p>
        </w:tc>
        <w:tc>
          <w:tcPr>
            <w:tcW w:w="0" w:type="auto"/>
          </w:tcPr>
          <w:p w14:paraId="428A380A" w14:textId="77777777" w:rsidR="002C3BAF" w:rsidRDefault="002C3BAF" w:rsidP="00277947">
            <w:r>
              <w:t>OK</w:t>
            </w:r>
          </w:p>
          <w:p w14:paraId="4B94A495" w14:textId="77777777" w:rsidR="002C3BAF" w:rsidRDefault="002C3BAF" w:rsidP="00277947">
            <w:r>
              <w:t>30 Apr</w:t>
            </w:r>
          </w:p>
        </w:tc>
      </w:tr>
      <w:tr w:rsidR="002C3BAF" w14:paraId="4B7692A5" w14:textId="77777777" w:rsidTr="00277947">
        <w:tc>
          <w:tcPr>
            <w:tcW w:w="0" w:type="auto"/>
          </w:tcPr>
          <w:p w14:paraId="239214B0" w14:textId="77777777" w:rsidR="002C3BAF" w:rsidRDefault="002C3BAF" w:rsidP="00277947">
            <w:r>
              <w:t>1 leg press</w:t>
            </w:r>
          </w:p>
        </w:tc>
        <w:tc>
          <w:tcPr>
            <w:tcW w:w="0" w:type="auto"/>
          </w:tcPr>
          <w:p w14:paraId="36305817" w14:textId="77777777" w:rsidR="002C3BAF" w:rsidRDefault="002C3BAF" w:rsidP="00277947">
            <w:r>
              <w:t>Il y a 1 leg press</w:t>
            </w:r>
          </w:p>
        </w:tc>
        <w:tc>
          <w:tcPr>
            <w:tcW w:w="0" w:type="auto"/>
          </w:tcPr>
          <w:p w14:paraId="77B02E03" w14:textId="77777777" w:rsidR="002C3BAF" w:rsidRDefault="002C3BAF" w:rsidP="00277947">
            <w:r>
              <w:t>OK</w:t>
            </w:r>
          </w:p>
          <w:p w14:paraId="3CE22A1E" w14:textId="77777777" w:rsidR="002C3BAF" w:rsidRDefault="002C3BAF" w:rsidP="00277947">
            <w:r>
              <w:t>30 Apr</w:t>
            </w:r>
          </w:p>
        </w:tc>
      </w:tr>
      <w:tr w:rsidR="002C3BAF" w14:paraId="721DC827" w14:textId="77777777" w:rsidTr="00277947">
        <w:tc>
          <w:tcPr>
            <w:tcW w:w="0" w:type="auto"/>
          </w:tcPr>
          <w:p w14:paraId="1EE4A44D" w14:textId="77777777" w:rsidR="002C3BAF" w:rsidRDefault="002C3BAF" w:rsidP="00277947">
            <w:r>
              <w:t>1 leg curl</w:t>
            </w:r>
          </w:p>
        </w:tc>
        <w:tc>
          <w:tcPr>
            <w:tcW w:w="0" w:type="auto"/>
          </w:tcPr>
          <w:p w14:paraId="447FE814" w14:textId="77777777" w:rsidR="002C3BAF" w:rsidRDefault="002C3BAF" w:rsidP="00277947">
            <w:r>
              <w:t>Il y a 1 leg curl</w:t>
            </w:r>
          </w:p>
        </w:tc>
        <w:tc>
          <w:tcPr>
            <w:tcW w:w="0" w:type="auto"/>
          </w:tcPr>
          <w:p w14:paraId="79F71364" w14:textId="77777777" w:rsidR="002C3BAF" w:rsidRDefault="002C3BAF" w:rsidP="00277947">
            <w:r>
              <w:t>OK</w:t>
            </w:r>
          </w:p>
          <w:p w14:paraId="16AFD226" w14:textId="77777777" w:rsidR="002C3BAF" w:rsidRDefault="002C3BAF" w:rsidP="00277947">
            <w:r>
              <w:t>30 Apr</w:t>
            </w:r>
          </w:p>
        </w:tc>
      </w:tr>
      <w:tr w:rsidR="002C3BAF" w14:paraId="13FDE9E6" w14:textId="77777777" w:rsidTr="00277947">
        <w:tc>
          <w:tcPr>
            <w:tcW w:w="0" w:type="auto"/>
          </w:tcPr>
          <w:p w14:paraId="7B9483E3" w14:textId="77777777" w:rsidR="002C3BAF" w:rsidRDefault="002C3BAF" w:rsidP="00277947">
            <w:r>
              <w:t>1 leg extension</w:t>
            </w:r>
          </w:p>
        </w:tc>
        <w:tc>
          <w:tcPr>
            <w:tcW w:w="0" w:type="auto"/>
          </w:tcPr>
          <w:p w14:paraId="0B94A842" w14:textId="77777777" w:rsidR="002C3BAF" w:rsidRDefault="002C3BAF" w:rsidP="00277947">
            <w:r>
              <w:t>Il y a 1 leg extension</w:t>
            </w:r>
          </w:p>
        </w:tc>
        <w:tc>
          <w:tcPr>
            <w:tcW w:w="0" w:type="auto"/>
          </w:tcPr>
          <w:p w14:paraId="6107AB24" w14:textId="77777777" w:rsidR="002C3BAF" w:rsidRDefault="002C3BAF" w:rsidP="00277947">
            <w:r>
              <w:t>OK</w:t>
            </w:r>
          </w:p>
          <w:p w14:paraId="7E3D62A2" w14:textId="77777777" w:rsidR="002C3BAF" w:rsidRDefault="002C3BAF" w:rsidP="00277947">
            <w:r>
              <w:t>30 Apr</w:t>
            </w:r>
          </w:p>
        </w:tc>
      </w:tr>
      <w:tr w:rsidR="002C3BAF" w14:paraId="3BF6252A" w14:textId="77777777" w:rsidTr="00277947">
        <w:tc>
          <w:tcPr>
            <w:tcW w:w="0" w:type="auto"/>
          </w:tcPr>
          <w:p w14:paraId="0F02D893" w14:textId="77777777" w:rsidR="002C3BAF" w:rsidRDefault="002C3BAF" w:rsidP="00277947">
            <w:r>
              <w:t>2 Cable machine</w:t>
            </w:r>
          </w:p>
        </w:tc>
        <w:tc>
          <w:tcPr>
            <w:tcW w:w="0" w:type="auto"/>
          </w:tcPr>
          <w:p w14:paraId="7B3B45D5" w14:textId="77777777" w:rsidR="002C3BAF" w:rsidRDefault="002C3BAF" w:rsidP="00277947">
            <w:r>
              <w:t>Il y a 2 cable machine</w:t>
            </w:r>
          </w:p>
        </w:tc>
        <w:tc>
          <w:tcPr>
            <w:tcW w:w="0" w:type="auto"/>
          </w:tcPr>
          <w:p w14:paraId="2BF2F2B1" w14:textId="77777777" w:rsidR="002C3BAF" w:rsidRDefault="002C3BAF" w:rsidP="00277947">
            <w:r>
              <w:t>OK</w:t>
            </w:r>
          </w:p>
          <w:p w14:paraId="225542F3" w14:textId="77777777" w:rsidR="002C3BAF" w:rsidRDefault="002C3BAF" w:rsidP="00277947">
            <w:r>
              <w:lastRenderedPageBreak/>
              <w:t>30 Apr</w:t>
            </w:r>
          </w:p>
        </w:tc>
      </w:tr>
      <w:tr w:rsidR="002C3BAF" w14:paraId="5F5076EF" w14:textId="77777777" w:rsidTr="00277947">
        <w:tc>
          <w:tcPr>
            <w:tcW w:w="0" w:type="auto"/>
          </w:tcPr>
          <w:p w14:paraId="6CFCA1A2" w14:textId="77777777" w:rsidR="002C3BAF" w:rsidRDefault="002C3BAF" w:rsidP="00277947">
            <w:r>
              <w:lastRenderedPageBreak/>
              <w:t>3 Machine de cardio</w:t>
            </w:r>
          </w:p>
        </w:tc>
        <w:tc>
          <w:tcPr>
            <w:tcW w:w="0" w:type="auto"/>
          </w:tcPr>
          <w:p w14:paraId="32D1BAD7" w14:textId="77777777" w:rsidR="002C3BAF" w:rsidRDefault="002C3BAF" w:rsidP="00277947">
            <w:r>
              <w:t>Il y a 2 vélo d'appartement &amp; 1 tapis de course</w:t>
            </w:r>
          </w:p>
        </w:tc>
        <w:tc>
          <w:tcPr>
            <w:tcW w:w="0" w:type="auto"/>
          </w:tcPr>
          <w:p w14:paraId="32F98EAA" w14:textId="77777777" w:rsidR="002C3BAF" w:rsidRDefault="002C3BAF" w:rsidP="00277947">
            <w:r>
              <w:t>OK</w:t>
            </w:r>
          </w:p>
          <w:p w14:paraId="2AE2F151" w14:textId="77777777" w:rsidR="002C3BAF" w:rsidRDefault="002C3BAF" w:rsidP="00277947">
            <w:r>
              <w:t>6 May</w:t>
            </w:r>
          </w:p>
        </w:tc>
      </w:tr>
      <w:tr w:rsidR="002C3BAF" w14:paraId="07A437EB" w14:textId="77777777" w:rsidTr="00277947">
        <w:tc>
          <w:tcPr>
            <w:tcW w:w="0" w:type="auto"/>
          </w:tcPr>
          <w:p w14:paraId="2CEF85BE" w14:textId="77777777" w:rsidR="002C3BAF" w:rsidRDefault="002C3BAF" w:rsidP="00277947">
            <w:r>
              <w:t>3 power rack</w:t>
            </w:r>
          </w:p>
        </w:tc>
        <w:tc>
          <w:tcPr>
            <w:tcW w:w="0" w:type="auto"/>
          </w:tcPr>
          <w:p w14:paraId="7BEA9878" w14:textId="77777777" w:rsidR="002C3BAF" w:rsidRDefault="002C3BAF" w:rsidP="00277947">
            <w:r>
              <w:t>Il y a 3 power rack</w:t>
            </w:r>
          </w:p>
        </w:tc>
        <w:tc>
          <w:tcPr>
            <w:tcW w:w="0" w:type="auto"/>
          </w:tcPr>
          <w:p w14:paraId="71E83A9D" w14:textId="77777777" w:rsidR="002C3BAF" w:rsidRDefault="002C3BAF" w:rsidP="00277947">
            <w:r>
              <w:t>OK</w:t>
            </w:r>
          </w:p>
          <w:p w14:paraId="751D7F29" w14:textId="77777777" w:rsidR="002C3BAF" w:rsidRDefault="002C3BAF" w:rsidP="00277947">
            <w:r>
              <w:t>30 Apr</w:t>
            </w:r>
          </w:p>
        </w:tc>
      </w:tr>
      <w:tr w:rsidR="002C3BAF" w14:paraId="5FBB73BA" w14:textId="77777777" w:rsidTr="00277947">
        <w:tc>
          <w:tcPr>
            <w:tcW w:w="0" w:type="auto"/>
          </w:tcPr>
          <w:p w14:paraId="4201D4C3" w14:textId="77777777" w:rsidR="002C3BAF" w:rsidRDefault="002C3BAF" w:rsidP="00277947">
            <w:r>
              <w:t>Lot haltère</w:t>
            </w:r>
          </w:p>
        </w:tc>
        <w:tc>
          <w:tcPr>
            <w:tcW w:w="0" w:type="auto"/>
          </w:tcPr>
          <w:p w14:paraId="5B4C24FD" w14:textId="77777777" w:rsidR="002C3BAF" w:rsidRDefault="002C3BAF" w:rsidP="00277947">
            <w:r>
              <w:t>Il y a deux paire d'haltère de 2kg à 60kg</w:t>
            </w:r>
          </w:p>
        </w:tc>
        <w:tc>
          <w:tcPr>
            <w:tcW w:w="0" w:type="auto"/>
          </w:tcPr>
          <w:p w14:paraId="1333EA2F" w14:textId="77777777" w:rsidR="002C3BAF" w:rsidRDefault="002C3BAF" w:rsidP="00277947">
            <w:r>
              <w:t>OK</w:t>
            </w:r>
          </w:p>
          <w:p w14:paraId="49ABD29B" w14:textId="77777777" w:rsidR="002C3BAF" w:rsidRDefault="002C3BAF" w:rsidP="00277947">
            <w:r>
              <w:t>30 Apr</w:t>
            </w:r>
          </w:p>
        </w:tc>
      </w:tr>
      <w:tr w:rsidR="002C3BAF" w14:paraId="2DD54B3E" w14:textId="77777777" w:rsidTr="00277947">
        <w:tc>
          <w:tcPr>
            <w:tcW w:w="0" w:type="auto"/>
          </w:tcPr>
          <w:p w14:paraId="3553843B" w14:textId="77777777" w:rsidR="002C3BAF" w:rsidRDefault="002C3BAF" w:rsidP="00277947">
            <w:r>
              <w:t>Poids</w:t>
            </w:r>
          </w:p>
        </w:tc>
        <w:tc>
          <w:tcPr>
            <w:tcW w:w="0" w:type="auto"/>
          </w:tcPr>
          <w:p w14:paraId="6004A738" w14:textId="77777777" w:rsidR="002C3BAF" w:rsidRDefault="002C3BAF" w:rsidP="00277947">
            <w:r>
              <w:t>Il y a 10x 25kg, 10x 20kg, 10x 15kg, 14x 10kg, 16x 5kg, 20x 2,5kg, 20x 2kg, 20x 1kg plate</w:t>
            </w:r>
          </w:p>
        </w:tc>
        <w:tc>
          <w:tcPr>
            <w:tcW w:w="0" w:type="auto"/>
          </w:tcPr>
          <w:p w14:paraId="2D8FFCBE" w14:textId="77777777" w:rsidR="002C3BAF" w:rsidRDefault="002C3BAF" w:rsidP="00277947">
            <w:r>
              <w:t>OK</w:t>
            </w:r>
          </w:p>
          <w:p w14:paraId="07DFBFFF" w14:textId="77777777" w:rsidR="002C3BAF" w:rsidRDefault="002C3BAF" w:rsidP="00277947">
            <w:r>
              <w:t>30 Apr</w:t>
            </w:r>
          </w:p>
        </w:tc>
      </w:tr>
    </w:tbl>
    <w:p w14:paraId="6AB44670" w14:textId="77777777" w:rsidR="002C3BAF" w:rsidRDefault="002C3BAF" w:rsidP="002C3BAF">
      <w:pPr>
        <w:pStyle w:val="Titre4"/>
      </w:pPr>
      <w:r>
        <w:t>Un endroit pour manger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22"/>
        <w:gridCol w:w="6648"/>
        <w:gridCol w:w="590"/>
      </w:tblGrid>
      <w:tr w:rsidR="002C3BAF" w14:paraId="1B5F1BF6" w14:textId="77777777" w:rsidTr="00277947">
        <w:tc>
          <w:tcPr>
            <w:tcW w:w="0" w:type="auto"/>
          </w:tcPr>
          <w:p w14:paraId="20FF2A61" w14:textId="77777777" w:rsidR="002C3BAF" w:rsidRDefault="002C3BAF" w:rsidP="00277947">
            <w:r>
              <w:t>Parasols</w:t>
            </w:r>
          </w:p>
        </w:tc>
        <w:tc>
          <w:tcPr>
            <w:tcW w:w="0" w:type="auto"/>
          </w:tcPr>
          <w:p w14:paraId="78099018" w14:textId="77777777" w:rsidR="002C3BAF" w:rsidRDefault="002C3BAF" w:rsidP="00277947">
            <w:r>
              <w:t>Il y a un parasol par table</w:t>
            </w:r>
          </w:p>
        </w:tc>
        <w:tc>
          <w:tcPr>
            <w:tcW w:w="0" w:type="auto"/>
          </w:tcPr>
          <w:p w14:paraId="21E9E627" w14:textId="77777777" w:rsidR="002C3BAF" w:rsidRDefault="002C3BAF" w:rsidP="00277947">
            <w:r>
              <w:t>OK</w:t>
            </w:r>
          </w:p>
          <w:p w14:paraId="252F1C58" w14:textId="77777777" w:rsidR="002C3BAF" w:rsidRDefault="002C3BAF" w:rsidP="00277947">
            <w:r>
              <w:t>30 Apr</w:t>
            </w:r>
          </w:p>
        </w:tc>
      </w:tr>
      <w:tr w:rsidR="002C3BAF" w14:paraId="2FE69EEC" w14:textId="77777777" w:rsidTr="00277947">
        <w:tc>
          <w:tcPr>
            <w:tcW w:w="0" w:type="auto"/>
          </w:tcPr>
          <w:p w14:paraId="2AC0647D" w14:textId="77777777" w:rsidR="002C3BAF" w:rsidRDefault="002C3BAF" w:rsidP="00277947">
            <w:r>
              <w:t>Tables</w:t>
            </w:r>
          </w:p>
        </w:tc>
        <w:tc>
          <w:tcPr>
            <w:tcW w:w="0" w:type="auto"/>
          </w:tcPr>
          <w:p w14:paraId="31DBEB20" w14:textId="77777777" w:rsidR="002C3BAF" w:rsidRDefault="002C3BAF" w:rsidP="00277947">
            <w:r>
              <w:t>Il y a 10 tables</w:t>
            </w:r>
          </w:p>
        </w:tc>
        <w:tc>
          <w:tcPr>
            <w:tcW w:w="0" w:type="auto"/>
          </w:tcPr>
          <w:p w14:paraId="5CD7EAB0" w14:textId="77777777" w:rsidR="002C3BAF" w:rsidRDefault="002C3BAF" w:rsidP="00277947">
            <w:r>
              <w:t>OK</w:t>
            </w:r>
          </w:p>
          <w:p w14:paraId="62534763" w14:textId="77777777" w:rsidR="002C3BAF" w:rsidRDefault="002C3BAF" w:rsidP="00277947">
            <w:r>
              <w:t>30 Apr</w:t>
            </w:r>
          </w:p>
        </w:tc>
      </w:tr>
      <w:tr w:rsidR="002C3BAF" w14:paraId="0E78E6B3" w14:textId="77777777" w:rsidTr="00277947">
        <w:tc>
          <w:tcPr>
            <w:tcW w:w="0" w:type="auto"/>
          </w:tcPr>
          <w:p w14:paraId="3D6B842C" w14:textId="77777777" w:rsidR="002C3BAF" w:rsidRDefault="002C3BAF" w:rsidP="00277947">
            <w:r>
              <w:t>Chaises</w:t>
            </w:r>
          </w:p>
        </w:tc>
        <w:tc>
          <w:tcPr>
            <w:tcW w:w="0" w:type="auto"/>
          </w:tcPr>
          <w:p w14:paraId="60BA6DEA" w14:textId="77777777" w:rsidR="002C3BAF" w:rsidRDefault="002C3BAF" w:rsidP="00277947">
            <w:r>
              <w:t>Il y a 40 chaises</w:t>
            </w:r>
          </w:p>
        </w:tc>
        <w:tc>
          <w:tcPr>
            <w:tcW w:w="0" w:type="auto"/>
          </w:tcPr>
          <w:p w14:paraId="6B17935B" w14:textId="77777777" w:rsidR="002C3BAF" w:rsidRDefault="002C3BAF" w:rsidP="00277947">
            <w:r>
              <w:t>OK</w:t>
            </w:r>
          </w:p>
          <w:p w14:paraId="027CF2BD" w14:textId="77777777" w:rsidR="002C3BAF" w:rsidRDefault="002C3BAF" w:rsidP="00277947">
            <w:r>
              <w:t>30 Apr</w:t>
            </w:r>
          </w:p>
        </w:tc>
      </w:tr>
      <w:tr w:rsidR="002C3BAF" w14:paraId="00A53973" w14:textId="77777777" w:rsidTr="00277947">
        <w:tc>
          <w:tcPr>
            <w:tcW w:w="0" w:type="auto"/>
          </w:tcPr>
          <w:p w14:paraId="4F3710AF" w14:textId="77777777" w:rsidR="002C3BAF" w:rsidRDefault="002C3BAF" w:rsidP="00277947">
            <w:r>
              <w:t>Cabane</w:t>
            </w:r>
          </w:p>
        </w:tc>
        <w:tc>
          <w:tcPr>
            <w:tcW w:w="0" w:type="auto"/>
          </w:tcPr>
          <w:p w14:paraId="0E87E823" w14:textId="77777777" w:rsidR="002C3BAF" w:rsidRDefault="002C3BAF" w:rsidP="00277947">
            <w:r>
              <w:t>Il y a une cabane pour pouvoir ranger le materiel</w:t>
            </w:r>
          </w:p>
        </w:tc>
        <w:tc>
          <w:tcPr>
            <w:tcW w:w="0" w:type="auto"/>
          </w:tcPr>
          <w:p w14:paraId="0EE14309" w14:textId="77777777" w:rsidR="002C3BAF" w:rsidRDefault="002C3BAF" w:rsidP="00277947">
            <w:r>
              <w:t>OK</w:t>
            </w:r>
          </w:p>
          <w:p w14:paraId="72D56C36" w14:textId="77777777" w:rsidR="002C3BAF" w:rsidRDefault="002C3BAF" w:rsidP="00277947">
            <w:r>
              <w:t>30 Apr</w:t>
            </w:r>
          </w:p>
        </w:tc>
      </w:tr>
      <w:tr w:rsidR="002C3BAF" w14:paraId="0CCEE7FF" w14:textId="77777777" w:rsidTr="00277947">
        <w:tc>
          <w:tcPr>
            <w:tcW w:w="0" w:type="auto"/>
          </w:tcPr>
          <w:p w14:paraId="5D999E8F" w14:textId="77777777" w:rsidR="002C3BAF" w:rsidRDefault="002C3BAF" w:rsidP="00277947">
            <w:r>
              <w:t>Poubelles</w:t>
            </w:r>
          </w:p>
        </w:tc>
        <w:tc>
          <w:tcPr>
            <w:tcW w:w="0" w:type="auto"/>
          </w:tcPr>
          <w:p w14:paraId="6964AD1D" w14:textId="77777777" w:rsidR="002C3BAF" w:rsidRDefault="002C3BAF" w:rsidP="00277947">
            <w:r>
              <w:t>Il y a 3 poubelles</w:t>
            </w:r>
          </w:p>
        </w:tc>
        <w:tc>
          <w:tcPr>
            <w:tcW w:w="0" w:type="auto"/>
          </w:tcPr>
          <w:p w14:paraId="56521CAE" w14:textId="77777777" w:rsidR="002C3BAF" w:rsidRDefault="002C3BAF" w:rsidP="00277947">
            <w:r>
              <w:t>OK</w:t>
            </w:r>
          </w:p>
          <w:p w14:paraId="272335AD" w14:textId="77777777" w:rsidR="002C3BAF" w:rsidRDefault="002C3BAF" w:rsidP="00277947">
            <w:r>
              <w:t>30 Apr</w:t>
            </w:r>
          </w:p>
        </w:tc>
      </w:tr>
      <w:tr w:rsidR="002C3BAF" w14:paraId="67DF9972" w14:textId="77777777" w:rsidTr="00277947">
        <w:tc>
          <w:tcPr>
            <w:tcW w:w="0" w:type="auto"/>
          </w:tcPr>
          <w:p w14:paraId="78A6D350" w14:textId="77777777" w:rsidR="002C3BAF" w:rsidRDefault="002C3BAF" w:rsidP="00277947">
            <w:r>
              <w:t>Decoration simple</w:t>
            </w:r>
          </w:p>
        </w:tc>
        <w:tc>
          <w:tcPr>
            <w:tcW w:w="0" w:type="auto"/>
          </w:tcPr>
          <w:p w14:paraId="33058E50" w14:textId="77777777" w:rsidR="002C3BAF" w:rsidRDefault="002C3BAF" w:rsidP="00277947">
            <w:r>
              <w:t>Il y a de la decoration qui rend l'endriot conviviale</w:t>
            </w:r>
          </w:p>
        </w:tc>
        <w:tc>
          <w:tcPr>
            <w:tcW w:w="0" w:type="auto"/>
          </w:tcPr>
          <w:p w14:paraId="77315C6A" w14:textId="77777777" w:rsidR="002C3BAF" w:rsidRDefault="002C3BAF" w:rsidP="00277947">
            <w:r>
              <w:t>OK</w:t>
            </w:r>
          </w:p>
          <w:p w14:paraId="3BB3480B" w14:textId="77777777" w:rsidR="002C3BAF" w:rsidRDefault="002C3BAF" w:rsidP="00277947">
            <w:r>
              <w:t>30 Apr</w:t>
            </w:r>
          </w:p>
        </w:tc>
      </w:tr>
      <w:tr w:rsidR="002C3BAF" w14:paraId="636D5029" w14:textId="77777777" w:rsidTr="00277947">
        <w:tc>
          <w:tcPr>
            <w:tcW w:w="0" w:type="auto"/>
          </w:tcPr>
          <w:p w14:paraId="080EA740" w14:textId="77777777" w:rsidR="002C3BAF" w:rsidRDefault="002C3BAF" w:rsidP="00277947">
            <w:r>
              <w:t>Barriere escalier</w:t>
            </w:r>
          </w:p>
        </w:tc>
        <w:tc>
          <w:tcPr>
            <w:tcW w:w="0" w:type="auto"/>
          </w:tcPr>
          <w:p w14:paraId="3532E6E4" w14:textId="77777777" w:rsidR="002C3BAF" w:rsidRDefault="002C3BAF" w:rsidP="00277947">
            <w:r>
              <w:t>Il y a une barriere autour de l'escalier pour que personne tombe de 1 metre</w:t>
            </w:r>
          </w:p>
        </w:tc>
        <w:tc>
          <w:tcPr>
            <w:tcW w:w="0" w:type="auto"/>
          </w:tcPr>
          <w:p w14:paraId="7CD08BD8" w14:textId="77777777" w:rsidR="002C3BAF" w:rsidRDefault="002C3BAF" w:rsidP="00277947">
            <w:r>
              <w:t>OK</w:t>
            </w:r>
          </w:p>
          <w:p w14:paraId="6791E78F" w14:textId="77777777" w:rsidR="002C3BAF" w:rsidRDefault="002C3BAF" w:rsidP="00277947">
            <w:r>
              <w:t>30 Apr</w:t>
            </w:r>
          </w:p>
        </w:tc>
      </w:tr>
      <w:tr w:rsidR="002C3BAF" w14:paraId="34E92F3B" w14:textId="77777777" w:rsidTr="00277947">
        <w:tc>
          <w:tcPr>
            <w:tcW w:w="0" w:type="auto"/>
          </w:tcPr>
          <w:p w14:paraId="73A90E5B" w14:textId="77777777" w:rsidR="002C3BAF" w:rsidRDefault="002C3BAF" w:rsidP="00277947">
            <w:r>
              <w:t>De l'ombre naturelle</w:t>
            </w:r>
          </w:p>
        </w:tc>
        <w:tc>
          <w:tcPr>
            <w:tcW w:w="0" w:type="auto"/>
          </w:tcPr>
          <w:p w14:paraId="3798B49E" w14:textId="77777777" w:rsidR="002C3BAF" w:rsidRDefault="002C3BAF" w:rsidP="00277947">
            <w:r>
              <w:t>Il y a des pillones avec un toit dur sur l'escalier pour que l'eau ne puisse par rentrer</w:t>
            </w:r>
          </w:p>
        </w:tc>
        <w:tc>
          <w:tcPr>
            <w:tcW w:w="0" w:type="auto"/>
          </w:tcPr>
          <w:p w14:paraId="7855D91A" w14:textId="77777777" w:rsidR="002C3BAF" w:rsidRDefault="002C3BAF" w:rsidP="00277947">
            <w:r>
              <w:t>OK</w:t>
            </w:r>
          </w:p>
          <w:p w14:paraId="1076B422" w14:textId="77777777" w:rsidR="002C3BAF" w:rsidRDefault="002C3BAF" w:rsidP="00277947">
            <w:r>
              <w:t>30 Apr</w:t>
            </w:r>
          </w:p>
        </w:tc>
      </w:tr>
    </w:tbl>
    <w:p w14:paraId="70C5AAB8" w14:textId="77777777" w:rsidR="002C3BAF" w:rsidRDefault="002C3BAF" w:rsidP="002C3BAF">
      <w:pPr>
        <w:pStyle w:val="Titre4"/>
      </w:pPr>
      <w:r>
        <w:t>Salle a manger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59"/>
        <w:gridCol w:w="7243"/>
        <w:gridCol w:w="558"/>
      </w:tblGrid>
      <w:tr w:rsidR="002C3BAF" w14:paraId="413F42EB" w14:textId="77777777" w:rsidTr="00277947">
        <w:tc>
          <w:tcPr>
            <w:tcW w:w="0" w:type="auto"/>
          </w:tcPr>
          <w:p w14:paraId="6A334F33" w14:textId="77777777" w:rsidR="002C3BAF" w:rsidRDefault="002C3BAF" w:rsidP="00277947">
            <w:r>
              <w:t>Tables</w:t>
            </w:r>
          </w:p>
        </w:tc>
        <w:tc>
          <w:tcPr>
            <w:tcW w:w="0" w:type="auto"/>
          </w:tcPr>
          <w:p w14:paraId="4D724931" w14:textId="77777777" w:rsidR="002C3BAF" w:rsidRDefault="002C3BAF" w:rsidP="00277947">
            <w:r>
              <w:t>Il y a 10 tables</w:t>
            </w:r>
          </w:p>
        </w:tc>
        <w:tc>
          <w:tcPr>
            <w:tcW w:w="0" w:type="auto"/>
          </w:tcPr>
          <w:p w14:paraId="346ECBB2" w14:textId="77777777" w:rsidR="002C3BAF" w:rsidRDefault="002C3BAF" w:rsidP="00277947">
            <w:r>
              <w:t>OK</w:t>
            </w:r>
          </w:p>
          <w:p w14:paraId="19893EE9" w14:textId="77777777" w:rsidR="002C3BAF" w:rsidRDefault="002C3BAF" w:rsidP="00277947">
            <w:r>
              <w:t>30 Apr</w:t>
            </w:r>
          </w:p>
        </w:tc>
      </w:tr>
      <w:tr w:rsidR="002C3BAF" w14:paraId="4B969467" w14:textId="77777777" w:rsidTr="00277947">
        <w:tc>
          <w:tcPr>
            <w:tcW w:w="0" w:type="auto"/>
          </w:tcPr>
          <w:p w14:paraId="32F6F5C8" w14:textId="77777777" w:rsidR="002C3BAF" w:rsidRDefault="002C3BAF" w:rsidP="00277947">
            <w:r>
              <w:t>Chaises</w:t>
            </w:r>
          </w:p>
        </w:tc>
        <w:tc>
          <w:tcPr>
            <w:tcW w:w="0" w:type="auto"/>
          </w:tcPr>
          <w:p w14:paraId="473FCD47" w14:textId="77777777" w:rsidR="002C3BAF" w:rsidRDefault="002C3BAF" w:rsidP="00277947">
            <w:r>
              <w:t>Il y a 4 chaises par table</w:t>
            </w:r>
          </w:p>
        </w:tc>
        <w:tc>
          <w:tcPr>
            <w:tcW w:w="0" w:type="auto"/>
          </w:tcPr>
          <w:p w14:paraId="75B2EB8A" w14:textId="77777777" w:rsidR="002C3BAF" w:rsidRDefault="002C3BAF" w:rsidP="00277947">
            <w:r>
              <w:t>OK</w:t>
            </w:r>
          </w:p>
          <w:p w14:paraId="6C0309A9" w14:textId="77777777" w:rsidR="002C3BAF" w:rsidRDefault="002C3BAF" w:rsidP="00277947">
            <w:r>
              <w:t>30 Apr</w:t>
            </w:r>
          </w:p>
        </w:tc>
      </w:tr>
      <w:tr w:rsidR="002C3BAF" w14:paraId="0DA49F0B" w14:textId="77777777" w:rsidTr="00277947">
        <w:tc>
          <w:tcPr>
            <w:tcW w:w="0" w:type="auto"/>
          </w:tcPr>
          <w:p w14:paraId="6AC7FE92" w14:textId="77777777" w:rsidR="002C3BAF" w:rsidRDefault="002C3BAF" w:rsidP="00277947">
            <w:r>
              <w:t>3 Micro-ondes</w:t>
            </w:r>
          </w:p>
        </w:tc>
        <w:tc>
          <w:tcPr>
            <w:tcW w:w="0" w:type="auto"/>
          </w:tcPr>
          <w:p w14:paraId="157E0800" w14:textId="77777777" w:rsidR="002C3BAF" w:rsidRDefault="002C3BAF" w:rsidP="00277947">
            <w:r>
              <w:t>Il y a un endroit pour 3 micro-ondes. Ces micro-ondes doivent etre sur des meubles et tous regroupees</w:t>
            </w:r>
          </w:p>
        </w:tc>
        <w:tc>
          <w:tcPr>
            <w:tcW w:w="0" w:type="auto"/>
          </w:tcPr>
          <w:p w14:paraId="1F059D47" w14:textId="77777777" w:rsidR="002C3BAF" w:rsidRDefault="002C3BAF" w:rsidP="00277947">
            <w:r>
              <w:t>OK</w:t>
            </w:r>
          </w:p>
          <w:p w14:paraId="356F65E4" w14:textId="77777777" w:rsidR="002C3BAF" w:rsidRDefault="002C3BAF" w:rsidP="00277947">
            <w:r>
              <w:t>30 Apr</w:t>
            </w:r>
          </w:p>
        </w:tc>
      </w:tr>
      <w:tr w:rsidR="002C3BAF" w14:paraId="5F221454" w14:textId="77777777" w:rsidTr="00277947">
        <w:tc>
          <w:tcPr>
            <w:tcW w:w="0" w:type="auto"/>
          </w:tcPr>
          <w:p w14:paraId="7F7619D9" w14:textId="77777777" w:rsidR="002C3BAF" w:rsidRDefault="002C3BAF" w:rsidP="00277947">
            <w:r>
              <w:t>Entrees</w:t>
            </w:r>
          </w:p>
        </w:tc>
        <w:tc>
          <w:tcPr>
            <w:tcW w:w="0" w:type="auto"/>
          </w:tcPr>
          <w:p w14:paraId="70CA8427" w14:textId="77777777" w:rsidR="002C3BAF" w:rsidRDefault="002C3BAF" w:rsidP="00277947">
            <w:r>
              <w:t>Il y a une porte qui viens de l'interieur et une porte qui viens de l'exterieur</w:t>
            </w:r>
          </w:p>
        </w:tc>
        <w:tc>
          <w:tcPr>
            <w:tcW w:w="0" w:type="auto"/>
          </w:tcPr>
          <w:p w14:paraId="243CC2C8" w14:textId="77777777" w:rsidR="002C3BAF" w:rsidRDefault="002C3BAF" w:rsidP="00277947">
            <w:r>
              <w:t>OK</w:t>
            </w:r>
          </w:p>
          <w:p w14:paraId="4A093AD0" w14:textId="77777777" w:rsidR="002C3BAF" w:rsidRDefault="002C3BAF" w:rsidP="00277947">
            <w:r>
              <w:t>30 Apr</w:t>
            </w:r>
          </w:p>
        </w:tc>
      </w:tr>
      <w:tr w:rsidR="002C3BAF" w14:paraId="6FBCA345" w14:textId="77777777" w:rsidTr="00277947">
        <w:tc>
          <w:tcPr>
            <w:tcW w:w="0" w:type="auto"/>
          </w:tcPr>
          <w:p w14:paraId="3972C165" w14:textId="77777777" w:rsidR="002C3BAF" w:rsidRDefault="002C3BAF" w:rsidP="00277947">
            <w:r>
              <w:lastRenderedPageBreak/>
              <w:t>Fenetres</w:t>
            </w:r>
          </w:p>
        </w:tc>
        <w:tc>
          <w:tcPr>
            <w:tcW w:w="0" w:type="auto"/>
          </w:tcPr>
          <w:p w14:paraId="0272023B" w14:textId="77777777" w:rsidR="002C3BAF" w:rsidRDefault="002C3BAF" w:rsidP="00277947">
            <w:r>
              <w:t>Il y a 6 fenetres</w:t>
            </w:r>
          </w:p>
        </w:tc>
        <w:tc>
          <w:tcPr>
            <w:tcW w:w="0" w:type="auto"/>
          </w:tcPr>
          <w:p w14:paraId="6ACC504C" w14:textId="77777777" w:rsidR="002C3BAF" w:rsidRDefault="002C3BAF" w:rsidP="00277947">
            <w:r>
              <w:t>OK</w:t>
            </w:r>
          </w:p>
          <w:p w14:paraId="3B315CA9" w14:textId="77777777" w:rsidR="002C3BAF" w:rsidRDefault="002C3BAF" w:rsidP="00277947">
            <w:r>
              <w:t>30 Apr</w:t>
            </w:r>
          </w:p>
        </w:tc>
      </w:tr>
      <w:tr w:rsidR="002C3BAF" w14:paraId="17CCE704" w14:textId="77777777" w:rsidTr="00277947">
        <w:tc>
          <w:tcPr>
            <w:tcW w:w="0" w:type="auto"/>
          </w:tcPr>
          <w:p w14:paraId="32D09324" w14:textId="77777777" w:rsidR="002C3BAF" w:rsidRDefault="002C3BAF" w:rsidP="00277947">
            <w:r>
              <w:t>Poubelles</w:t>
            </w:r>
          </w:p>
        </w:tc>
        <w:tc>
          <w:tcPr>
            <w:tcW w:w="0" w:type="auto"/>
          </w:tcPr>
          <w:p w14:paraId="06A99656" w14:textId="77777777" w:rsidR="002C3BAF" w:rsidRDefault="002C3BAF" w:rsidP="00277947">
            <w:r>
              <w:t>Il y a une poubelle de chaque type</w:t>
            </w:r>
          </w:p>
        </w:tc>
        <w:tc>
          <w:tcPr>
            <w:tcW w:w="0" w:type="auto"/>
          </w:tcPr>
          <w:p w14:paraId="32F914F2" w14:textId="77777777" w:rsidR="002C3BAF" w:rsidRDefault="002C3BAF" w:rsidP="00277947">
            <w:r>
              <w:t>OK</w:t>
            </w:r>
          </w:p>
          <w:p w14:paraId="18A54821" w14:textId="77777777" w:rsidR="002C3BAF" w:rsidRDefault="002C3BAF" w:rsidP="00277947">
            <w:r>
              <w:t>30 Apr</w:t>
            </w:r>
          </w:p>
        </w:tc>
      </w:tr>
      <w:tr w:rsidR="002C3BAF" w14:paraId="1AF2AF45" w14:textId="77777777" w:rsidTr="00277947">
        <w:tc>
          <w:tcPr>
            <w:tcW w:w="0" w:type="auto"/>
          </w:tcPr>
          <w:p w14:paraId="2AC753CE" w14:textId="77777777" w:rsidR="002C3BAF" w:rsidRDefault="002C3BAF" w:rsidP="00277947">
            <w:r>
              <w:t>Salle</w:t>
            </w:r>
          </w:p>
        </w:tc>
        <w:tc>
          <w:tcPr>
            <w:tcW w:w="0" w:type="auto"/>
          </w:tcPr>
          <w:p w14:paraId="3BE6C706" w14:textId="77777777" w:rsidR="002C3BAF" w:rsidRDefault="002C3BAF" w:rsidP="00277947">
            <w:r>
              <w:t>La salle est dans la salle d08</w:t>
            </w:r>
          </w:p>
        </w:tc>
        <w:tc>
          <w:tcPr>
            <w:tcW w:w="0" w:type="auto"/>
          </w:tcPr>
          <w:p w14:paraId="1F6E0C12" w14:textId="77777777" w:rsidR="002C3BAF" w:rsidRDefault="002C3BAF" w:rsidP="00277947">
            <w:r>
              <w:t>OK</w:t>
            </w:r>
          </w:p>
          <w:p w14:paraId="5BD1CEAD" w14:textId="77777777" w:rsidR="002C3BAF" w:rsidRDefault="002C3BAF" w:rsidP="00277947">
            <w:r>
              <w:t>30 Apr</w:t>
            </w:r>
          </w:p>
        </w:tc>
      </w:tr>
      <w:tr w:rsidR="002C3BAF" w14:paraId="3BFF7EA1" w14:textId="77777777" w:rsidTr="00277947">
        <w:tc>
          <w:tcPr>
            <w:tcW w:w="0" w:type="auto"/>
          </w:tcPr>
          <w:p w14:paraId="6B3ABD89" w14:textId="77777777" w:rsidR="002C3BAF" w:rsidRDefault="002C3BAF" w:rsidP="00277947">
            <w:r>
              <w:t>Horloge</w:t>
            </w:r>
          </w:p>
        </w:tc>
        <w:tc>
          <w:tcPr>
            <w:tcW w:w="0" w:type="auto"/>
          </w:tcPr>
          <w:p w14:paraId="478617F2" w14:textId="77777777" w:rsidR="002C3BAF" w:rsidRDefault="002C3BAF" w:rsidP="00277947">
            <w:r>
              <w:t>Il y a une grande horloge sur un mur</w:t>
            </w:r>
          </w:p>
        </w:tc>
        <w:tc>
          <w:tcPr>
            <w:tcW w:w="0" w:type="auto"/>
          </w:tcPr>
          <w:p w14:paraId="7E517D65" w14:textId="77777777" w:rsidR="002C3BAF" w:rsidRDefault="002C3BAF" w:rsidP="00277947">
            <w:r>
              <w:t>OK</w:t>
            </w:r>
          </w:p>
          <w:p w14:paraId="17448DC5" w14:textId="77777777" w:rsidR="002C3BAF" w:rsidRDefault="002C3BAF" w:rsidP="00277947">
            <w:r>
              <w:t>30 Apr</w:t>
            </w:r>
          </w:p>
        </w:tc>
      </w:tr>
    </w:tbl>
    <w:p w14:paraId="53A9CBF1" w14:textId="77777777" w:rsidR="002C3BAF" w:rsidRDefault="002C3BAF" w:rsidP="002C3BAF">
      <w:pPr>
        <w:pStyle w:val="Titre4"/>
      </w:pPr>
      <w:r>
        <w:t>Vestiaires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92"/>
        <w:gridCol w:w="7299"/>
        <w:gridCol w:w="469"/>
      </w:tblGrid>
      <w:tr w:rsidR="002C3BAF" w14:paraId="5DC33544" w14:textId="77777777" w:rsidTr="00277947">
        <w:tc>
          <w:tcPr>
            <w:tcW w:w="0" w:type="auto"/>
          </w:tcPr>
          <w:p w14:paraId="3401B425" w14:textId="77777777" w:rsidR="002C3BAF" w:rsidRDefault="002C3BAF" w:rsidP="00277947">
            <w:r>
              <w:t>Casiers</w:t>
            </w:r>
          </w:p>
        </w:tc>
        <w:tc>
          <w:tcPr>
            <w:tcW w:w="0" w:type="auto"/>
          </w:tcPr>
          <w:p w14:paraId="4068AFE1" w14:textId="77777777" w:rsidR="002C3BAF" w:rsidRDefault="002C3BAF" w:rsidP="00277947">
            <w:r>
              <w:t>Il y a 18 casiers contre le mur à gauche quand je rentre dans la salle avec 2 casiers empilles car collone. Les 12 casiers font 1m de hauteur et 100cm de large et 50cm de profondeur</w:t>
            </w:r>
          </w:p>
        </w:tc>
        <w:tc>
          <w:tcPr>
            <w:tcW w:w="0" w:type="auto"/>
          </w:tcPr>
          <w:p w14:paraId="0B302CAC" w14:textId="77777777" w:rsidR="002C3BAF" w:rsidRDefault="002C3BAF" w:rsidP="00277947">
            <w:r>
              <w:t>OK</w:t>
            </w:r>
          </w:p>
          <w:p w14:paraId="522E8578" w14:textId="77777777" w:rsidR="002C3BAF" w:rsidRDefault="002C3BAF" w:rsidP="00277947">
            <w:r>
              <w:t>30 Apr</w:t>
            </w:r>
          </w:p>
        </w:tc>
      </w:tr>
      <w:tr w:rsidR="002C3BAF" w14:paraId="48C9CD3E" w14:textId="77777777" w:rsidTr="00277947">
        <w:tc>
          <w:tcPr>
            <w:tcW w:w="0" w:type="auto"/>
          </w:tcPr>
          <w:p w14:paraId="24DF6864" w14:textId="77777777" w:rsidR="002C3BAF" w:rsidRDefault="002C3BAF" w:rsidP="00277947">
            <w:r>
              <w:t>Lumières</w:t>
            </w:r>
          </w:p>
        </w:tc>
        <w:tc>
          <w:tcPr>
            <w:tcW w:w="0" w:type="auto"/>
          </w:tcPr>
          <w:p w14:paraId="29B49361" w14:textId="77777777" w:rsidR="002C3BAF" w:rsidRDefault="002C3BAF" w:rsidP="00277947">
            <w:r>
              <w:t>Il y a sur le plafond deux lumières au centre avec un espace de 1m entre les 2</w:t>
            </w:r>
          </w:p>
        </w:tc>
        <w:tc>
          <w:tcPr>
            <w:tcW w:w="0" w:type="auto"/>
          </w:tcPr>
          <w:p w14:paraId="0F86BBEB" w14:textId="77777777" w:rsidR="002C3BAF" w:rsidRDefault="002C3BAF" w:rsidP="00277947">
            <w:r>
              <w:t>OK</w:t>
            </w:r>
          </w:p>
          <w:p w14:paraId="3EE3EB61" w14:textId="77777777" w:rsidR="002C3BAF" w:rsidRDefault="002C3BAF" w:rsidP="00277947">
            <w:r>
              <w:t>30 Apr</w:t>
            </w:r>
          </w:p>
        </w:tc>
      </w:tr>
      <w:tr w:rsidR="002C3BAF" w14:paraId="0D800ECC" w14:textId="77777777" w:rsidTr="00277947">
        <w:tc>
          <w:tcPr>
            <w:tcW w:w="0" w:type="auto"/>
          </w:tcPr>
          <w:p w14:paraId="00D397AC" w14:textId="77777777" w:rsidR="002C3BAF" w:rsidRDefault="002C3BAF" w:rsidP="00277947">
            <w:r>
              <w:t>Bancs</w:t>
            </w:r>
          </w:p>
        </w:tc>
        <w:tc>
          <w:tcPr>
            <w:tcW w:w="0" w:type="auto"/>
          </w:tcPr>
          <w:p w14:paraId="506E5449" w14:textId="77777777" w:rsidR="002C3BAF" w:rsidRDefault="002C3BAF" w:rsidP="00277947">
            <w:r>
              <w:t>A droite de la salle il y a des bancs en face des casiers, tout au long du mur appart un espace de 60cm à côte de l'entrée</w:t>
            </w:r>
          </w:p>
        </w:tc>
        <w:tc>
          <w:tcPr>
            <w:tcW w:w="0" w:type="auto"/>
          </w:tcPr>
          <w:p w14:paraId="33A45435" w14:textId="77777777" w:rsidR="002C3BAF" w:rsidRDefault="002C3BAF" w:rsidP="00277947">
            <w:r>
              <w:t>OK</w:t>
            </w:r>
          </w:p>
          <w:p w14:paraId="423F3278" w14:textId="77777777" w:rsidR="002C3BAF" w:rsidRDefault="002C3BAF" w:rsidP="00277947">
            <w:r>
              <w:t>30 Apr</w:t>
            </w:r>
          </w:p>
        </w:tc>
      </w:tr>
      <w:tr w:rsidR="002C3BAF" w14:paraId="22C96689" w14:textId="77777777" w:rsidTr="00277947">
        <w:tc>
          <w:tcPr>
            <w:tcW w:w="0" w:type="auto"/>
          </w:tcPr>
          <w:p w14:paraId="04C45C7D" w14:textId="77777777" w:rsidR="002C3BAF" w:rsidRDefault="002C3BAF" w:rsidP="00277947">
            <w:r>
              <w:t>Porte-manteau</w:t>
            </w:r>
          </w:p>
        </w:tc>
        <w:tc>
          <w:tcPr>
            <w:tcW w:w="0" w:type="auto"/>
          </w:tcPr>
          <w:p w14:paraId="7C1CD99C" w14:textId="77777777" w:rsidR="002C3BAF" w:rsidRDefault="002C3BAF" w:rsidP="00277947">
            <w:r>
              <w:t>Il y a un porte-manteau dans le petit espace réservé à droite de l'entrée</w:t>
            </w:r>
          </w:p>
        </w:tc>
        <w:tc>
          <w:tcPr>
            <w:tcW w:w="0" w:type="auto"/>
          </w:tcPr>
          <w:p w14:paraId="79D52A55" w14:textId="77777777" w:rsidR="002C3BAF" w:rsidRDefault="002C3BAF" w:rsidP="00277947">
            <w:r>
              <w:t>OK</w:t>
            </w:r>
          </w:p>
          <w:p w14:paraId="01C5F80B" w14:textId="77777777" w:rsidR="002C3BAF" w:rsidRDefault="002C3BAF" w:rsidP="00277947">
            <w:r>
              <w:t>30 Apr</w:t>
            </w:r>
          </w:p>
        </w:tc>
      </w:tr>
      <w:tr w:rsidR="002C3BAF" w14:paraId="049EEF67" w14:textId="77777777" w:rsidTr="00277947">
        <w:tc>
          <w:tcPr>
            <w:tcW w:w="0" w:type="auto"/>
          </w:tcPr>
          <w:p w14:paraId="236F5384" w14:textId="77777777" w:rsidR="002C3BAF" w:rsidRDefault="002C3BAF" w:rsidP="00277947">
            <w:r>
              <w:t>Radiateur</w:t>
            </w:r>
          </w:p>
        </w:tc>
        <w:tc>
          <w:tcPr>
            <w:tcW w:w="0" w:type="auto"/>
          </w:tcPr>
          <w:p w14:paraId="00E3ACD9" w14:textId="77777777" w:rsidR="002C3BAF" w:rsidRDefault="002C3BAF" w:rsidP="00277947">
            <w:r>
              <w:t>Au fond de la salle, entre les bancs et les casiers il y a un radiateur de 80cm de haut</w:t>
            </w:r>
          </w:p>
        </w:tc>
        <w:tc>
          <w:tcPr>
            <w:tcW w:w="0" w:type="auto"/>
          </w:tcPr>
          <w:p w14:paraId="396AB5A8" w14:textId="77777777" w:rsidR="002C3BAF" w:rsidRDefault="002C3BAF" w:rsidP="00277947">
            <w:r>
              <w:t>OK</w:t>
            </w:r>
          </w:p>
          <w:p w14:paraId="4DC7CA0B" w14:textId="77777777" w:rsidR="002C3BAF" w:rsidRDefault="002C3BAF" w:rsidP="00277947">
            <w:r>
              <w:t>30 Apr</w:t>
            </w:r>
          </w:p>
        </w:tc>
      </w:tr>
      <w:tr w:rsidR="002C3BAF" w14:paraId="580D7E30" w14:textId="77777777" w:rsidTr="00277947">
        <w:tc>
          <w:tcPr>
            <w:tcW w:w="0" w:type="auto"/>
          </w:tcPr>
          <w:p w14:paraId="6052E901" w14:textId="77777777" w:rsidR="002C3BAF" w:rsidRDefault="002C3BAF" w:rsidP="00277947">
            <w:r>
              <w:t>Murs</w:t>
            </w:r>
          </w:p>
        </w:tc>
        <w:tc>
          <w:tcPr>
            <w:tcW w:w="0" w:type="auto"/>
          </w:tcPr>
          <w:p w14:paraId="67C1BA1B" w14:textId="77777777" w:rsidR="002C3BAF" w:rsidRDefault="002C3BAF" w:rsidP="00277947">
            <w:r>
              <w:t>La couleur des murs est gris, et il n'y a pas de texture</w:t>
            </w:r>
          </w:p>
        </w:tc>
        <w:tc>
          <w:tcPr>
            <w:tcW w:w="0" w:type="auto"/>
          </w:tcPr>
          <w:p w14:paraId="0E0D897C" w14:textId="77777777" w:rsidR="002C3BAF" w:rsidRDefault="002C3BAF" w:rsidP="00277947">
            <w:r>
              <w:t>OK</w:t>
            </w:r>
          </w:p>
          <w:p w14:paraId="38600E33" w14:textId="77777777" w:rsidR="002C3BAF" w:rsidRDefault="002C3BAF" w:rsidP="00277947">
            <w:r>
              <w:t>30 Apr</w:t>
            </w:r>
          </w:p>
        </w:tc>
      </w:tr>
      <w:tr w:rsidR="002C3BAF" w14:paraId="5A89FBB8" w14:textId="77777777" w:rsidTr="00277947">
        <w:tc>
          <w:tcPr>
            <w:tcW w:w="0" w:type="auto"/>
          </w:tcPr>
          <w:p w14:paraId="18AED21A" w14:textId="77777777" w:rsidR="002C3BAF" w:rsidRDefault="002C3BAF" w:rsidP="00277947">
            <w:r>
              <w:t>Sol</w:t>
            </w:r>
          </w:p>
        </w:tc>
        <w:tc>
          <w:tcPr>
            <w:tcW w:w="0" w:type="auto"/>
          </w:tcPr>
          <w:p w14:paraId="05BF010C" w14:textId="77777777" w:rsidR="002C3BAF" w:rsidRDefault="002C3BAF" w:rsidP="00277947">
            <w:r>
              <w:t>Le sol est d'une couleur vert foncé et il n'y a pas de texture</w:t>
            </w:r>
          </w:p>
        </w:tc>
        <w:tc>
          <w:tcPr>
            <w:tcW w:w="0" w:type="auto"/>
          </w:tcPr>
          <w:p w14:paraId="0B97D56C" w14:textId="77777777" w:rsidR="002C3BAF" w:rsidRDefault="002C3BAF" w:rsidP="00277947">
            <w:r>
              <w:t>OK</w:t>
            </w:r>
          </w:p>
          <w:p w14:paraId="5AE33C37" w14:textId="77777777" w:rsidR="002C3BAF" w:rsidRDefault="002C3BAF" w:rsidP="00277947">
            <w:r>
              <w:t>30 Apr</w:t>
            </w:r>
          </w:p>
        </w:tc>
      </w:tr>
      <w:tr w:rsidR="002C3BAF" w14:paraId="547B7593" w14:textId="77777777" w:rsidTr="00277947">
        <w:tc>
          <w:tcPr>
            <w:tcW w:w="0" w:type="auto"/>
          </w:tcPr>
          <w:p w14:paraId="7A8AB7B4" w14:textId="77777777" w:rsidR="002C3BAF" w:rsidRDefault="002C3BAF" w:rsidP="00277947">
            <w:r>
              <w:t>Porte et fenêtre</w:t>
            </w:r>
          </w:p>
        </w:tc>
        <w:tc>
          <w:tcPr>
            <w:tcW w:w="0" w:type="auto"/>
          </w:tcPr>
          <w:p w14:paraId="36B669E1" w14:textId="77777777" w:rsidR="002C3BAF" w:rsidRDefault="002C3BAF" w:rsidP="00277947">
            <w:r>
              <w:t>Il y a une porte d'entrée de 2.10 mètres au milieu du mur et il y a une petite fenêtre au dessus du radiateur qui se trouve au fond de la salle, mesurant 90x120cm</w:t>
            </w:r>
          </w:p>
        </w:tc>
        <w:tc>
          <w:tcPr>
            <w:tcW w:w="0" w:type="auto"/>
          </w:tcPr>
          <w:p w14:paraId="0F08AF63" w14:textId="77777777" w:rsidR="002C3BAF" w:rsidRDefault="002C3BAF" w:rsidP="00277947">
            <w:r>
              <w:t>OK</w:t>
            </w:r>
          </w:p>
          <w:p w14:paraId="5B3D29DA" w14:textId="77777777" w:rsidR="002C3BAF" w:rsidRDefault="002C3BAF" w:rsidP="00277947">
            <w:r>
              <w:t>30 Apr</w:t>
            </w:r>
          </w:p>
        </w:tc>
      </w:tr>
      <w:tr w:rsidR="002C3BAF" w14:paraId="1E1DFAEE" w14:textId="77777777" w:rsidTr="00277947">
        <w:tc>
          <w:tcPr>
            <w:tcW w:w="0" w:type="auto"/>
          </w:tcPr>
          <w:p w14:paraId="1F5A5907" w14:textId="77777777" w:rsidR="002C3BAF" w:rsidRDefault="002C3BAF" w:rsidP="00277947">
            <w:r>
              <w:t>Interrupteur</w:t>
            </w:r>
          </w:p>
        </w:tc>
        <w:tc>
          <w:tcPr>
            <w:tcW w:w="0" w:type="auto"/>
          </w:tcPr>
          <w:p w14:paraId="6816261A" w14:textId="77777777" w:rsidR="002C3BAF" w:rsidRDefault="002C3BAF" w:rsidP="00277947">
            <w:r>
              <w:t>Il y a un interrupteur à gauche à 20cm de la porte d'entrée</w:t>
            </w:r>
          </w:p>
        </w:tc>
        <w:tc>
          <w:tcPr>
            <w:tcW w:w="0" w:type="auto"/>
          </w:tcPr>
          <w:p w14:paraId="34C09501" w14:textId="77777777" w:rsidR="002C3BAF" w:rsidRDefault="002C3BAF" w:rsidP="00277947">
            <w:r>
              <w:t>OK</w:t>
            </w:r>
          </w:p>
          <w:p w14:paraId="5B210DDF" w14:textId="77777777" w:rsidR="002C3BAF" w:rsidRDefault="002C3BAF" w:rsidP="00277947">
            <w:r>
              <w:t>30 Apr</w:t>
            </w:r>
          </w:p>
        </w:tc>
      </w:tr>
      <w:tr w:rsidR="002C3BAF" w14:paraId="7EB3921F" w14:textId="77777777" w:rsidTr="00277947">
        <w:tc>
          <w:tcPr>
            <w:tcW w:w="0" w:type="auto"/>
          </w:tcPr>
          <w:p w14:paraId="7F304AE8" w14:textId="77777777" w:rsidR="002C3BAF" w:rsidRDefault="002C3BAF" w:rsidP="00277947">
            <w:r>
              <w:t>Salle</w:t>
            </w:r>
          </w:p>
        </w:tc>
        <w:tc>
          <w:tcPr>
            <w:tcW w:w="0" w:type="auto"/>
          </w:tcPr>
          <w:p w14:paraId="7AB6AD4C" w14:textId="77777777" w:rsidR="002C3BAF" w:rsidRDefault="002C3BAF" w:rsidP="00277947">
            <w:r>
              <w:t>Les vestiaires se trouvent en salle D02</w:t>
            </w:r>
          </w:p>
        </w:tc>
        <w:tc>
          <w:tcPr>
            <w:tcW w:w="0" w:type="auto"/>
          </w:tcPr>
          <w:p w14:paraId="4D234919" w14:textId="77777777" w:rsidR="002C3BAF" w:rsidRDefault="002C3BAF" w:rsidP="00277947">
            <w:r>
              <w:t>OK</w:t>
            </w:r>
          </w:p>
          <w:p w14:paraId="5DB83419" w14:textId="77777777" w:rsidR="002C3BAF" w:rsidRDefault="002C3BAF" w:rsidP="00277947">
            <w:r>
              <w:t>30 Apr</w:t>
            </w:r>
          </w:p>
        </w:tc>
      </w:tr>
    </w:tbl>
    <w:p w14:paraId="49F9B6CF" w14:textId="77777777" w:rsidR="002C3BAF" w:rsidRDefault="002C3BAF" w:rsidP="002C3BAF">
      <w:pPr>
        <w:pStyle w:val="Titre4"/>
      </w:pPr>
      <w:r>
        <w:t>Toilettes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5"/>
        <w:gridCol w:w="7147"/>
        <w:gridCol w:w="548"/>
      </w:tblGrid>
      <w:tr w:rsidR="002C3BAF" w14:paraId="6E073E5F" w14:textId="77777777" w:rsidTr="00277947">
        <w:tc>
          <w:tcPr>
            <w:tcW w:w="0" w:type="auto"/>
          </w:tcPr>
          <w:p w14:paraId="0BE6ED4F" w14:textId="77777777" w:rsidR="002C3BAF" w:rsidRDefault="002C3BAF" w:rsidP="00277947">
            <w:r>
              <w:t>Murs</w:t>
            </w:r>
          </w:p>
        </w:tc>
        <w:tc>
          <w:tcPr>
            <w:tcW w:w="0" w:type="auto"/>
          </w:tcPr>
          <w:p w14:paraId="352A9577" w14:textId="77777777" w:rsidR="002C3BAF" w:rsidRDefault="002C3BAF" w:rsidP="00277947">
            <w:r>
              <w:t>Il y a des murs qui séparent chaque toilette, ces murs font toute la longueur depuis le sol jusqu'au plafond</w:t>
            </w:r>
          </w:p>
        </w:tc>
        <w:tc>
          <w:tcPr>
            <w:tcW w:w="0" w:type="auto"/>
          </w:tcPr>
          <w:p w14:paraId="3DB4BEB0" w14:textId="77777777" w:rsidR="002C3BAF" w:rsidRDefault="002C3BAF" w:rsidP="00277947">
            <w:r>
              <w:t>OK</w:t>
            </w:r>
          </w:p>
          <w:p w14:paraId="5A043237" w14:textId="77777777" w:rsidR="002C3BAF" w:rsidRDefault="002C3BAF" w:rsidP="00277947">
            <w:r>
              <w:t>30 Apr</w:t>
            </w:r>
          </w:p>
        </w:tc>
      </w:tr>
      <w:tr w:rsidR="002C3BAF" w14:paraId="1ACBD677" w14:textId="77777777" w:rsidTr="00277947">
        <w:tc>
          <w:tcPr>
            <w:tcW w:w="0" w:type="auto"/>
          </w:tcPr>
          <w:p w14:paraId="26F0ACE9" w14:textId="77777777" w:rsidR="002C3BAF" w:rsidRDefault="002C3BAF" w:rsidP="00277947">
            <w:r>
              <w:t>Toilettes</w:t>
            </w:r>
          </w:p>
        </w:tc>
        <w:tc>
          <w:tcPr>
            <w:tcW w:w="0" w:type="auto"/>
          </w:tcPr>
          <w:p w14:paraId="7A263DC8" w14:textId="77777777" w:rsidR="002C3BAF" w:rsidRDefault="002C3BAF" w:rsidP="00277947">
            <w:r>
              <w:t>Il y a 4 toilettes, un WC pour chaque petite salle</w:t>
            </w:r>
          </w:p>
        </w:tc>
        <w:tc>
          <w:tcPr>
            <w:tcW w:w="0" w:type="auto"/>
          </w:tcPr>
          <w:p w14:paraId="281D2B60" w14:textId="77777777" w:rsidR="002C3BAF" w:rsidRDefault="002C3BAF" w:rsidP="00277947">
            <w:r>
              <w:t>OK</w:t>
            </w:r>
          </w:p>
          <w:p w14:paraId="0215D653" w14:textId="77777777" w:rsidR="002C3BAF" w:rsidRDefault="002C3BAF" w:rsidP="00277947">
            <w:r>
              <w:t>30 Apr</w:t>
            </w:r>
          </w:p>
        </w:tc>
      </w:tr>
      <w:tr w:rsidR="002C3BAF" w14:paraId="733B503E" w14:textId="77777777" w:rsidTr="00277947">
        <w:tc>
          <w:tcPr>
            <w:tcW w:w="0" w:type="auto"/>
          </w:tcPr>
          <w:p w14:paraId="18EF626F" w14:textId="77777777" w:rsidR="002C3BAF" w:rsidRDefault="002C3BAF" w:rsidP="00277947">
            <w:r>
              <w:t>Salle</w:t>
            </w:r>
          </w:p>
        </w:tc>
        <w:tc>
          <w:tcPr>
            <w:tcW w:w="0" w:type="auto"/>
          </w:tcPr>
          <w:p w14:paraId="32A00694" w14:textId="77777777" w:rsidR="002C3BAF" w:rsidRDefault="002C3BAF" w:rsidP="00277947">
            <w:r>
              <w:t>La salle de toilettes est en d04</w:t>
            </w:r>
          </w:p>
        </w:tc>
        <w:tc>
          <w:tcPr>
            <w:tcW w:w="0" w:type="auto"/>
          </w:tcPr>
          <w:p w14:paraId="402935D4" w14:textId="77777777" w:rsidR="002C3BAF" w:rsidRDefault="002C3BAF" w:rsidP="00277947">
            <w:r>
              <w:t>OK</w:t>
            </w:r>
          </w:p>
          <w:p w14:paraId="0802EC99" w14:textId="77777777" w:rsidR="002C3BAF" w:rsidRDefault="002C3BAF" w:rsidP="00277947">
            <w:r>
              <w:lastRenderedPageBreak/>
              <w:t>30 Apr</w:t>
            </w:r>
          </w:p>
        </w:tc>
      </w:tr>
      <w:tr w:rsidR="002C3BAF" w14:paraId="59D7BF17" w14:textId="77777777" w:rsidTr="00277947">
        <w:tc>
          <w:tcPr>
            <w:tcW w:w="0" w:type="auto"/>
          </w:tcPr>
          <w:p w14:paraId="4582503C" w14:textId="77777777" w:rsidR="002C3BAF" w:rsidRDefault="002C3BAF" w:rsidP="00277947">
            <w:r>
              <w:lastRenderedPageBreak/>
              <w:t>Fenetres</w:t>
            </w:r>
          </w:p>
        </w:tc>
        <w:tc>
          <w:tcPr>
            <w:tcW w:w="0" w:type="auto"/>
          </w:tcPr>
          <w:p w14:paraId="334CF56C" w14:textId="77777777" w:rsidR="002C3BAF" w:rsidRDefault="002C3BAF" w:rsidP="00277947">
            <w:r>
              <w:t>Il y a 2 fenêtres ouvrables en face de la porte d'entrée, de taille 50x80cm</w:t>
            </w:r>
          </w:p>
        </w:tc>
        <w:tc>
          <w:tcPr>
            <w:tcW w:w="0" w:type="auto"/>
          </w:tcPr>
          <w:p w14:paraId="2A701218" w14:textId="77777777" w:rsidR="002C3BAF" w:rsidRDefault="002C3BAF" w:rsidP="00277947">
            <w:r>
              <w:t>OK</w:t>
            </w:r>
          </w:p>
          <w:p w14:paraId="2872DEBD" w14:textId="77777777" w:rsidR="002C3BAF" w:rsidRDefault="002C3BAF" w:rsidP="00277947">
            <w:r>
              <w:t>30 Apr</w:t>
            </w:r>
          </w:p>
        </w:tc>
      </w:tr>
      <w:tr w:rsidR="002C3BAF" w14:paraId="5C4A24BC" w14:textId="77777777" w:rsidTr="00277947">
        <w:tc>
          <w:tcPr>
            <w:tcW w:w="0" w:type="auto"/>
          </w:tcPr>
          <w:p w14:paraId="44CACBAB" w14:textId="77777777" w:rsidR="002C3BAF" w:rsidRDefault="002C3BAF" w:rsidP="00277947">
            <w:r>
              <w:t>Sol</w:t>
            </w:r>
          </w:p>
        </w:tc>
        <w:tc>
          <w:tcPr>
            <w:tcW w:w="0" w:type="auto"/>
          </w:tcPr>
          <w:p w14:paraId="32F431B1" w14:textId="77777777" w:rsidR="002C3BAF" w:rsidRDefault="002C3BAF" w:rsidP="00277947">
            <w:r>
              <w:t>Il y a du carlage par terre avec une texture de plâques en gris</w:t>
            </w:r>
          </w:p>
        </w:tc>
        <w:tc>
          <w:tcPr>
            <w:tcW w:w="0" w:type="auto"/>
          </w:tcPr>
          <w:p w14:paraId="5D233395" w14:textId="77777777" w:rsidR="002C3BAF" w:rsidRDefault="002C3BAF" w:rsidP="00277947">
            <w:r>
              <w:t>OK</w:t>
            </w:r>
          </w:p>
          <w:p w14:paraId="2A7EC4A1" w14:textId="77777777" w:rsidR="002C3BAF" w:rsidRDefault="002C3BAF" w:rsidP="00277947">
            <w:r>
              <w:t>30 Apr</w:t>
            </w:r>
          </w:p>
        </w:tc>
      </w:tr>
      <w:tr w:rsidR="002C3BAF" w14:paraId="660514BE" w14:textId="77777777" w:rsidTr="00277947">
        <w:tc>
          <w:tcPr>
            <w:tcW w:w="0" w:type="auto"/>
          </w:tcPr>
          <w:p w14:paraId="23702EBE" w14:textId="77777777" w:rsidR="002C3BAF" w:rsidRDefault="002C3BAF" w:rsidP="00277947">
            <w:r>
              <w:t>Lavabo</w:t>
            </w:r>
          </w:p>
        </w:tc>
        <w:tc>
          <w:tcPr>
            <w:tcW w:w="0" w:type="auto"/>
          </w:tcPr>
          <w:p w14:paraId="21BDFED3" w14:textId="77777777" w:rsidR="002C3BAF" w:rsidRDefault="002C3BAF" w:rsidP="00277947">
            <w:r>
              <w:t>Il y a deux lavabos de 1m avec un mirroir chacun, le mirroir fait 40x40 cm</w:t>
            </w:r>
          </w:p>
        </w:tc>
        <w:tc>
          <w:tcPr>
            <w:tcW w:w="0" w:type="auto"/>
          </w:tcPr>
          <w:p w14:paraId="10E5A94A" w14:textId="77777777" w:rsidR="002C3BAF" w:rsidRDefault="002C3BAF" w:rsidP="00277947">
            <w:r>
              <w:t>OK</w:t>
            </w:r>
          </w:p>
          <w:p w14:paraId="559C3E0B" w14:textId="77777777" w:rsidR="002C3BAF" w:rsidRDefault="002C3BAF" w:rsidP="00277947">
            <w:r>
              <w:t>30 Apr</w:t>
            </w:r>
          </w:p>
        </w:tc>
      </w:tr>
      <w:tr w:rsidR="002C3BAF" w14:paraId="153D8682" w14:textId="77777777" w:rsidTr="00277947">
        <w:tc>
          <w:tcPr>
            <w:tcW w:w="0" w:type="auto"/>
          </w:tcPr>
          <w:p w14:paraId="6BF9BAAD" w14:textId="77777777" w:rsidR="002C3BAF" w:rsidRDefault="002C3BAF" w:rsidP="00277947">
            <w:r>
              <w:t>Poubelle</w:t>
            </w:r>
          </w:p>
        </w:tc>
        <w:tc>
          <w:tcPr>
            <w:tcW w:w="0" w:type="auto"/>
          </w:tcPr>
          <w:p w14:paraId="667B7023" w14:textId="77777777" w:rsidR="002C3BAF" w:rsidRDefault="002C3BAF" w:rsidP="00277947">
            <w:r>
              <w:t>Il y a une poubelle à droite de la porte d'entré, dans le coin</w:t>
            </w:r>
          </w:p>
        </w:tc>
        <w:tc>
          <w:tcPr>
            <w:tcW w:w="0" w:type="auto"/>
          </w:tcPr>
          <w:p w14:paraId="2889E122" w14:textId="77777777" w:rsidR="002C3BAF" w:rsidRDefault="002C3BAF" w:rsidP="00277947">
            <w:r>
              <w:t>OK</w:t>
            </w:r>
          </w:p>
          <w:p w14:paraId="4C8E96D7" w14:textId="77777777" w:rsidR="002C3BAF" w:rsidRDefault="002C3BAF" w:rsidP="00277947">
            <w:r>
              <w:t>30 Apr</w:t>
            </w:r>
          </w:p>
        </w:tc>
      </w:tr>
      <w:tr w:rsidR="002C3BAF" w14:paraId="517D6BB9" w14:textId="77777777" w:rsidTr="00277947">
        <w:tc>
          <w:tcPr>
            <w:tcW w:w="0" w:type="auto"/>
          </w:tcPr>
          <w:p w14:paraId="745DD8E1" w14:textId="77777777" w:rsidR="002C3BAF" w:rsidRDefault="002C3BAF" w:rsidP="00277947">
            <w:r>
              <w:t>Savon + secheur</w:t>
            </w:r>
          </w:p>
        </w:tc>
        <w:tc>
          <w:tcPr>
            <w:tcW w:w="0" w:type="auto"/>
          </w:tcPr>
          <w:p w14:paraId="4F561DA8" w14:textId="77777777" w:rsidR="002C3BAF" w:rsidRDefault="002C3BAF" w:rsidP="00277947">
            <w:r>
              <w:t>Il y a des distributeurs de savon et un appareil à secher sur le même mur que le lavabo à 20cm du lavabo</w:t>
            </w:r>
          </w:p>
        </w:tc>
        <w:tc>
          <w:tcPr>
            <w:tcW w:w="0" w:type="auto"/>
          </w:tcPr>
          <w:p w14:paraId="35BCA1DB" w14:textId="77777777" w:rsidR="002C3BAF" w:rsidRDefault="002C3BAF" w:rsidP="00277947">
            <w:r>
              <w:t>OK</w:t>
            </w:r>
          </w:p>
          <w:p w14:paraId="209A10A6" w14:textId="77777777" w:rsidR="002C3BAF" w:rsidRDefault="002C3BAF" w:rsidP="00277947">
            <w:r>
              <w:t>30 Apr</w:t>
            </w:r>
          </w:p>
        </w:tc>
      </w:tr>
    </w:tbl>
    <w:p w14:paraId="539A739E" w14:textId="77777777" w:rsidR="002C3BAF" w:rsidRDefault="002C3BAF" w:rsidP="008D69E8">
      <w:pPr>
        <w:pStyle w:val="Titre3"/>
        <w:numPr>
          <w:ilvl w:val="0"/>
          <w:numId w:val="0"/>
        </w:numPr>
        <w:ind w:left="1814" w:hanging="680"/>
      </w:pPr>
      <w:r>
        <w:t>Sprint 3</w:t>
      </w:r>
    </w:p>
    <w:p w14:paraId="67526550" w14:textId="77777777" w:rsidR="002C3BAF" w:rsidRDefault="002C3BAF" w:rsidP="002C3BAF">
      <w:pPr>
        <w:pStyle w:val="Titre4"/>
      </w:pPr>
      <w:r>
        <w:t>Toilettes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5"/>
        <w:gridCol w:w="7138"/>
        <w:gridCol w:w="557"/>
      </w:tblGrid>
      <w:tr w:rsidR="002C3BAF" w14:paraId="3B81AEBD" w14:textId="77777777" w:rsidTr="00277947">
        <w:tc>
          <w:tcPr>
            <w:tcW w:w="0" w:type="auto"/>
          </w:tcPr>
          <w:p w14:paraId="5F05A400" w14:textId="77777777" w:rsidR="002C3BAF" w:rsidRDefault="002C3BAF" w:rsidP="00277947">
            <w:r>
              <w:t>Murs</w:t>
            </w:r>
          </w:p>
        </w:tc>
        <w:tc>
          <w:tcPr>
            <w:tcW w:w="0" w:type="auto"/>
          </w:tcPr>
          <w:p w14:paraId="76716A17" w14:textId="77777777" w:rsidR="002C3BAF" w:rsidRDefault="002C3BAF" w:rsidP="00277947">
            <w:r>
              <w:t>Il y a des murs qui séparent chaque toilette, ces murs font toute la longueur depuis le sol jusqu'au sol</w:t>
            </w:r>
          </w:p>
        </w:tc>
        <w:tc>
          <w:tcPr>
            <w:tcW w:w="0" w:type="auto"/>
          </w:tcPr>
          <w:p w14:paraId="77FFE93E" w14:textId="77777777" w:rsidR="002C3BAF" w:rsidRDefault="002C3BAF" w:rsidP="00277947">
            <w:r>
              <w:t>OK</w:t>
            </w:r>
          </w:p>
          <w:p w14:paraId="2FA3D727" w14:textId="77777777" w:rsidR="002C3BAF" w:rsidRDefault="002C3BAF" w:rsidP="00277947">
            <w:r>
              <w:t>7 May</w:t>
            </w:r>
          </w:p>
        </w:tc>
      </w:tr>
      <w:tr w:rsidR="002C3BAF" w14:paraId="4D550B8B" w14:textId="77777777" w:rsidTr="00277947">
        <w:tc>
          <w:tcPr>
            <w:tcW w:w="0" w:type="auto"/>
          </w:tcPr>
          <w:p w14:paraId="79194BA5" w14:textId="77777777" w:rsidR="002C3BAF" w:rsidRDefault="002C3BAF" w:rsidP="00277947">
            <w:r>
              <w:t>Toilettes</w:t>
            </w:r>
          </w:p>
        </w:tc>
        <w:tc>
          <w:tcPr>
            <w:tcW w:w="0" w:type="auto"/>
          </w:tcPr>
          <w:p w14:paraId="5A77E19D" w14:textId="77777777" w:rsidR="002C3BAF" w:rsidRDefault="002C3BAF" w:rsidP="00277947">
            <w:r>
              <w:t>Il y a 4 toilettes par salle</w:t>
            </w:r>
          </w:p>
        </w:tc>
        <w:tc>
          <w:tcPr>
            <w:tcW w:w="0" w:type="auto"/>
          </w:tcPr>
          <w:p w14:paraId="44173ACC" w14:textId="77777777" w:rsidR="002C3BAF" w:rsidRDefault="002C3BAF" w:rsidP="00277947">
            <w:r>
              <w:t>OK</w:t>
            </w:r>
          </w:p>
          <w:p w14:paraId="4A377A20" w14:textId="77777777" w:rsidR="002C3BAF" w:rsidRDefault="002C3BAF" w:rsidP="00277947">
            <w:r>
              <w:t>7 May</w:t>
            </w:r>
          </w:p>
        </w:tc>
      </w:tr>
      <w:tr w:rsidR="002C3BAF" w14:paraId="0FB07D1A" w14:textId="77777777" w:rsidTr="00277947">
        <w:tc>
          <w:tcPr>
            <w:tcW w:w="0" w:type="auto"/>
          </w:tcPr>
          <w:p w14:paraId="52A8BF3E" w14:textId="77777777" w:rsidR="002C3BAF" w:rsidRDefault="002C3BAF" w:rsidP="00277947">
            <w:r>
              <w:t>Salle</w:t>
            </w:r>
          </w:p>
        </w:tc>
        <w:tc>
          <w:tcPr>
            <w:tcW w:w="0" w:type="auto"/>
          </w:tcPr>
          <w:p w14:paraId="2EBD8F02" w14:textId="77777777" w:rsidR="002C3BAF" w:rsidRDefault="002C3BAF" w:rsidP="00277947">
            <w:r>
              <w:t>La salles de toilettes est en d14</w:t>
            </w:r>
          </w:p>
        </w:tc>
        <w:tc>
          <w:tcPr>
            <w:tcW w:w="0" w:type="auto"/>
          </w:tcPr>
          <w:p w14:paraId="3923FF44" w14:textId="77777777" w:rsidR="002C3BAF" w:rsidRDefault="002C3BAF" w:rsidP="00277947">
            <w:r>
              <w:t>OK</w:t>
            </w:r>
          </w:p>
          <w:p w14:paraId="3504AEBE" w14:textId="77777777" w:rsidR="002C3BAF" w:rsidRDefault="002C3BAF" w:rsidP="00277947">
            <w:r>
              <w:t>7 May</w:t>
            </w:r>
          </w:p>
        </w:tc>
      </w:tr>
      <w:tr w:rsidR="002C3BAF" w14:paraId="4683B981" w14:textId="77777777" w:rsidTr="00277947">
        <w:tc>
          <w:tcPr>
            <w:tcW w:w="0" w:type="auto"/>
          </w:tcPr>
          <w:p w14:paraId="00BC0C44" w14:textId="77777777" w:rsidR="002C3BAF" w:rsidRDefault="002C3BAF" w:rsidP="00277947">
            <w:r>
              <w:t>Fenetres</w:t>
            </w:r>
          </w:p>
        </w:tc>
        <w:tc>
          <w:tcPr>
            <w:tcW w:w="0" w:type="auto"/>
          </w:tcPr>
          <w:p w14:paraId="492F3A8F" w14:textId="77777777" w:rsidR="002C3BAF" w:rsidRDefault="002C3BAF" w:rsidP="00277947">
            <w:r>
              <w:t>Il y a 2 fenêtres ouvrables en face de la porte d'entrée, de taille 30x50cm</w:t>
            </w:r>
          </w:p>
        </w:tc>
        <w:tc>
          <w:tcPr>
            <w:tcW w:w="0" w:type="auto"/>
          </w:tcPr>
          <w:p w14:paraId="33E66016" w14:textId="77777777" w:rsidR="002C3BAF" w:rsidRDefault="002C3BAF" w:rsidP="00277947">
            <w:r>
              <w:t>OK</w:t>
            </w:r>
          </w:p>
          <w:p w14:paraId="2800ECA8" w14:textId="77777777" w:rsidR="002C3BAF" w:rsidRDefault="002C3BAF" w:rsidP="00277947">
            <w:r>
              <w:t>7 May</w:t>
            </w:r>
          </w:p>
        </w:tc>
      </w:tr>
      <w:tr w:rsidR="002C3BAF" w14:paraId="21167627" w14:textId="77777777" w:rsidTr="00277947">
        <w:tc>
          <w:tcPr>
            <w:tcW w:w="0" w:type="auto"/>
          </w:tcPr>
          <w:p w14:paraId="467066D9" w14:textId="77777777" w:rsidR="002C3BAF" w:rsidRDefault="002C3BAF" w:rsidP="00277947">
            <w:r>
              <w:t>Sol</w:t>
            </w:r>
          </w:p>
        </w:tc>
        <w:tc>
          <w:tcPr>
            <w:tcW w:w="0" w:type="auto"/>
          </w:tcPr>
          <w:p w14:paraId="61267CA1" w14:textId="77777777" w:rsidR="002C3BAF" w:rsidRDefault="002C3BAF" w:rsidP="00277947">
            <w:r>
              <w:t>Il y a du carlage par terre avec une texture de plâques en gris</w:t>
            </w:r>
          </w:p>
        </w:tc>
        <w:tc>
          <w:tcPr>
            <w:tcW w:w="0" w:type="auto"/>
          </w:tcPr>
          <w:p w14:paraId="1C88189D" w14:textId="77777777" w:rsidR="002C3BAF" w:rsidRDefault="002C3BAF" w:rsidP="00277947">
            <w:r>
              <w:t>OK</w:t>
            </w:r>
          </w:p>
          <w:p w14:paraId="2C24F6A2" w14:textId="77777777" w:rsidR="002C3BAF" w:rsidRDefault="002C3BAF" w:rsidP="00277947">
            <w:r>
              <w:t>7 May</w:t>
            </w:r>
          </w:p>
        </w:tc>
      </w:tr>
      <w:tr w:rsidR="002C3BAF" w14:paraId="4243D96D" w14:textId="77777777" w:rsidTr="00277947">
        <w:tc>
          <w:tcPr>
            <w:tcW w:w="0" w:type="auto"/>
          </w:tcPr>
          <w:p w14:paraId="75BF6CB6" w14:textId="77777777" w:rsidR="002C3BAF" w:rsidRDefault="002C3BAF" w:rsidP="00277947">
            <w:r>
              <w:t>Lavabo</w:t>
            </w:r>
          </w:p>
        </w:tc>
        <w:tc>
          <w:tcPr>
            <w:tcW w:w="0" w:type="auto"/>
          </w:tcPr>
          <w:p w14:paraId="4BBA8B4F" w14:textId="77777777" w:rsidR="002C3BAF" w:rsidRDefault="002C3BAF" w:rsidP="00277947">
            <w:r>
              <w:t>Il y a deux lavabos de 1m30 avec un mirroir chacun, le mirroir fait 20x20 cm</w:t>
            </w:r>
          </w:p>
        </w:tc>
        <w:tc>
          <w:tcPr>
            <w:tcW w:w="0" w:type="auto"/>
          </w:tcPr>
          <w:p w14:paraId="4E7F4604" w14:textId="77777777" w:rsidR="002C3BAF" w:rsidRDefault="002C3BAF" w:rsidP="00277947">
            <w:r>
              <w:t>OK</w:t>
            </w:r>
          </w:p>
          <w:p w14:paraId="03ADEC03" w14:textId="77777777" w:rsidR="002C3BAF" w:rsidRDefault="002C3BAF" w:rsidP="00277947">
            <w:r>
              <w:t>7 May</w:t>
            </w:r>
          </w:p>
        </w:tc>
      </w:tr>
      <w:tr w:rsidR="002C3BAF" w14:paraId="5F694EA8" w14:textId="77777777" w:rsidTr="00277947">
        <w:tc>
          <w:tcPr>
            <w:tcW w:w="0" w:type="auto"/>
          </w:tcPr>
          <w:p w14:paraId="3FF8F620" w14:textId="77777777" w:rsidR="002C3BAF" w:rsidRDefault="002C3BAF" w:rsidP="00277947">
            <w:r>
              <w:t>Poubelle</w:t>
            </w:r>
          </w:p>
        </w:tc>
        <w:tc>
          <w:tcPr>
            <w:tcW w:w="0" w:type="auto"/>
          </w:tcPr>
          <w:p w14:paraId="4D07070F" w14:textId="77777777" w:rsidR="002C3BAF" w:rsidRDefault="002C3BAF" w:rsidP="00277947">
            <w:r>
              <w:t>Il y a une poubelle à droite de la porte d'entré, dans le coin</w:t>
            </w:r>
          </w:p>
        </w:tc>
        <w:tc>
          <w:tcPr>
            <w:tcW w:w="0" w:type="auto"/>
          </w:tcPr>
          <w:p w14:paraId="21A6B7B2" w14:textId="77777777" w:rsidR="002C3BAF" w:rsidRDefault="002C3BAF" w:rsidP="00277947">
            <w:r>
              <w:t>OK</w:t>
            </w:r>
          </w:p>
          <w:p w14:paraId="13E1FB10" w14:textId="77777777" w:rsidR="002C3BAF" w:rsidRDefault="002C3BAF" w:rsidP="00277947">
            <w:r>
              <w:t>7 May</w:t>
            </w:r>
          </w:p>
        </w:tc>
      </w:tr>
      <w:tr w:rsidR="002C3BAF" w14:paraId="792D506D" w14:textId="77777777" w:rsidTr="00277947">
        <w:tc>
          <w:tcPr>
            <w:tcW w:w="0" w:type="auto"/>
          </w:tcPr>
          <w:p w14:paraId="65FB658F" w14:textId="77777777" w:rsidR="002C3BAF" w:rsidRDefault="002C3BAF" w:rsidP="00277947">
            <w:r>
              <w:t>Savon + secheur</w:t>
            </w:r>
          </w:p>
        </w:tc>
        <w:tc>
          <w:tcPr>
            <w:tcW w:w="0" w:type="auto"/>
          </w:tcPr>
          <w:p w14:paraId="787419AE" w14:textId="77777777" w:rsidR="002C3BAF" w:rsidRDefault="002C3BAF" w:rsidP="00277947">
            <w:r>
              <w:t>Il y a des distributeurs de savon et un appareil à secher sur le même mur que le lavabo à 20cm du lavabo</w:t>
            </w:r>
          </w:p>
        </w:tc>
        <w:tc>
          <w:tcPr>
            <w:tcW w:w="0" w:type="auto"/>
          </w:tcPr>
          <w:p w14:paraId="190A1649" w14:textId="77777777" w:rsidR="002C3BAF" w:rsidRDefault="002C3BAF" w:rsidP="00277947">
            <w:r>
              <w:t>OK</w:t>
            </w:r>
          </w:p>
          <w:p w14:paraId="33059B8D" w14:textId="77777777" w:rsidR="002C3BAF" w:rsidRDefault="002C3BAF" w:rsidP="00277947">
            <w:r>
              <w:t>7 May</w:t>
            </w:r>
          </w:p>
        </w:tc>
      </w:tr>
    </w:tbl>
    <w:p w14:paraId="5A736E7E" w14:textId="77777777" w:rsidR="002C3BAF" w:rsidRDefault="002C3BAF" w:rsidP="002C3BAF">
      <w:pPr>
        <w:pStyle w:val="Titre4"/>
      </w:pPr>
      <w:r>
        <w:t>Salle d'administration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6"/>
        <w:gridCol w:w="7190"/>
        <w:gridCol w:w="504"/>
      </w:tblGrid>
      <w:tr w:rsidR="002C3BAF" w14:paraId="6C43C82D" w14:textId="77777777" w:rsidTr="00277947">
        <w:tc>
          <w:tcPr>
            <w:tcW w:w="0" w:type="auto"/>
          </w:tcPr>
          <w:p w14:paraId="1962AC38" w14:textId="77777777" w:rsidR="002C3BAF" w:rsidRDefault="002C3BAF" w:rsidP="00277947">
            <w:r>
              <w:t>Bureaux</w:t>
            </w:r>
          </w:p>
        </w:tc>
        <w:tc>
          <w:tcPr>
            <w:tcW w:w="0" w:type="auto"/>
          </w:tcPr>
          <w:p w14:paraId="7975AF04" w14:textId="77777777" w:rsidR="002C3BAF" w:rsidRDefault="002C3BAF" w:rsidP="00277947">
            <w:r>
              <w:t>Il y a 8 bureaux dont 3 bureaux qui se trouvent au fond, 3 au milieu et 2 à 3 mètres de la porte d'entrée et ils ont tous 60cm d'équart</w:t>
            </w:r>
          </w:p>
        </w:tc>
        <w:tc>
          <w:tcPr>
            <w:tcW w:w="0" w:type="auto"/>
          </w:tcPr>
          <w:p w14:paraId="32C82204" w14:textId="77777777" w:rsidR="002C3BAF" w:rsidRDefault="002C3BAF" w:rsidP="00277947">
            <w:r>
              <w:t>OK</w:t>
            </w:r>
          </w:p>
          <w:p w14:paraId="42CDCD24" w14:textId="77777777" w:rsidR="002C3BAF" w:rsidRDefault="002C3BAF" w:rsidP="00277947">
            <w:r>
              <w:t>7 May</w:t>
            </w:r>
          </w:p>
        </w:tc>
      </w:tr>
      <w:tr w:rsidR="002C3BAF" w14:paraId="50193E5B" w14:textId="77777777" w:rsidTr="00277947">
        <w:tc>
          <w:tcPr>
            <w:tcW w:w="0" w:type="auto"/>
          </w:tcPr>
          <w:p w14:paraId="7F6347FA" w14:textId="77777777" w:rsidR="002C3BAF" w:rsidRDefault="002C3BAF" w:rsidP="00277947">
            <w:r>
              <w:t>Décoration</w:t>
            </w:r>
          </w:p>
        </w:tc>
        <w:tc>
          <w:tcPr>
            <w:tcW w:w="0" w:type="auto"/>
          </w:tcPr>
          <w:p w14:paraId="1ECD35BD" w14:textId="77777777" w:rsidR="002C3BAF" w:rsidRDefault="002C3BAF" w:rsidP="00277947">
            <w:r>
              <w:t>Il y a une plante sur chaque coin de la salle</w:t>
            </w:r>
          </w:p>
        </w:tc>
        <w:tc>
          <w:tcPr>
            <w:tcW w:w="0" w:type="auto"/>
          </w:tcPr>
          <w:p w14:paraId="41934723" w14:textId="77777777" w:rsidR="002C3BAF" w:rsidRDefault="002C3BAF" w:rsidP="00277947">
            <w:r>
              <w:t>OK</w:t>
            </w:r>
          </w:p>
          <w:p w14:paraId="4A1CDB63" w14:textId="77777777" w:rsidR="002C3BAF" w:rsidRDefault="002C3BAF" w:rsidP="00277947">
            <w:r>
              <w:t>7 May</w:t>
            </w:r>
          </w:p>
        </w:tc>
      </w:tr>
      <w:tr w:rsidR="002C3BAF" w14:paraId="48BF3A51" w14:textId="77777777" w:rsidTr="00277947">
        <w:tc>
          <w:tcPr>
            <w:tcW w:w="0" w:type="auto"/>
          </w:tcPr>
          <w:p w14:paraId="7379F748" w14:textId="77777777" w:rsidR="002C3BAF" w:rsidRDefault="002C3BAF" w:rsidP="00277947">
            <w:r>
              <w:lastRenderedPageBreak/>
              <w:t>Portes et fênetres</w:t>
            </w:r>
          </w:p>
        </w:tc>
        <w:tc>
          <w:tcPr>
            <w:tcW w:w="0" w:type="auto"/>
          </w:tcPr>
          <w:p w14:paraId="29107746" w14:textId="77777777" w:rsidR="002C3BAF" w:rsidRDefault="002C3BAF" w:rsidP="00277947">
            <w:r>
              <w:t>Il y a une porte d'entrée de 2.10 mètres pour entrer dans la salle, il y a les murs extérieurs qui sont en vitre , dont il y a 40cm d'équart entre le mur et la vitre</w:t>
            </w:r>
          </w:p>
        </w:tc>
        <w:tc>
          <w:tcPr>
            <w:tcW w:w="0" w:type="auto"/>
          </w:tcPr>
          <w:p w14:paraId="77BC847B" w14:textId="77777777" w:rsidR="002C3BAF" w:rsidRDefault="002C3BAF" w:rsidP="00277947">
            <w:r>
              <w:t>OK</w:t>
            </w:r>
          </w:p>
          <w:p w14:paraId="16334A89" w14:textId="77777777" w:rsidR="002C3BAF" w:rsidRDefault="002C3BAF" w:rsidP="00277947">
            <w:r>
              <w:t>7 May</w:t>
            </w:r>
          </w:p>
        </w:tc>
      </w:tr>
      <w:tr w:rsidR="002C3BAF" w14:paraId="18DA1DEC" w14:textId="77777777" w:rsidTr="00277947">
        <w:tc>
          <w:tcPr>
            <w:tcW w:w="0" w:type="auto"/>
          </w:tcPr>
          <w:p w14:paraId="6B2D1961" w14:textId="77777777" w:rsidR="002C3BAF" w:rsidRDefault="002C3BAF" w:rsidP="00277947">
            <w:r>
              <w:t>PC</w:t>
            </w:r>
          </w:p>
        </w:tc>
        <w:tc>
          <w:tcPr>
            <w:tcW w:w="0" w:type="auto"/>
          </w:tcPr>
          <w:p w14:paraId="3C3383EB" w14:textId="77777777" w:rsidR="002C3BAF" w:rsidRDefault="002C3BAF" w:rsidP="00277947">
            <w:r>
              <w:t>Sur les bureaux, il y a un clavier, une souris, deux écrans et un bloc de notes au coin de la table comme un poste à l'ETML. En dessous de chaque bureau, il se trouve un PC (boîtier) de  taille Mid-Tower</w:t>
            </w:r>
          </w:p>
        </w:tc>
        <w:tc>
          <w:tcPr>
            <w:tcW w:w="0" w:type="auto"/>
          </w:tcPr>
          <w:p w14:paraId="1F589495" w14:textId="77777777" w:rsidR="002C3BAF" w:rsidRDefault="002C3BAF" w:rsidP="00277947">
            <w:r>
              <w:t>OK</w:t>
            </w:r>
          </w:p>
          <w:p w14:paraId="2448D32D" w14:textId="77777777" w:rsidR="002C3BAF" w:rsidRDefault="002C3BAF" w:rsidP="00277947">
            <w:r>
              <w:t>7 May</w:t>
            </w:r>
          </w:p>
        </w:tc>
      </w:tr>
      <w:tr w:rsidR="002C3BAF" w14:paraId="3A86226E" w14:textId="77777777" w:rsidTr="00277947">
        <w:tc>
          <w:tcPr>
            <w:tcW w:w="0" w:type="auto"/>
          </w:tcPr>
          <w:p w14:paraId="02BA9F89" w14:textId="77777777" w:rsidR="002C3BAF" w:rsidRDefault="002C3BAF" w:rsidP="00277947">
            <w:r>
              <w:t>Lumière</w:t>
            </w:r>
          </w:p>
        </w:tc>
        <w:tc>
          <w:tcPr>
            <w:tcW w:w="0" w:type="auto"/>
          </w:tcPr>
          <w:p w14:paraId="4C86F21B" w14:textId="77777777" w:rsidR="002C3BAF" w:rsidRDefault="002C3BAF" w:rsidP="00277947">
            <w:r>
              <w:t>Sur le toit, il y a 4 lumières qui sont pendues, ils mesurent 30cm et ils sont situées au milieu du toit avec 20cm d'équart entre elles</w:t>
            </w:r>
          </w:p>
        </w:tc>
        <w:tc>
          <w:tcPr>
            <w:tcW w:w="0" w:type="auto"/>
          </w:tcPr>
          <w:p w14:paraId="7002DD82" w14:textId="77777777" w:rsidR="002C3BAF" w:rsidRDefault="002C3BAF" w:rsidP="00277947">
            <w:r>
              <w:t>OK</w:t>
            </w:r>
          </w:p>
          <w:p w14:paraId="38F8C40E" w14:textId="77777777" w:rsidR="002C3BAF" w:rsidRDefault="002C3BAF" w:rsidP="00277947">
            <w:r>
              <w:t>7 May</w:t>
            </w:r>
          </w:p>
        </w:tc>
      </w:tr>
      <w:tr w:rsidR="002C3BAF" w14:paraId="3A425C07" w14:textId="77777777" w:rsidTr="00277947">
        <w:tc>
          <w:tcPr>
            <w:tcW w:w="0" w:type="auto"/>
          </w:tcPr>
          <w:p w14:paraId="46E3AB87" w14:textId="77777777" w:rsidR="002C3BAF" w:rsidRDefault="002C3BAF" w:rsidP="00277947">
            <w:r>
              <w:t>Logo</w:t>
            </w:r>
          </w:p>
        </w:tc>
        <w:tc>
          <w:tcPr>
            <w:tcW w:w="0" w:type="auto"/>
          </w:tcPr>
          <w:p w14:paraId="27384485" w14:textId="77777777" w:rsidR="002C3BAF" w:rsidRDefault="002C3BAF" w:rsidP="00277947">
            <w:r>
              <w:t>Il y a un logo Impero sur le mur à droite de la salle où chaque coin du logo doit toucher au moins une partie de chaque mur</w:t>
            </w:r>
          </w:p>
        </w:tc>
        <w:tc>
          <w:tcPr>
            <w:tcW w:w="0" w:type="auto"/>
          </w:tcPr>
          <w:p w14:paraId="34A95A10" w14:textId="77777777" w:rsidR="002C3BAF" w:rsidRDefault="002C3BAF" w:rsidP="00277947">
            <w:r>
              <w:t>OK</w:t>
            </w:r>
          </w:p>
          <w:p w14:paraId="5FF0F70B" w14:textId="77777777" w:rsidR="002C3BAF" w:rsidRDefault="002C3BAF" w:rsidP="00277947">
            <w:r>
              <w:t>7 May</w:t>
            </w:r>
          </w:p>
        </w:tc>
      </w:tr>
      <w:tr w:rsidR="002C3BAF" w14:paraId="0C4B5CD4" w14:textId="77777777" w:rsidTr="00277947">
        <w:tc>
          <w:tcPr>
            <w:tcW w:w="0" w:type="auto"/>
          </w:tcPr>
          <w:p w14:paraId="1ED15C20" w14:textId="77777777" w:rsidR="002C3BAF" w:rsidRDefault="002C3BAF" w:rsidP="00277947">
            <w:r>
              <w:t>Tapis</w:t>
            </w:r>
          </w:p>
        </w:tc>
        <w:tc>
          <w:tcPr>
            <w:tcW w:w="0" w:type="auto"/>
          </w:tcPr>
          <w:p w14:paraId="60C7FA76" w14:textId="77777777" w:rsidR="002C3BAF" w:rsidRDefault="002C3BAF" w:rsidP="00277947">
            <w:r>
              <w:t>Sur le sol, il y a un tapis qui couvre tout le sol de la salle, en gris.</w:t>
            </w:r>
          </w:p>
        </w:tc>
        <w:tc>
          <w:tcPr>
            <w:tcW w:w="0" w:type="auto"/>
          </w:tcPr>
          <w:p w14:paraId="72E05B9A" w14:textId="77777777" w:rsidR="002C3BAF" w:rsidRDefault="002C3BAF" w:rsidP="00277947">
            <w:r>
              <w:t>OK</w:t>
            </w:r>
          </w:p>
          <w:p w14:paraId="242721E0" w14:textId="77777777" w:rsidR="002C3BAF" w:rsidRDefault="002C3BAF" w:rsidP="00277947">
            <w:r>
              <w:t>7 May</w:t>
            </w:r>
          </w:p>
        </w:tc>
      </w:tr>
      <w:tr w:rsidR="002C3BAF" w14:paraId="6F5E3123" w14:textId="77777777" w:rsidTr="00277947">
        <w:tc>
          <w:tcPr>
            <w:tcW w:w="0" w:type="auto"/>
          </w:tcPr>
          <w:p w14:paraId="4234EB4F" w14:textId="77777777" w:rsidR="002C3BAF" w:rsidRDefault="002C3BAF" w:rsidP="00277947">
            <w:r>
              <w:t>Tableau de tâches</w:t>
            </w:r>
          </w:p>
        </w:tc>
        <w:tc>
          <w:tcPr>
            <w:tcW w:w="0" w:type="auto"/>
          </w:tcPr>
          <w:p w14:paraId="03341BAE" w14:textId="77777777" w:rsidR="002C3BAF" w:rsidRDefault="002C3BAF" w:rsidP="00277947">
            <w:r>
              <w:t>Il y a un tableau blanc au fond de 1m x 1.30m</w:t>
            </w:r>
          </w:p>
        </w:tc>
        <w:tc>
          <w:tcPr>
            <w:tcW w:w="0" w:type="auto"/>
          </w:tcPr>
          <w:p w14:paraId="01169DDC" w14:textId="77777777" w:rsidR="002C3BAF" w:rsidRDefault="002C3BAF" w:rsidP="00277947">
            <w:r>
              <w:t>OK</w:t>
            </w:r>
          </w:p>
          <w:p w14:paraId="5BB2A484" w14:textId="77777777" w:rsidR="002C3BAF" w:rsidRDefault="002C3BAF" w:rsidP="00277947">
            <w:r>
              <w:t>7 May</w:t>
            </w:r>
          </w:p>
        </w:tc>
      </w:tr>
    </w:tbl>
    <w:p w14:paraId="0B900CF8" w14:textId="77777777" w:rsidR="002C3BAF" w:rsidRDefault="002C3BAF" w:rsidP="002C3BAF">
      <w:pPr>
        <w:pStyle w:val="Titre4"/>
      </w:pPr>
      <w:r>
        <w:t>Classe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8"/>
        <w:gridCol w:w="7161"/>
        <w:gridCol w:w="561"/>
      </w:tblGrid>
      <w:tr w:rsidR="002C3BAF" w14:paraId="1B6A11A0" w14:textId="77777777" w:rsidTr="00277947">
        <w:tc>
          <w:tcPr>
            <w:tcW w:w="0" w:type="auto"/>
          </w:tcPr>
          <w:p w14:paraId="304E464F" w14:textId="77777777" w:rsidR="002C3BAF" w:rsidRDefault="002C3BAF" w:rsidP="00277947">
            <w:r>
              <w:t>Bureaux</w:t>
            </w:r>
          </w:p>
        </w:tc>
        <w:tc>
          <w:tcPr>
            <w:tcW w:w="0" w:type="auto"/>
          </w:tcPr>
          <w:p w14:paraId="45EC11BA" w14:textId="77777777" w:rsidR="002C3BAF" w:rsidRDefault="002C3BAF" w:rsidP="00277947">
            <w:r>
              <w:t>Il faut au minimum 18 bureaux pour travailler</w:t>
            </w:r>
          </w:p>
        </w:tc>
        <w:tc>
          <w:tcPr>
            <w:tcW w:w="0" w:type="auto"/>
          </w:tcPr>
          <w:p w14:paraId="0C70DBEC" w14:textId="77777777" w:rsidR="002C3BAF" w:rsidRDefault="002C3BAF" w:rsidP="00277947">
            <w:r>
              <w:t>OK</w:t>
            </w:r>
          </w:p>
          <w:p w14:paraId="60B1ADEC" w14:textId="77777777" w:rsidR="002C3BAF" w:rsidRDefault="002C3BAF" w:rsidP="00277947">
            <w:r>
              <w:t>7 May</w:t>
            </w:r>
          </w:p>
        </w:tc>
      </w:tr>
      <w:tr w:rsidR="002C3BAF" w14:paraId="2F40A99A" w14:textId="77777777" w:rsidTr="00277947">
        <w:tc>
          <w:tcPr>
            <w:tcW w:w="0" w:type="auto"/>
          </w:tcPr>
          <w:p w14:paraId="4F32E743" w14:textId="77777777" w:rsidR="002C3BAF" w:rsidRDefault="002C3BAF" w:rsidP="00277947">
            <w:r>
              <w:t>Location</w:t>
            </w:r>
          </w:p>
        </w:tc>
        <w:tc>
          <w:tcPr>
            <w:tcW w:w="0" w:type="auto"/>
          </w:tcPr>
          <w:p w14:paraId="6EDEE1C2" w14:textId="77777777" w:rsidR="002C3BAF" w:rsidRDefault="002C3BAF" w:rsidP="00277947">
            <w:r>
              <w:t>Il faut que la salle soit en D13</w:t>
            </w:r>
          </w:p>
        </w:tc>
        <w:tc>
          <w:tcPr>
            <w:tcW w:w="0" w:type="auto"/>
          </w:tcPr>
          <w:p w14:paraId="7787C94F" w14:textId="77777777" w:rsidR="002C3BAF" w:rsidRDefault="002C3BAF" w:rsidP="00277947">
            <w:r>
              <w:t>OK</w:t>
            </w:r>
          </w:p>
          <w:p w14:paraId="2F42C307" w14:textId="77777777" w:rsidR="002C3BAF" w:rsidRDefault="002C3BAF" w:rsidP="00277947">
            <w:r>
              <w:t>7 May</w:t>
            </w:r>
          </w:p>
        </w:tc>
      </w:tr>
      <w:tr w:rsidR="002C3BAF" w14:paraId="1886416F" w14:textId="77777777" w:rsidTr="00277947">
        <w:tc>
          <w:tcPr>
            <w:tcW w:w="0" w:type="auto"/>
          </w:tcPr>
          <w:p w14:paraId="5EB74C6A" w14:textId="77777777" w:rsidR="002C3BAF" w:rsidRDefault="002C3BAF" w:rsidP="00277947">
            <w:r>
              <w:t>Ecrans</w:t>
            </w:r>
          </w:p>
        </w:tc>
        <w:tc>
          <w:tcPr>
            <w:tcW w:w="0" w:type="auto"/>
          </w:tcPr>
          <w:p w14:paraId="38FB65AF" w14:textId="77777777" w:rsidR="002C3BAF" w:rsidRDefault="002C3BAF" w:rsidP="00277947">
            <w:r>
              <w:t>Il faut 2 ecrans par bureau</w:t>
            </w:r>
          </w:p>
        </w:tc>
        <w:tc>
          <w:tcPr>
            <w:tcW w:w="0" w:type="auto"/>
          </w:tcPr>
          <w:p w14:paraId="1F78C8FC" w14:textId="77777777" w:rsidR="002C3BAF" w:rsidRDefault="002C3BAF" w:rsidP="00277947">
            <w:r>
              <w:t>OK</w:t>
            </w:r>
          </w:p>
          <w:p w14:paraId="77C3404A" w14:textId="77777777" w:rsidR="002C3BAF" w:rsidRDefault="002C3BAF" w:rsidP="00277947">
            <w:r>
              <w:t>7 May</w:t>
            </w:r>
          </w:p>
        </w:tc>
      </w:tr>
      <w:tr w:rsidR="002C3BAF" w14:paraId="2EFFB6EE" w14:textId="77777777" w:rsidTr="00277947">
        <w:tc>
          <w:tcPr>
            <w:tcW w:w="0" w:type="auto"/>
          </w:tcPr>
          <w:p w14:paraId="7188FE30" w14:textId="77777777" w:rsidR="002C3BAF" w:rsidRDefault="002C3BAF" w:rsidP="00277947">
            <w:r>
              <w:t>Fenetres</w:t>
            </w:r>
          </w:p>
        </w:tc>
        <w:tc>
          <w:tcPr>
            <w:tcW w:w="0" w:type="auto"/>
          </w:tcPr>
          <w:p w14:paraId="2F8C607D" w14:textId="77777777" w:rsidR="002C3BAF" w:rsidRDefault="002C3BAF" w:rsidP="00277947">
            <w:r>
              <w:t>Il faut minimum 6 fenetres qui font la hauteur du mur</w:t>
            </w:r>
          </w:p>
        </w:tc>
        <w:tc>
          <w:tcPr>
            <w:tcW w:w="0" w:type="auto"/>
          </w:tcPr>
          <w:p w14:paraId="375E685D" w14:textId="77777777" w:rsidR="002C3BAF" w:rsidRDefault="002C3BAF" w:rsidP="00277947">
            <w:r>
              <w:t>OK</w:t>
            </w:r>
          </w:p>
          <w:p w14:paraId="3BD6802B" w14:textId="77777777" w:rsidR="002C3BAF" w:rsidRDefault="002C3BAF" w:rsidP="00277947">
            <w:r>
              <w:t>7 May</w:t>
            </w:r>
          </w:p>
        </w:tc>
      </w:tr>
      <w:tr w:rsidR="002C3BAF" w14:paraId="7C565CE1" w14:textId="77777777" w:rsidTr="00277947">
        <w:tc>
          <w:tcPr>
            <w:tcW w:w="0" w:type="auto"/>
          </w:tcPr>
          <w:p w14:paraId="2319A2FA" w14:textId="77777777" w:rsidR="002C3BAF" w:rsidRDefault="002C3BAF" w:rsidP="00277947">
            <w:r>
              <w:t>Chaises</w:t>
            </w:r>
          </w:p>
        </w:tc>
        <w:tc>
          <w:tcPr>
            <w:tcW w:w="0" w:type="auto"/>
          </w:tcPr>
          <w:p w14:paraId="298E147B" w14:textId="77777777" w:rsidR="002C3BAF" w:rsidRDefault="002C3BAF" w:rsidP="00277947">
            <w:r>
              <w:t>Il faut une chaise par bureau + une pour le prof</w:t>
            </w:r>
          </w:p>
        </w:tc>
        <w:tc>
          <w:tcPr>
            <w:tcW w:w="0" w:type="auto"/>
          </w:tcPr>
          <w:p w14:paraId="4AB48D59" w14:textId="77777777" w:rsidR="002C3BAF" w:rsidRDefault="002C3BAF" w:rsidP="00277947">
            <w:r>
              <w:t>OK</w:t>
            </w:r>
          </w:p>
          <w:p w14:paraId="0B9F60EF" w14:textId="77777777" w:rsidR="002C3BAF" w:rsidRDefault="002C3BAF" w:rsidP="00277947">
            <w:r>
              <w:t>7 May</w:t>
            </w:r>
          </w:p>
        </w:tc>
      </w:tr>
      <w:tr w:rsidR="002C3BAF" w14:paraId="281B8C80" w14:textId="77777777" w:rsidTr="00277947">
        <w:tc>
          <w:tcPr>
            <w:tcW w:w="0" w:type="auto"/>
          </w:tcPr>
          <w:p w14:paraId="18361C73" w14:textId="77777777" w:rsidR="002C3BAF" w:rsidRDefault="002C3BAF" w:rsidP="00277947">
            <w:r>
              <w:t>Ordinateur</w:t>
            </w:r>
          </w:p>
        </w:tc>
        <w:tc>
          <w:tcPr>
            <w:tcW w:w="0" w:type="auto"/>
          </w:tcPr>
          <w:p w14:paraId="6EEE333A" w14:textId="77777777" w:rsidR="002C3BAF" w:rsidRDefault="002C3BAF" w:rsidP="00277947">
            <w:r>
              <w:t>Il faut 1 ordinateur tour par bureau</w:t>
            </w:r>
          </w:p>
        </w:tc>
        <w:tc>
          <w:tcPr>
            <w:tcW w:w="0" w:type="auto"/>
          </w:tcPr>
          <w:p w14:paraId="433034E7" w14:textId="77777777" w:rsidR="002C3BAF" w:rsidRDefault="002C3BAF" w:rsidP="00277947">
            <w:r>
              <w:t>OK</w:t>
            </w:r>
          </w:p>
          <w:p w14:paraId="2B6A4D13" w14:textId="77777777" w:rsidR="002C3BAF" w:rsidRDefault="002C3BAF" w:rsidP="00277947">
            <w:r>
              <w:t>7 May</w:t>
            </w:r>
          </w:p>
        </w:tc>
      </w:tr>
      <w:tr w:rsidR="002C3BAF" w14:paraId="5BAD5FC9" w14:textId="77777777" w:rsidTr="00277947">
        <w:tc>
          <w:tcPr>
            <w:tcW w:w="0" w:type="auto"/>
          </w:tcPr>
          <w:p w14:paraId="43E9BFA0" w14:textId="77777777" w:rsidR="002C3BAF" w:rsidRDefault="002C3BAF" w:rsidP="00277947">
            <w:r>
              <w:t>Clavier + souris</w:t>
            </w:r>
          </w:p>
        </w:tc>
        <w:tc>
          <w:tcPr>
            <w:tcW w:w="0" w:type="auto"/>
          </w:tcPr>
          <w:p w14:paraId="79692EA5" w14:textId="77777777" w:rsidR="002C3BAF" w:rsidRDefault="002C3BAF" w:rsidP="00277947">
            <w:r>
              <w:t>Il faut un clavier et une souris par bureau</w:t>
            </w:r>
          </w:p>
        </w:tc>
        <w:tc>
          <w:tcPr>
            <w:tcW w:w="0" w:type="auto"/>
          </w:tcPr>
          <w:p w14:paraId="532F61C2" w14:textId="77777777" w:rsidR="002C3BAF" w:rsidRDefault="002C3BAF" w:rsidP="00277947">
            <w:r>
              <w:t>OK</w:t>
            </w:r>
          </w:p>
          <w:p w14:paraId="5BC62604" w14:textId="77777777" w:rsidR="002C3BAF" w:rsidRDefault="002C3BAF" w:rsidP="00277947">
            <w:r>
              <w:t>7 May</w:t>
            </w:r>
          </w:p>
        </w:tc>
      </w:tr>
      <w:tr w:rsidR="002C3BAF" w14:paraId="7F42DA5B" w14:textId="77777777" w:rsidTr="00277947">
        <w:tc>
          <w:tcPr>
            <w:tcW w:w="0" w:type="auto"/>
          </w:tcPr>
          <w:p w14:paraId="25409749" w14:textId="77777777" w:rsidR="002C3BAF" w:rsidRDefault="002C3BAF" w:rsidP="00277947">
            <w:r>
              <w:t>Bureau du prof</w:t>
            </w:r>
          </w:p>
        </w:tc>
        <w:tc>
          <w:tcPr>
            <w:tcW w:w="0" w:type="auto"/>
          </w:tcPr>
          <w:p w14:paraId="39F88943" w14:textId="77777777" w:rsidR="002C3BAF" w:rsidRDefault="002C3BAF" w:rsidP="00277947">
            <w:r>
              <w:t>Il faut un bureau isolee vers le qui face vers le reste de la classe et qui est devans le tableau pour le prof</w:t>
            </w:r>
          </w:p>
        </w:tc>
        <w:tc>
          <w:tcPr>
            <w:tcW w:w="0" w:type="auto"/>
          </w:tcPr>
          <w:p w14:paraId="0EB69C98" w14:textId="77777777" w:rsidR="002C3BAF" w:rsidRDefault="002C3BAF" w:rsidP="00277947">
            <w:r>
              <w:t>OK</w:t>
            </w:r>
          </w:p>
          <w:p w14:paraId="0EA2311D" w14:textId="77777777" w:rsidR="002C3BAF" w:rsidRDefault="002C3BAF" w:rsidP="00277947">
            <w:r>
              <w:t>7 May</w:t>
            </w:r>
          </w:p>
        </w:tc>
      </w:tr>
      <w:tr w:rsidR="002C3BAF" w14:paraId="1FD7C51A" w14:textId="77777777" w:rsidTr="00277947">
        <w:tc>
          <w:tcPr>
            <w:tcW w:w="0" w:type="auto"/>
          </w:tcPr>
          <w:p w14:paraId="42BFD76F" w14:textId="77777777" w:rsidR="002C3BAF" w:rsidRDefault="002C3BAF" w:rsidP="00277947">
            <w:r>
              <w:t>TV + tableau</w:t>
            </w:r>
          </w:p>
        </w:tc>
        <w:tc>
          <w:tcPr>
            <w:tcW w:w="0" w:type="auto"/>
          </w:tcPr>
          <w:p w14:paraId="54B89943" w14:textId="77777777" w:rsidR="002C3BAF" w:rsidRDefault="002C3BAF" w:rsidP="00277947">
            <w:r>
              <w:t>Il faut un tableau et une TV</w:t>
            </w:r>
          </w:p>
        </w:tc>
        <w:tc>
          <w:tcPr>
            <w:tcW w:w="0" w:type="auto"/>
          </w:tcPr>
          <w:p w14:paraId="48DC744F" w14:textId="77777777" w:rsidR="002C3BAF" w:rsidRDefault="002C3BAF" w:rsidP="00277947">
            <w:r>
              <w:t>OK</w:t>
            </w:r>
          </w:p>
          <w:p w14:paraId="4C66D3CA" w14:textId="77777777" w:rsidR="002C3BAF" w:rsidRDefault="002C3BAF" w:rsidP="00277947">
            <w:r>
              <w:t>7 May</w:t>
            </w:r>
          </w:p>
        </w:tc>
      </w:tr>
    </w:tbl>
    <w:p w14:paraId="33B12C52" w14:textId="77777777" w:rsidR="002C3BAF" w:rsidRDefault="002C3BAF" w:rsidP="002C3BAF">
      <w:pPr>
        <w:pStyle w:val="Titre4"/>
      </w:pPr>
      <w:r>
        <w:t>Salle Technique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09"/>
        <w:gridCol w:w="6963"/>
        <w:gridCol w:w="588"/>
      </w:tblGrid>
      <w:tr w:rsidR="002C3BAF" w14:paraId="4A59717F" w14:textId="77777777" w:rsidTr="00277947">
        <w:tc>
          <w:tcPr>
            <w:tcW w:w="0" w:type="auto"/>
          </w:tcPr>
          <w:p w14:paraId="2EFE1045" w14:textId="77777777" w:rsidR="002C3BAF" w:rsidRDefault="002C3BAF" w:rsidP="00277947">
            <w:r>
              <w:t>Serveur</w:t>
            </w:r>
          </w:p>
        </w:tc>
        <w:tc>
          <w:tcPr>
            <w:tcW w:w="0" w:type="auto"/>
          </w:tcPr>
          <w:p w14:paraId="63C2EFAC" w14:textId="77777777" w:rsidR="002C3BAF" w:rsidRDefault="002C3BAF" w:rsidP="00277947">
            <w:r>
              <w:t>Il y a 2 boites de serveurs ou on peut rentrer des racks</w:t>
            </w:r>
          </w:p>
        </w:tc>
        <w:tc>
          <w:tcPr>
            <w:tcW w:w="0" w:type="auto"/>
          </w:tcPr>
          <w:p w14:paraId="487173B3" w14:textId="77777777" w:rsidR="002C3BAF" w:rsidRDefault="002C3BAF" w:rsidP="00277947">
            <w:r>
              <w:t>OK</w:t>
            </w:r>
          </w:p>
          <w:p w14:paraId="4370682D" w14:textId="77777777" w:rsidR="002C3BAF" w:rsidRDefault="002C3BAF" w:rsidP="00277947">
            <w:r>
              <w:t>7 May</w:t>
            </w:r>
          </w:p>
        </w:tc>
      </w:tr>
      <w:tr w:rsidR="002C3BAF" w14:paraId="39A3A0D5" w14:textId="77777777" w:rsidTr="00277947">
        <w:tc>
          <w:tcPr>
            <w:tcW w:w="0" w:type="auto"/>
          </w:tcPr>
          <w:p w14:paraId="6463E53C" w14:textId="77777777" w:rsidR="002C3BAF" w:rsidRDefault="002C3BAF" w:rsidP="00277947">
            <w:r>
              <w:t>Fenetres</w:t>
            </w:r>
          </w:p>
        </w:tc>
        <w:tc>
          <w:tcPr>
            <w:tcW w:w="0" w:type="auto"/>
          </w:tcPr>
          <w:p w14:paraId="675E0F4D" w14:textId="77777777" w:rsidR="002C3BAF" w:rsidRDefault="002C3BAF" w:rsidP="00277947">
            <w:r>
              <w:t>Il y a 2 fenetres</w:t>
            </w:r>
          </w:p>
        </w:tc>
        <w:tc>
          <w:tcPr>
            <w:tcW w:w="0" w:type="auto"/>
          </w:tcPr>
          <w:p w14:paraId="1E7DFB61" w14:textId="77777777" w:rsidR="002C3BAF" w:rsidRDefault="002C3BAF" w:rsidP="00277947">
            <w:r>
              <w:t>OK</w:t>
            </w:r>
          </w:p>
          <w:p w14:paraId="62217C1F" w14:textId="77777777" w:rsidR="002C3BAF" w:rsidRDefault="002C3BAF" w:rsidP="00277947">
            <w:r>
              <w:lastRenderedPageBreak/>
              <w:t>7 May</w:t>
            </w:r>
          </w:p>
        </w:tc>
      </w:tr>
      <w:tr w:rsidR="002C3BAF" w14:paraId="7D6E9EF0" w14:textId="77777777" w:rsidTr="00277947">
        <w:tc>
          <w:tcPr>
            <w:tcW w:w="0" w:type="auto"/>
          </w:tcPr>
          <w:p w14:paraId="555DD09D" w14:textId="77777777" w:rsidR="002C3BAF" w:rsidRDefault="002C3BAF" w:rsidP="00277947">
            <w:r>
              <w:lastRenderedPageBreak/>
              <w:t>refroidissement</w:t>
            </w:r>
          </w:p>
        </w:tc>
        <w:tc>
          <w:tcPr>
            <w:tcW w:w="0" w:type="auto"/>
          </w:tcPr>
          <w:p w14:paraId="0B18EA95" w14:textId="77777777" w:rsidR="002C3BAF" w:rsidRDefault="002C3BAF" w:rsidP="00277947">
            <w:r>
              <w:t>il y a un moyen de refroidissement pour la salle</w:t>
            </w:r>
          </w:p>
        </w:tc>
        <w:tc>
          <w:tcPr>
            <w:tcW w:w="0" w:type="auto"/>
          </w:tcPr>
          <w:p w14:paraId="55EC1DE9" w14:textId="77777777" w:rsidR="002C3BAF" w:rsidRDefault="002C3BAF" w:rsidP="00277947">
            <w:r>
              <w:t>OK</w:t>
            </w:r>
          </w:p>
          <w:p w14:paraId="5E444DEE" w14:textId="77777777" w:rsidR="002C3BAF" w:rsidRDefault="002C3BAF" w:rsidP="00277947">
            <w:r>
              <w:t>7 May</w:t>
            </w:r>
          </w:p>
        </w:tc>
      </w:tr>
      <w:tr w:rsidR="002C3BAF" w14:paraId="56A82A7C" w14:textId="77777777" w:rsidTr="00277947">
        <w:tc>
          <w:tcPr>
            <w:tcW w:w="0" w:type="auto"/>
          </w:tcPr>
          <w:p w14:paraId="17D46A94" w14:textId="77777777" w:rsidR="002C3BAF" w:rsidRDefault="002C3BAF" w:rsidP="00277947">
            <w:r>
              <w:t>armoires</w:t>
            </w:r>
          </w:p>
        </w:tc>
        <w:tc>
          <w:tcPr>
            <w:tcW w:w="0" w:type="auto"/>
          </w:tcPr>
          <w:p w14:paraId="4B098050" w14:textId="77777777" w:rsidR="002C3BAF" w:rsidRDefault="002C3BAF" w:rsidP="00277947">
            <w:r>
              <w:t>il y a 3 armoires pour stocker des choses</w:t>
            </w:r>
          </w:p>
        </w:tc>
        <w:tc>
          <w:tcPr>
            <w:tcW w:w="0" w:type="auto"/>
          </w:tcPr>
          <w:p w14:paraId="468C6104" w14:textId="77777777" w:rsidR="002C3BAF" w:rsidRDefault="002C3BAF" w:rsidP="00277947">
            <w:r>
              <w:t>OK</w:t>
            </w:r>
          </w:p>
          <w:p w14:paraId="1272BC22" w14:textId="77777777" w:rsidR="002C3BAF" w:rsidRDefault="002C3BAF" w:rsidP="00277947">
            <w:r>
              <w:t>7 May</w:t>
            </w:r>
          </w:p>
        </w:tc>
      </w:tr>
      <w:tr w:rsidR="002C3BAF" w14:paraId="7A08C7F9" w14:textId="77777777" w:rsidTr="00277947">
        <w:tc>
          <w:tcPr>
            <w:tcW w:w="0" w:type="auto"/>
          </w:tcPr>
          <w:p w14:paraId="0C72B17D" w14:textId="77777777" w:rsidR="002C3BAF" w:rsidRDefault="002C3BAF" w:rsidP="00277947">
            <w:r>
              <w:t>Endroit</w:t>
            </w:r>
          </w:p>
        </w:tc>
        <w:tc>
          <w:tcPr>
            <w:tcW w:w="0" w:type="auto"/>
          </w:tcPr>
          <w:p w14:paraId="270FC51B" w14:textId="77777777" w:rsidR="002C3BAF" w:rsidRDefault="002C3BAF" w:rsidP="00277947">
            <w:r>
              <w:t>la salle technique est dans d17</w:t>
            </w:r>
          </w:p>
        </w:tc>
        <w:tc>
          <w:tcPr>
            <w:tcW w:w="0" w:type="auto"/>
          </w:tcPr>
          <w:p w14:paraId="2309553B" w14:textId="77777777" w:rsidR="002C3BAF" w:rsidRDefault="002C3BAF" w:rsidP="00277947">
            <w:r>
              <w:t>OK</w:t>
            </w:r>
          </w:p>
          <w:p w14:paraId="381789A8" w14:textId="77777777" w:rsidR="002C3BAF" w:rsidRDefault="002C3BAF" w:rsidP="00277947">
            <w:r>
              <w:t>7 May</w:t>
            </w:r>
          </w:p>
        </w:tc>
      </w:tr>
      <w:tr w:rsidR="002C3BAF" w14:paraId="4F9D7FB9" w14:textId="77777777" w:rsidTr="00277947">
        <w:tc>
          <w:tcPr>
            <w:tcW w:w="0" w:type="auto"/>
          </w:tcPr>
          <w:p w14:paraId="3DEC8269" w14:textId="77777777" w:rsidR="002C3BAF" w:rsidRDefault="002C3BAF" w:rsidP="00277947">
            <w:r>
              <w:t>Poste de travail</w:t>
            </w:r>
          </w:p>
        </w:tc>
        <w:tc>
          <w:tcPr>
            <w:tcW w:w="0" w:type="auto"/>
          </w:tcPr>
          <w:p w14:paraId="3553BFCD" w14:textId="77777777" w:rsidR="002C3BAF" w:rsidRDefault="002C3BAF" w:rsidP="00277947">
            <w:r>
              <w:t>Il y a au un poste de travail avec un ordinateur, un bureau, une souris et un clavier</w:t>
            </w:r>
          </w:p>
        </w:tc>
        <w:tc>
          <w:tcPr>
            <w:tcW w:w="0" w:type="auto"/>
          </w:tcPr>
          <w:p w14:paraId="68F1E427" w14:textId="77777777" w:rsidR="002C3BAF" w:rsidRDefault="002C3BAF" w:rsidP="00277947">
            <w:r>
              <w:t>OK</w:t>
            </w:r>
          </w:p>
          <w:p w14:paraId="22CA8D5A" w14:textId="77777777" w:rsidR="002C3BAF" w:rsidRDefault="002C3BAF" w:rsidP="00277947">
            <w:r>
              <w:t>7 May</w:t>
            </w:r>
          </w:p>
        </w:tc>
      </w:tr>
      <w:tr w:rsidR="002C3BAF" w14:paraId="73774D93" w14:textId="77777777" w:rsidTr="00277947">
        <w:tc>
          <w:tcPr>
            <w:tcW w:w="0" w:type="auto"/>
          </w:tcPr>
          <w:p w14:paraId="6839C7BA" w14:textId="77777777" w:rsidR="002C3BAF" w:rsidRDefault="002C3BAF" w:rsidP="00277947">
            <w:r>
              <w:t>Goulotte</w:t>
            </w:r>
          </w:p>
        </w:tc>
        <w:tc>
          <w:tcPr>
            <w:tcW w:w="0" w:type="auto"/>
          </w:tcPr>
          <w:p w14:paraId="0BB01D84" w14:textId="77777777" w:rsidR="002C3BAF" w:rsidRDefault="002C3BAF" w:rsidP="00277947">
            <w:r>
              <w:t>Il y a une goulotte</w:t>
            </w:r>
          </w:p>
        </w:tc>
        <w:tc>
          <w:tcPr>
            <w:tcW w:w="0" w:type="auto"/>
          </w:tcPr>
          <w:p w14:paraId="7E68F67D" w14:textId="77777777" w:rsidR="002C3BAF" w:rsidRDefault="002C3BAF" w:rsidP="00277947">
            <w:r>
              <w:t>OK</w:t>
            </w:r>
          </w:p>
          <w:p w14:paraId="1BC519B1" w14:textId="77777777" w:rsidR="002C3BAF" w:rsidRDefault="002C3BAF" w:rsidP="00277947">
            <w:r>
              <w:t>7 May</w:t>
            </w:r>
          </w:p>
        </w:tc>
      </w:tr>
      <w:tr w:rsidR="002C3BAF" w14:paraId="73207923" w14:textId="77777777" w:rsidTr="00277947">
        <w:tc>
          <w:tcPr>
            <w:tcW w:w="0" w:type="auto"/>
          </w:tcPr>
          <w:p w14:paraId="42E7FC09" w14:textId="77777777" w:rsidR="002C3BAF" w:rsidRDefault="002C3BAF" w:rsidP="00277947">
            <w:r>
              <w:t>Echelle</w:t>
            </w:r>
          </w:p>
        </w:tc>
        <w:tc>
          <w:tcPr>
            <w:tcW w:w="0" w:type="auto"/>
          </w:tcPr>
          <w:p w14:paraId="58BCB405" w14:textId="77777777" w:rsidR="002C3BAF" w:rsidRDefault="002C3BAF" w:rsidP="00277947">
            <w:r>
              <w:t>il y a une echelle</w:t>
            </w:r>
          </w:p>
        </w:tc>
        <w:tc>
          <w:tcPr>
            <w:tcW w:w="0" w:type="auto"/>
          </w:tcPr>
          <w:p w14:paraId="5A52F9FC" w14:textId="77777777" w:rsidR="002C3BAF" w:rsidRDefault="002C3BAF" w:rsidP="00277947">
            <w:r>
              <w:t>OK</w:t>
            </w:r>
          </w:p>
          <w:p w14:paraId="3C4D0E0A" w14:textId="77777777" w:rsidR="002C3BAF" w:rsidRDefault="002C3BAF" w:rsidP="00277947">
            <w:r>
              <w:t>7 May</w:t>
            </w:r>
          </w:p>
        </w:tc>
      </w:tr>
    </w:tbl>
    <w:p w14:paraId="3FD415F2" w14:textId="77777777" w:rsidR="002C3BAF" w:rsidRDefault="002C3BAF" w:rsidP="002C3BAF">
      <w:pPr>
        <w:pStyle w:val="Titre4"/>
      </w:pPr>
      <w:r>
        <w:t>Parking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19"/>
        <w:gridCol w:w="572"/>
      </w:tblGrid>
      <w:tr w:rsidR="002C3BAF" w14:paraId="2682E65C" w14:textId="77777777" w:rsidTr="00277947">
        <w:tc>
          <w:tcPr>
            <w:tcW w:w="0" w:type="auto"/>
          </w:tcPr>
          <w:p w14:paraId="465AC3D9" w14:textId="77777777" w:rsidR="002C3BAF" w:rsidRDefault="002C3BAF" w:rsidP="00277947">
            <w:r>
              <w:t>40 places de moto</w:t>
            </w:r>
          </w:p>
        </w:tc>
        <w:tc>
          <w:tcPr>
            <w:tcW w:w="0" w:type="auto"/>
          </w:tcPr>
          <w:p w14:paraId="23183AFE" w14:textId="77777777" w:rsidR="002C3BAF" w:rsidRDefault="002C3BAF" w:rsidP="00277947">
            <w:r>
              <w:t>Il y a 40 places moto situer derrière le bâtiment</w:t>
            </w:r>
          </w:p>
        </w:tc>
        <w:tc>
          <w:tcPr>
            <w:tcW w:w="0" w:type="auto"/>
          </w:tcPr>
          <w:p w14:paraId="739BEFF9" w14:textId="77777777" w:rsidR="002C3BAF" w:rsidRDefault="002C3BAF" w:rsidP="00277947">
            <w:r>
              <w:t>OK</w:t>
            </w:r>
          </w:p>
          <w:p w14:paraId="40520B28" w14:textId="77777777" w:rsidR="002C3BAF" w:rsidRDefault="002C3BAF" w:rsidP="00277947">
            <w:r>
              <w:t>7 May</w:t>
            </w:r>
          </w:p>
        </w:tc>
      </w:tr>
      <w:tr w:rsidR="002C3BAF" w14:paraId="2C1D613E" w14:textId="77777777" w:rsidTr="00277947">
        <w:tc>
          <w:tcPr>
            <w:tcW w:w="0" w:type="auto"/>
          </w:tcPr>
          <w:p w14:paraId="06CC0F52" w14:textId="77777777" w:rsidR="002C3BAF" w:rsidRDefault="002C3BAF" w:rsidP="00277947">
            <w:r>
              <w:t>20 places voiture</w:t>
            </w:r>
          </w:p>
        </w:tc>
        <w:tc>
          <w:tcPr>
            <w:tcW w:w="0" w:type="auto"/>
          </w:tcPr>
          <w:p w14:paraId="5D748398" w14:textId="77777777" w:rsidR="002C3BAF" w:rsidRDefault="002C3BAF" w:rsidP="00277947">
            <w:r>
              <w:t>Il y a 20 places voiture situer derrière le parking moto</w:t>
            </w:r>
          </w:p>
        </w:tc>
        <w:tc>
          <w:tcPr>
            <w:tcW w:w="0" w:type="auto"/>
          </w:tcPr>
          <w:p w14:paraId="59E95102" w14:textId="77777777" w:rsidR="002C3BAF" w:rsidRDefault="002C3BAF" w:rsidP="00277947">
            <w:r>
              <w:t>OK</w:t>
            </w:r>
          </w:p>
          <w:p w14:paraId="66D59E0E" w14:textId="77777777" w:rsidR="002C3BAF" w:rsidRDefault="002C3BAF" w:rsidP="00277947">
            <w:r>
              <w:t>7 May</w:t>
            </w:r>
          </w:p>
        </w:tc>
      </w:tr>
      <w:tr w:rsidR="002C3BAF" w14:paraId="444536FA" w14:textId="77777777" w:rsidTr="00277947">
        <w:tc>
          <w:tcPr>
            <w:tcW w:w="0" w:type="auto"/>
          </w:tcPr>
          <w:p w14:paraId="7E285F69" w14:textId="77777777" w:rsidR="002C3BAF" w:rsidRDefault="002C3BAF" w:rsidP="00277947">
            <w:r>
              <w:t>Marquage au sol</w:t>
            </w:r>
          </w:p>
        </w:tc>
        <w:tc>
          <w:tcPr>
            <w:tcW w:w="0" w:type="auto"/>
          </w:tcPr>
          <w:p w14:paraId="6DE141D1" w14:textId="77777777" w:rsidR="002C3BAF" w:rsidRDefault="002C3BAF" w:rsidP="00277947">
            <w:r>
              <w:t>Il y a des marquages jaune au sol</w:t>
            </w:r>
          </w:p>
        </w:tc>
        <w:tc>
          <w:tcPr>
            <w:tcW w:w="0" w:type="auto"/>
          </w:tcPr>
          <w:p w14:paraId="75A6E6BC" w14:textId="77777777" w:rsidR="002C3BAF" w:rsidRDefault="002C3BAF" w:rsidP="00277947">
            <w:r>
              <w:t>OK</w:t>
            </w:r>
          </w:p>
          <w:p w14:paraId="1EEEA539" w14:textId="77777777" w:rsidR="002C3BAF" w:rsidRDefault="002C3BAF" w:rsidP="00277947">
            <w:r>
              <w:t>7 May</w:t>
            </w:r>
          </w:p>
        </w:tc>
      </w:tr>
      <w:tr w:rsidR="002C3BAF" w14:paraId="4A8C55C9" w14:textId="77777777" w:rsidTr="00277947">
        <w:tc>
          <w:tcPr>
            <w:tcW w:w="0" w:type="auto"/>
          </w:tcPr>
          <w:p w14:paraId="2E5AE24C" w14:textId="77777777" w:rsidR="002C3BAF" w:rsidRDefault="002C3BAF" w:rsidP="00277947">
            <w:r>
              <w:t>Toit pour moto</w:t>
            </w:r>
          </w:p>
        </w:tc>
        <w:tc>
          <w:tcPr>
            <w:tcW w:w="0" w:type="auto"/>
          </w:tcPr>
          <w:p w14:paraId="6FA85067" w14:textId="77777777" w:rsidR="002C3BAF" w:rsidRDefault="002C3BAF" w:rsidP="00277947">
            <w:r>
              <w:t>Il y a un toit pour le parking moto</w:t>
            </w:r>
          </w:p>
        </w:tc>
        <w:tc>
          <w:tcPr>
            <w:tcW w:w="0" w:type="auto"/>
          </w:tcPr>
          <w:p w14:paraId="2721749C" w14:textId="77777777" w:rsidR="002C3BAF" w:rsidRDefault="002C3BAF" w:rsidP="00277947">
            <w:r>
              <w:t>OK</w:t>
            </w:r>
          </w:p>
          <w:p w14:paraId="49833B72" w14:textId="77777777" w:rsidR="002C3BAF" w:rsidRDefault="002C3BAF" w:rsidP="00277947">
            <w:r>
              <w:t>7 May</w:t>
            </w:r>
          </w:p>
        </w:tc>
      </w:tr>
      <w:tr w:rsidR="002C3BAF" w14:paraId="12916AC1" w14:textId="77777777" w:rsidTr="00277947">
        <w:tc>
          <w:tcPr>
            <w:tcW w:w="0" w:type="auto"/>
          </w:tcPr>
          <w:p w14:paraId="04C3E3E7" w14:textId="77777777" w:rsidR="002C3BAF" w:rsidRDefault="002C3BAF" w:rsidP="00277947">
            <w:r>
              <w:t>Route pour parking</w:t>
            </w:r>
          </w:p>
        </w:tc>
        <w:tc>
          <w:tcPr>
            <w:tcW w:w="0" w:type="auto"/>
          </w:tcPr>
          <w:p w14:paraId="6A0ACD43" w14:textId="77777777" w:rsidR="002C3BAF" w:rsidRDefault="002C3BAF" w:rsidP="00277947">
            <w:r>
              <w:t>Il y a une route qui relie le parking a la route principale</w:t>
            </w:r>
          </w:p>
        </w:tc>
        <w:tc>
          <w:tcPr>
            <w:tcW w:w="0" w:type="auto"/>
          </w:tcPr>
          <w:p w14:paraId="3B7173F5" w14:textId="77777777" w:rsidR="002C3BAF" w:rsidRDefault="002C3BAF" w:rsidP="00277947">
            <w:r>
              <w:t>OK</w:t>
            </w:r>
          </w:p>
          <w:p w14:paraId="0A7A5812" w14:textId="77777777" w:rsidR="002C3BAF" w:rsidRDefault="002C3BAF" w:rsidP="00277947">
            <w:r>
              <w:t>7 May</w:t>
            </w:r>
          </w:p>
        </w:tc>
      </w:tr>
      <w:tr w:rsidR="002C3BAF" w14:paraId="3BE1C6B2" w14:textId="77777777" w:rsidTr="00277947">
        <w:tc>
          <w:tcPr>
            <w:tcW w:w="0" w:type="auto"/>
          </w:tcPr>
          <w:p w14:paraId="6FB93B23" w14:textId="77777777" w:rsidR="002C3BAF" w:rsidRDefault="002C3BAF" w:rsidP="00277947">
            <w:r>
              <w:t>placement moto</w:t>
            </w:r>
          </w:p>
        </w:tc>
        <w:tc>
          <w:tcPr>
            <w:tcW w:w="0" w:type="auto"/>
          </w:tcPr>
          <w:p w14:paraId="301EA36E" w14:textId="77777777" w:rsidR="002C3BAF" w:rsidRDefault="002C3BAF" w:rsidP="00277947">
            <w:r>
              <w:t>Il y a les places moto coller au dos du batiment</w:t>
            </w:r>
          </w:p>
        </w:tc>
        <w:tc>
          <w:tcPr>
            <w:tcW w:w="0" w:type="auto"/>
          </w:tcPr>
          <w:p w14:paraId="2270743A" w14:textId="77777777" w:rsidR="002C3BAF" w:rsidRDefault="002C3BAF" w:rsidP="00277947">
            <w:r>
              <w:t>OK</w:t>
            </w:r>
          </w:p>
          <w:p w14:paraId="4F279090" w14:textId="77777777" w:rsidR="002C3BAF" w:rsidRDefault="002C3BAF" w:rsidP="00277947">
            <w:r>
              <w:t>7 May</w:t>
            </w:r>
          </w:p>
        </w:tc>
      </w:tr>
      <w:tr w:rsidR="002C3BAF" w14:paraId="78096E71" w14:textId="77777777" w:rsidTr="00277947">
        <w:tc>
          <w:tcPr>
            <w:tcW w:w="0" w:type="auto"/>
          </w:tcPr>
          <w:p w14:paraId="5F906118" w14:textId="77777777" w:rsidR="002C3BAF" w:rsidRDefault="002C3BAF" w:rsidP="00277947">
            <w:r>
              <w:t>Flèches de sortie</w:t>
            </w:r>
          </w:p>
        </w:tc>
        <w:tc>
          <w:tcPr>
            <w:tcW w:w="0" w:type="auto"/>
          </w:tcPr>
          <w:p w14:paraId="40E9CC08" w14:textId="77777777" w:rsidR="002C3BAF" w:rsidRDefault="002C3BAF" w:rsidP="00277947">
            <w:r>
              <w:t>Il y a des flèches qui situe la sortie du parking</w:t>
            </w:r>
          </w:p>
        </w:tc>
        <w:tc>
          <w:tcPr>
            <w:tcW w:w="0" w:type="auto"/>
          </w:tcPr>
          <w:p w14:paraId="6445217A" w14:textId="77777777" w:rsidR="002C3BAF" w:rsidRDefault="002C3BAF" w:rsidP="00277947">
            <w:r>
              <w:t>OK</w:t>
            </w:r>
          </w:p>
          <w:p w14:paraId="4B22259A" w14:textId="77777777" w:rsidR="002C3BAF" w:rsidRDefault="002C3BAF" w:rsidP="00277947">
            <w:r>
              <w:t>7 May</w:t>
            </w:r>
          </w:p>
        </w:tc>
      </w:tr>
      <w:tr w:rsidR="002C3BAF" w14:paraId="740B40BC" w14:textId="77777777" w:rsidTr="00277947">
        <w:tc>
          <w:tcPr>
            <w:tcW w:w="0" w:type="auto"/>
          </w:tcPr>
          <w:p w14:paraId="1CDEDBAA" w14:textId="77777777" w:rsidR="002C3BAF" w:rsidRDefault="002C3BAF" w:rsidP="00277947">
            <w:r>
              <w:t>Casier pour casques</w:t>
            </w:r>
          </w:p>
        </w:tc>
        <w:tc>
          <w:tcPr>
            <w:tcW w:w="0" w:type="auto"/>
          </w:tcPr>
          <w:p w14:paraId="2C9DD0EA" w14:textId="77777777" w:rsidR="002C3BAF" w:rsidRDefault="002C3BAF" w:rsidP="00277947">
            <w:r>
              <w:t>Il y a des casiers situer dans le bâtiment avec la fonction de pouvoir y mettre son casque</w:t>
            </w:r>
          </w:p>
        </w:tc>
        <w:tc>
          <w:tcPr>
            <w:tcW w:w="0" w:type="auto"/>
          </w:tcPr>
          <w:p w14:paraId="3D6477C6" w14:textId="77777777" w:rsidR="002C3BAF" w:rsidRDefault="002C3BAF" w:rsidP="00277947">
            <w:r>
              <w:t>OK</w:t>
            </w:r>
          </w:p>
          <w:p w14:paraId="5253CDCE" w14:textId="77777777" w:rsidR="002C3BAF" w:rsidRDefault="002C3BAF" w:rsidP="00277947">
            <w:r>
              <w:t>7 May</w:t>
            </w:r>
          </w:p>
        </w:tc>
      </w:tr>
    </w:tbl>
    <w:p w14:paraId="6EBF5186" w14:textId="77777777" w:rsidR="002C3BAF" w:rsidRDefault="002C3BAF" w:rsidP="008D69E8">
      <w:pPr>
        <w:pStyle w:val="Titre3"/>
        <w:numPr>
          <w:ilvl w:val="0"/>
          <w:numId w:val="0"/>
        </w:numPr>
        <w:ind w:left="1814" w:hanging="680"/>
      </w:pPr>
      <w:r>
        <w:t>Sprint 4</w:t>
      </w:r>
    </w:p>
    <w:p w14:paraId="3CA76ACE" w14:textId="77777777" w:rsidR="002C3BAF" w:rsidRDefault="002C3BAF" w:rsidP="002C3BAF">
      <w:pPr>
        <w:pStyle w:val="Titre4"/>
      </w:pPr>
      <w:r>
        <w:t>Salle de Reserve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82"/>
        <w:gridCol w:w="6896"/>
        <w:gridCol w:w="582"/>
      </w:tblGrid>
      <w:tr w:rsidR="002C3BAF" w14:paraId="79925758" w14:textId="77777777" w:rsidTr="00277947">
        <w:tc>
          <w:tcPr>
            <w:tcW w:w="0" w:type="auto"/>
          </w:tcPr>
          <w:p w14:paraId="7DB934AD" w14:textId="77777777" w:rsidR="002C3BAF" w:rsidRDefault="002C3BAF" w:rsidP="00277947">
            <w:r>
              <w:t>Salle</w:t>
            </w:r>
          </w:p>
        </w:tc>
        <w:tc>
          <w:tcPr>
            <w:tcW w:w="0" w:type="auto"/>
          </w:tcPr>
          <w:p w14:paraId="4526DADE" w14:textId="77777777" w:rsidR="002C3BAF" w:rsidRDefault="002C3BAF" w:rsidP="00277947">
            <w:r>
              <w:t>La salle se trouve en d15</w:t>
            </w:r>
          </w:p>
        </w:tc>
        <w:tc>
          <w:tcPr>
            <w:tcW w:w="0" w:type="auto"/>
          </w:tcPr>
          <w:p w14:paraId="7EA74099" w14:textId="77777777" w:rsidR="002C3BAF" w:rsidRDefault="002C3BAF" w:rsidP="00277947">
            <w:r>
              <w:t>OK</w:t>
            </w:r>
          </w:p>
          <w:p w14:paraId="7166387F" w14:textId="77777777" w:rsidR="002C3BAF" w:rsidRDefault="002C3BAF" w:rsidP="00277947">
            <w:r>
              <w:t>14 May</w:t>
            </w:r>
          </w:p>
        </w:tc>
      </w:tr>
      <w:tr w:rsidR="002C3BAF" w14:paraId="03053E64" w14:textId="77777777" w:rsidTr="00277947">
        <w:tc>
          <w:tcPr>
            <w:tcW w:w="0" w:type="auto"/>
          </w:tcPr>
          <w:p w14:paraId="7E2DCADE" w14:textId="77777777" w:rsidR="002C3BAF" w:rsidRDefault="002C3BAF" w:rsidP="00277947">
            <w:r>
              <w:t>Meuble de stockage</w:t>
            </w:r>
          </w:p>
        </w:tc>
        <w:tc>
          <w:tcPr>
            <w:tcW w:w="0" w:type="auto"/>
          </w:tcPr>
          <w:p w14:paraId="3DCCA940" w14:textId="77777777" w:rsidR="002C3BAF" w:rsidRDefault="002C3BAF" w:rsidP="00277947">
            <w:r>
              <w:t>Il y a trois meubles de stockage avec 4 étages chacun, les étages ont 40 cm entre chacun et le meuble doit faire la longueur du mur</w:t>
            </w:r>
          </w:p>
        </w:tc>
        <w:tc>
          <w:tcPr>
            <w:tcW w:w="0" w:type="auto"/>
          </w:tcPr>
          <w:p w14:paraId="6F85C6CD" w14:textId="77777777" w:rsidR="002C3BAF" w:rsidRDefault="002C3BAF" w:rsidP="00277947">
            <w:r>
              <w:t>OK</w:t>
            </w:r>
          </w:p>
          <w:p w14:paraId="7A289C68" w14:textId="77777777" w:rsidR="002C3BAF" w:rsidRDefault="002C3BAF" w:rsidP="00277947">
            <w:r>
              <w:lastRenderedPageBreak/>
              <w:t>14 May</w:t>
            </w:r>
          </w:p>
        </w:tc>
      </w:tr>
      <w:tr w:rsidR="002C3BAF" w14:paraId="7B22CD7B" w14:textId="77777777" w:rsidTr="00277947">
        <w:tc>
          <w:tcPr>
            <w:tcW w:w="0" w:type="auto"/>
          </w:tcPr>
          <w:p w14:paraId="7B37387F" w14:textId="77777777" w:rsidR="002C3BAF" w:rsidRDefault="002C3BAF" w:rsidP="00277947">
            <w:r>
              <w:lastRenderedPageBreak/>
              <w:t>Force meubles</w:t>
            </w:r>
          </w:p>
        </w:tc>
        <w:tc>
          <w:tcPr>
            <w:tcW w:w="0" w:type="auto"/>
          </w:tcPr>
          <w:p w14:paraId="107F6CDC" w14:textId="77777777" w:rsidR="002C3BAF" w:rsidRDefault="002C3BAF" w:rsidP="00277947">
            <w:r>
              <w:t>Chaque meuble de stockage porte au moins 4 PC (tours) de taille Mid-Tower</w:t>
            </w:r>
          </w:p>
        </w:tc>
        <w:tc>
          <w:tcPr>
            <w:tcW w:w="0" w:type="auto"/>
          </w:tcPr>
          <w:p w14:paraId="037FDCC3" w14:textId="77777777" w:rsidR="002C3BAF" w:rsidRDefault="002C3BAF" w:rsidP="00277947">
            <w:r>
              <w:t>OK</w:t>
            </w:r>
          </w:p>
          <w:p w14:paraId="5B44D817" w14:textId="77777777" w:rsidR="002C3BAF" w:rsidRDefault="002C3BAF" w:rsidP="00277947">
            <w:r>
              <w:t>14 May</w:t>
            </w:r>
          </w:p>
        </w:tc>
      </w:tr>
      <w:tr w:rsidR="002C3BAF" w14:paraId="0A78042F" w14:textId="77777777" w:rsidTr="00277947">
        <w:tc>
          <w:tcPr>
            <w:tcW w:w="0" w:type="auto"/>
          </w:tcPr>
          <w:p w14:paraId="0131F3CE" w14:textId="77777777" w:rsidR="002C3BAF" w:rsidRDefault="002C3BAF" w:rsidP="00277947">
            <w:r>
              <w:t>Lumière</w:t>
            </w:r>
          </w:p>
        </w:tc>
        <w:tc>
          <w:tcPr>
            <w:tcW w:w="0" w:type="auto"/>
          </w:tcPr>
          <w:p w14:paraId="7462CCB9" w14:textId="77777777" w:rsidR="002C3BAF" w:rsidRDefault="002C3BAF" w:rsidP="00277947">
            <w:r>
              <w:t>Il y a une lumière ronde 20cm X 20cm sur le plafond, au milieu</w:t>
            </w:r>
          </w:p>
        </w:tc>
        <w:tc>
          <w:tcPr>
            <w:tcW w:w="0" w:type="auto"/>
          </w:tcPr>
          <w:p w14:paraId="0D54B977" w14:textId="77777777" w:rsidR="002C3BAF" w:rsidRDefault="002C3BAF" w:rsidP="00277947">
            <w:r>
              <w:t>OK</w:t>
            </w:r>
          </w:p>
          <w:p w14:paraId="065BCA99" w14:textId="77777777" w:rsidR="002C3BAF" w:rsidRDefault="002C3BAF" w:rsidP="00277947">
            <w:r>
              <w:t>14 May</w:t>
            </w:r>
          </w:p>
        </w:tc>
      </w:tr>
      <w:tr w:rsidR="002C3BAF" w14:paraId="51E5B97D" w14:textId="77777777" w:rsidTr="00277947">
        <w:tc>
          <w:tcPr>
            <w:tcW w:w="0" w:type="auto"/>
          </w:tcPr>
          <w:p w14:paraId="3945462F" w14:textId="77777777" w:rsidR="002C3BAF" w:rsidRDefault="002C3BAF" w:rsidP="00277947">
            <w:r>
              <w:t>Murs</w:t>
            </w:r>
          </w:p>
        </w:tc>
        <w:tc>
          <w:tcPr>
            <w:tcW w:w="0" w:type="auto"/>
          </w:tcPr>
          <w:p w14:paraId="31A23B03" w14:textId="77777777" w:rsidR="002C3BAF" w:rsidRDefault="002C3BAF" w:rsidP="00277947">
            <w:r>
              <w:t>La couleur des murs est gris, et il n'y a pas de texture</w:t>
            </w:r>
          </w:p>
        </w:tc>
        <w:tc>
          <w:tcPr>
            <w:tcW w:w="0" w:type="auto"/>
          </w:tcPr>
          <w:p w14:paraId="37BEB5EF" w14:textId="77777777" w:rsidR="002C3BAF" w:rsidRDefault="002C3BAF" w:rsidP="00277947">
            <w:r>
              <w:t>OK</w:t>
            </w:r>
          </w:p>
          <w:p w14:paraId="2A56757B" w14:textId="77777777" w:rsidR="002C3BAF" w:rsidRDefault="002C3BAF" w:rsidP="00277947">
            <w:r>
              <w:t>14 May</w:t>
            </w:r>
          </w:p>
        </w:tc>
      </w:tr>
      <w:tr w:rsidR="002C3BAF" w14:paraId="56F469F8" w14:textId="77777777" w:rsidTr="00277947">
        <w:tc>
          <w:tcPr>
            <w:tcW w:w="0" w:type="auto"/>
          </w:tcPr>
          <w:p w14:paraId="7509C706" w14:textId="77777777" w:rsidR="002C3BAF" w:rsidRDefault="002C3BAF" w:rsidP="00277947">
            <w:r>
              <w:t>Sol</w:t>
            </w:r>
          </w:p>
        </w:tc>
        <w:tc>
          <w:tcPr>
            <w:tcW w:w="0" w:type="auto"/>
          </w:tcPr>
          <w:p w14:paraId="1325307C" w14:textId="77777777" w:rsidR="002C3BAF" w:rsidRDefault="002C3BAF" w:rsidP="00277947">
            <w:r>
              <w:t>Il y a un sol d'une couleur gris foncé et il y a une texture en bois</w:t>
            </w:r>
          </w:p>
        </w:tc>
        <w:tc>
          <w:tcPr>
            <w:tcW w:w="0" w:type="auto"/>
          </w:tcPr>
          <w:p w14:paraId="14C1CFE7" w14:textId="77777777" w:rsidR="002C3BAF" w:rsidRDefault="002C3BAF" w:rsidP="00277947">
            <w:r>
              <w:t>OK</w:t>
            </w:r>
          </w:p>
          <w:p w14:paraId="6A519600" w14:textId="77777777" w:rsidR="002C3BAF" w:rsidRDefault="002C3BAF" w:rsidP="00277947">
            <w:r>
              <w:t>14 May</w:t>
            </w:r>
          </w:p>
        </w:tc>
      </w:tr>
      <w:tr w:rsidR="002C3BAF" w14:paraId="7829B42A" w14:textId="77777777" w:rsidTr="00277947">
        <w:tc>
          <w:tcPr>
            <w:tcW w:w="0" w:type="auto"/>
          </w:tcPr>
          <w:p w14:paraId="7992457A" w14:textId="77777777" w:rsidR="002C3BAF" w:rsidRDefault="002C3BAF" w:rsidP="00277947">
            <w:r>
              <w:t>Fenetre</w:t>
            </w:r>
          </w:p>
        </w:tc>
        <w:tc>
          <w:tcPr>
            <w:tcW w:w="0" w:type="auto"/>
          </w:tcPr>
          <w:p w14:paraId="7B805938" w14:textId="77777777" w:rsidR="002C3BAF" w:rsidRDefault="002C3BAF" w:rsidP="00277947">
            <w:r>
              <w:t>Il y a une fenêtre de 80cm de haut sur 30cm de large coulissante au fond de la salle</w:t>
            </w:r>
          </w:p>
        </w:tc>
        <w:tc>
          <w:tcPr>
            <w:tcW w:w="0" w:type="auto"/>
          </w:tcPr>
          <w:p w14:paraId="05EBBBF3" w14:textId="77777777" w:rsidR="002C3BAF" w:rsidRDefault="002C3BAF" w:rsidP="00277947">
            <w:r>
              <w:t>OK</w:t>
            </w:r>
          </w:p>
          <w:p w14:paraId="3F95FD78" w14:textId="77777777" w:rsidR="002C3BAF" w:rsidRDefault="002C3BAF" w:rsidP="00277947">
            <w:r>
              <w:t>14 May</w:t>
            </w:r>
          </w:p>
        </w:tc>
      </w:tr>
      <w:tr w:rsidR="002C3BAF" w14:paraId="1525B1AE" w14:textId="77777777" w:rsidTr="00277947">
        <w:tc>
          <w:tcPr>
            <w:tcW w:w="0" w:type="auto"/>
          </w:tcPr>
          <w:p w14:paraId="72F1ABB6" w14:textId="77777777" w:rsidR="002C3BAF" w:rsidRDefault="002C3BAF" w:rsidP="00277947">
            <w:r>
              <w:t>Interrupteur</w:t>
            </w:r>
          </w:p>
        </w:tc>
        <w:tc>
          <w:tcPr>
            <w:tcW w:w="0" w:type="auto"/>
          </w:tcPr>
          <w:p w14:paraId="3C555A15" w14:textId="77777777" w:rsidR="002C3BAF" w:rsidRDefault="002C3BAF" w:rsidP="00277947">
            <w:r>
              <w:t>Il y a un interrupteur à  20 cm à gauche de la porte d'entrée</w:t>
            </w:r>
          </w:p>
        </w:tc>
        <w:tc>
          <w:tcPr>
            <w:tcW w:w="0" w:type="auto"/>
          </w:tcPr>
          <w:p w14:paraId="316D9FF0" w14:textId="77777777" w:rsidR="002C3BAF" w:rsidRDefault="002C3BAF" w:rsidP="00277947">
            <w:r>
              <w:t>OK</w:t>
            </w:r>
          </w:p>
          <w:p w14:paraId="559D7887" w14:textId="77777777" w:rsidR="002C3BAF" w:rsidRDefault="002C3BAF" w:rsidP="00277947">
            <w:r>
              <w:t>14 May</w:t>
            </w:r>
          </w:p>
        </w:tc>
      </w:tr>
      <w:tr w:rsidR="002C3BAF" w14:paraId="195FB43F" w14:textId="77777777" w:rsidTr="00277947">
        <w:tc>
          <w:tcPr>
            <w:tcW w:w="0" w:type="auto"/>
          </w:tcPr>
          <w:p w14:paraId="621E237F" w14:textId="77777777" w:rsidR="002C3BAF" w:rsidRDefault="002C3BAF" w:rsidP="00277947">
            <w:r>
              <w:t>Caisse à outils</w:t>
            </w:r>
          </w:p>
        </w:tc>
        <w:tc>
          <w:tcPr>
            <w:tcW w:w="0" w:type="auto"/>
          </w:tcPr>
          <w:p w14:paraId="39449D53" w14:textId="77777777" w:rsidR="002C3BAF" w:rsidRDefault="002C3BAF" w:rsidP="00277947">
            <w:r>
              <w:t>Il y a une caisse à outils 'Technocraft Boîte à outils Professional 35 pièces'</w:t>
            </w:r>
          </w:p>
        </w:tc>
        <w:tc>
          <w:tcPr>
            <w:tcW w:w="0" w:type="auto"/>
          </w:tcPr>
          <w:p w14:paraId="185438FE" w14:textId="77777777" w:rsidR="002C3BAF" w:rsidRDefault="002C3BAF" w:rsidP="00277947">
            <w:r>
              <w:t>OK</w:t>
            </w:r>
          </w:p>
          <w:p w14:paraId="721B38D2" w14:textId="77777777" w:rsidR="002C3BAF" w:rsidRDefault="002C3BAF" w:rsidP="00277947">
            <w:r>
              <w:t>14 May</w:t>
            </w:r>
          </w:p>
        </w:tc>
      </w:tr>
    </w:tbl>
    <w:p w14:paraId="0792945B" w14:textId="77777777" w:rsidR="002C3BAF" w:rsidRDefault="002C3BAF" w:rsidP="002C3BAF">
      <w:pPr>
        <w:pStyle w:val="Titre4"/>
      </w:pPr>
      <w:r>
        <w:t>Librairie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7"/>
        <w:gridCol w:w="7092"/>
        <w:gridCol w:w="631"/>
      </w:tblGrid>
      <w:tr w:rsidR="002C3BAF" w14:paraId="08485023" w14:textId="77777777" w:rsidTr="00277947">
        <w:tc>
          <w:tcPr>
            <w:tcW w:w="0" w:type="auto"/>
          </w:tcPr>
          <w:p w14:paraId="1D5214C4" w14:textId="77777777" w:rsidR="002C3BAF" w:rsidRDefault="002C3BAF" w:rsidP="00277947">
            <w:r>
              <w:t>Salle</w:t>
            </w:r>
          </w:p>
        </w:tc>
        <w:tc>
          <w:tcPr>
            <w:tcW w:w="0" w:type="auto"/>
          </w:tcPr>
          <w:p w14:paraId="70F37566" w14:textId="77777777" w:rsidR="002C3BAF" w:rsidRDefault="002C3BAF" w:rsidP="00277947">
            <w:r>
              <w:t>La salle doit etre dans d11</w:t>
            </w:r>
          </w:p>
        </w:tc>
        <w:tc>
          <w:tcPr>
            <w:tcW w:w="0" w:type="auto"/>
          </w:tcPr>
          <w:p w14:paraId="46EBADDC" w14:textId="77777777" w:rsidR="002C3BAF" w:rsidRDefault="002C3BAF" w:rsidP="00277947">
            <w:r>
              <w:t>OK</w:t>
            </w:r>
          </w:p>
          <w:p w14:paraId="5A79A8A9" w14:textId="77777777" w:rsidR="002C3BAF" w:rsidRDefault="002C3BAF" w:rsidP="00277947">
            <w:r>
              <w:t>14 May</w:t>
            </w:r>
          </w:p>
        </w:tc>
      </w:tr>
      <w:tr w:rsidR="002C3BAF" w14:paraId="017D20F8" w14:textId="77777777" w:rsidTr="00277947">
        <w:tc>
          <w:tcPr>
            <w:tcW w:w="0" w:type="auto"/>
          </w:tcPr>
          <w:p w14:paraId="5937020A" w14:textId="77777777" w:rsidR="002C3BAF" w:rsidRDefault="002C3BAF" w:rsidP="00277947">
            <w:r>
              <w:t>Bureaux</w:t>
            </w:r>
          </w:p>
        </w:tc>
        <w:tc>
          <w:tcPr>
            <w:tcW w:w="0" w:type="auto"/>
          </w:tcPr>
          <w:p w14:paraId="2E5623BC" w14:textId="77777777" w:rsidR="002C3BAF" w:rsidRDefault="002C3BAF" w:rsidP="00277947">
            <w:r>
              <w:t>Il y a 15 bureaux</w:t>
            </w:r>
          </w:p>
        </w:tc>
        <w:tc>
          <w:tcPr>
            <w:tcW w:w="0" w:type="auto"/>
          </w:tcPr>
          <w:p w14:paraId="39A59E91" w14:textId="77777777" w:rsidR="002C3BAF" w:rsidRDefault="002C3BAF" w:rsidP="00277947">
            <w:r>
              <w:t>OK</w:t>
            </w:r>
          </w:p>
          <w:p w14:paraId="21C0EE27" w14:textId="77777777" w:rsidR="002C3BAF" w:rsidRDefault="002C3BAF" w:rsidP="00277947">
            <w:r>
              <w:t>14 May</w:t>
            </w:r>
          </w:p>
        </w:tc>
      </w:tr>
      <w:tr w:rsidR="002C3BAF" w14:paraId="2D802EED" w14:textId="77777777" w:rsidTr="00277947">
        <w:tc>
          <w:tcPr>
            <w:tcW w:w="0" w:type="auto"/>
          </w:tcPr>
          <w:p w14:paraId="3866728E" w14:textId="77777777" w:rsidR="002C3BAF" w:rsidRDefault="002C3BAF" w:rsidP="00277947">
            <w:r>
              <w:t>Ecran</w:t>
            </w:r>
          </w:p>
        </w:tc>
        <w:tc>
          <w:tcPr>
            <w:tcW w:w="0" w:type="auto"/>
          </w:tcPr>
          <w:p w14:paraId="4D458EB9" w14:textId="77777777" w:rsidR="002C3BAF" w:rsidRDefault="002C3BAF" w:rsidP="00277947">
            <w:r>
              <w:t>Il y a deux écran par bureau</w:t>
            </w:r>
          </w:p>
        </w:tc>
        <w:tc>
          <w:tcPr>
            <w:tcW w:w="0" w:type="auto"/>
          </w:tcPr>
          <w:p w14:paraId="00812C0C" w14:textId="77777777" w:rsidR="002C3BAF" w:rsidRDefault="002C3BAF" w:rsidP="00277947">
            <w:r>
              <w:t>OK</w:t>
            </w:r>
          </w:p>
          <w:p w14:paraId="76837DDB" w14:textId="77777777" w:rsidR="002C3BAF" w:rsidRDefault="002C3BAF" w:rsidP="00277947">
            <w:r>
              <w:t>14 May</w:t>
            </w:r>
          </w:p>
        </w:tc>
      </w:tr>
      <w:tr w:rsidR="002C3BAF" w14:paraId="7008AA82" w14:textId="77777777" w:rsidTr="00277947">
        <w:tc>
          <w:tcPr>
            <w:tcW w:w="0" w:type="auto"/>
          </w:tcPr>
          <w:p w14:paraId="2994FC90" w14:textId="77777777" w:rsidR="002C3BAF" w:rsidRDefault="002C3BAF" w:rsidP="00277947">
            <w:r>
              <w:t>Pc Local</w:t>
            </w:r>
          </w:p>
        </w:tc>
        <w:tc>
          <w:tcPr>
            <w:tcW w:w="0" w:type="auto"/>
          </w:tcPr>
          <w:p w14:paraId="53A9D835" w14:textId="77777777" w:rsidR="002C3BAF" w:rsidRDefault="002C3BAF" w:rsidP="00277947">
            <w:r>
              <w:t>Il y a un pc local pour chaque bureaux</w:t>
            </w:r>
          </w:p>
        </w:tc>
        <w:tc>
          <w:tcPr>
            <w:tcW w:w="0" w:type="auto"/>
          </w:tcPr>
          <w:p w14:paraId="35D8566D" w14:textId="77777777" w:rsidR="002C3BAF" w:rsidRDefault="002C3BAF" w:rsidP="00277947">
            <w:r>
              <w:t>OK</w:t>
            </w:r>
          </w:p>
          <w:p w14:paraId="47786006" w14:textId="77777777" w:rsidR="002C3BAF" w:rsidRDefault="002C3BAF" w:rsidP="00277947">
            <w:r>
              <w:t>14 May</w:t>
            </w:r>
          </w:p>
        </w:tc>
      </w:tr>
      <w:tr w:rsidR="002C3BAF" w14:paraId="11CCBCAF" w14:textId="77777777" w:rsidTr="00277947">
        <w:tc>
          <w:tcPr>
            <w:tcW w:w="0" w:type="auto"/>
          </w:tcPr>
          <w:p w14:paraId="17821F63" w14:textId="77777777" w:rsidR="002C3BAF" w:rsidRDefault="002C3BAF" w:rsidP="00277947">
            <w:r>
              <w:t>Prise de courant</w:t>
            </w:r>
          </w:p>
        </w:tc>
        <w:tc>
          <w:tcPr>
            <w:tcW w:w="0" w:type="auto"/>
          </w:tcPr>
          <w:p w14:paraId="75FACAA4" w14:textId="77777777" w:rsidR="002C3BAF" w:rsidRDefault="002C3BAF" w:rsidP="00277947">
            <w:r>
              <w:t>Il y a des prises de courants pour pourvoir charger</w:t>
            </w:r>
          </w:p>
        </w:tc>
        <w:tc>
          <w:tcPr>
            <w:tcW w:w="0" w:type="auto"/>
          </w:tcPr>
          <w:p w14:paraId="313CDFD4" w14:textId="77777777" w:rsidR="002C3BAF" w:rsidRDefault="002C3BAF" w:rsidP="00277947">
            <w:r>
              <w:t>OK</w:t>
            </w:r>
          </w:p>
          <w:p w14:paraId="07639160" w14:textId="77777777" w:rsidR="002C3BAF" w:rsidRDefault="002C3BAF" w:rsidP="00277947">
            <w:r>
              <w:t>14 May</w:t>
            </w:r>
          </w:p>
        </w:tc>
      </w:tr>
      <w:tr w:rsidR="002C3BAF" w14:paraId="2D01A4A7" w14:textId="77777777" w:rsidTr="00277947">
        <w:tc>
          <w:tcPr>
            <w:tcW w:w="0" w:type="auto"/>
          </w:tcPr>
          <w:p w14:paraId="766F50E0" w14:textId="77777777" w:rsidR="002C3BAF" w:rsidRDefault="002C3BAF" w:rsidP="00277947">
            <w:r>
              <w:t>Pc Portable</w:t>
            </w:r>
          </w:p>
        </w:tc>
        <w:tc>
          <w:tcPr>
            <w:tcW w:w="0" w:type="auto"/>
          </w:tcPr>
          <w:p w14:paraId="277E9045" w14:textId="77777777" w:rsidR="002C3BAF" w:rsidRDefault="002C3BAF" w:rsidP="00277947">
            <w:r>
              <w:t>Il y a un moyen de connection aux écran, souris &amp; clavier simple pour les utilisateurs avec un pc portable</w:t>
            </w:r>
          </w:p>
        </w:tc>
        <w:tc>
          <w:tcPr>
            <w:tcW w:w="0" w:type="auto"/>
          </w:tcPr>
          <w:p w14:paraId="3D717A50" w14:textId="77777777" w:rsidR="002C3BAF" w:rsidRDefault="002C3BAF" w:rsidP="00277947">
            <w:r>
              <w:t>OK</w:t>
            </w:r>
          </w:p>
          <w:p w14:paraId="456E2155" w14:textId="77777777" w:rsidR="002C3BAF" w:rsidRDefault="002C3BAF" w:rsidP="00277947">
            <w:r>
              <w:t>14 May</w:t>
            </w:r>
          </w:p>
        </w:tc>
      </w:tr>
      <w:tr w:rsidR="002C3BAF" w14:paraId="39A9A6F2" w14:textId="77777777" w:rsidTr="00277947">
        <w:tc>
          <w:tcPr>
            <w:tcW w:w="0" w:type="auto"/>
          </w:tcPr>
          <w:p w14:paraId="33166E4A" w14:textId="77777777" w:rsidR="002C3BAF" w:rsidRDefault="002C3BAF" w:rsidP="00277947">
            <w:r>
              <w:t>Clavier &amp; souris</w:t>
            </w:r>
          </w:p>
        </w:tc>
        <w:tc>
          <w:tcPr>
            <w:tcW w:w="0" w:type="auto"/>
          </w:tcPr>
          <w:p w14:paraId="7E91DBA1" w14:textId="77777777" w:rsidR="002C3BAF" w:rsidRDefault="002C3BAF" w:rsidP="00277947">
            <w:r>
              <w:t>Il y a un clavier &amp; souris sur chaque place de travaille</w:t>
            </w:r>
          </w:p>
        </w:tc>
        <w:tc>
          <w:tcPr>
            <w:tcW w:w="0" w:type="auto"/>
          </w:tcPr>
          <w:p w14:paraId="3CA3AC05" w14:textId="77777777" w:rsidR="002C3BAF" w:rsidRDefault="002C3BAF" w:rsidP="00277947">
            <w:r>
              <w:t>OK</w:t>
            </w:r>
          </w:p>
          <w:p w14:paraId="6E0B1175" w14:textId="77777777" w:rsidR="002C3BAF" w:rsidRDefault="002C3BAF" w:rsidP="00277947">
            <w:r>
              <w:t>14 May</w:t>
            </w:r>
          </w:p>
        </w:tc>
      </w:tr>
      <w:tr w:rsidR="002C3BAF" w14:paraId="2D804BBE" w14:textId="77777777" w:rsidTr="00277947">
        <w:tc>
          <w:tcPr>
            <w:tcW w:w="0" w:type="auto"/>
          </w:tcPr>
          <w:p w14:paraId="3C766C0E" w14:textId="77777777" w:rsidR="002C3BAF" w:rsidRDefault="002C3BAF" w:rsidP="00277947">
            <w:r>
              <w:t>Tableau blanc</w:t>
            </w:r>
          </w:p>
        </w:tc>
        <w:tc>
          <w:tcPr>
            <w:tcW w:w="0" w:type="auto"/>
          </w:tcPr>
          <w:p w14:paraId="261C1C45" w14:textId="77777777" w:rsidR="002C3BAF" w:rsidRDefault="002C3BAF" w:rsidP="00277947">
            <w:r>
              <w:t>Il y a un tableau blanc au centre du mur oppose a la porte qui fait 1m x 3m</w:t>
            </w:r>
          </w:p>
        </w:tc>
        <w:tc>
          <w:tcPr>
            <w:tcW w:w="0" w:type="auto"/>
          </w:tcPr>
          <w:p w14:paraId="1F754BF9" w14:textId="77777777" w:rsidR="002C3BAF" w:rsidRDefault="002C3BAF" w:rsidP="00277947">
            <w:r>
              <w:t>OK</w:t>
            </w:r>
          </w:p>
          <w:p w14:paraId="71F05F2E" w14:textId="77777777" w:rsidR="002C3BAF" w:rsidRDefault="002C3BAF" w:rsidP="00277947">
            <w:r>
              <w:t>14 May</w:t>
            </w:r>
          </w:p>
        </w:tc>
      </w:tr>
    </w:tbl>
    <w:p w14:paraId="2DE67E62" w14:textId="77777777" w:rsidR="002C3BAF" w:rsidRDefault="002C3BAF" w:rsidP="002C3BAF">
      <w:pPr>
        <w:pStyle w:val="Titre4"/>
      </w:pPr>
      <w:r>
        <w:t>Salle de repos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356"/>
        <w:gridCol w:w="5033"/>
        <w:gridCol w:w="671"/>
      </w:tblGrid>
      <w:tr w:rsidR="002C3BAF" w14:paraId="568FC0D1" w14:textId="77777777" w:rsidTr="00277947">
        <w:tc>
          <w:tcPr>
            <w:tcW w:w="0" w:type="auto"/>
          </w:tcPr>
          <w:p w14:paraId="7E8B3E94" w14:textId="77777777" w:rsidR="002C3BAF" w:rsidRDefault="002C3BAF" w:rsidP="00277947">
            <w:r>
              <w:t>3 canapé</w:t>
            </w:r>
          </w:p>
        </w:tc>
        <w:tc>
          <w:tcPr>
            <w:tcW w:w="0" w:type="auto"/>
          </w:tcPr>
          <w:p w14:paraId="3EECB0D2" w14:textId="77777777" w:rsidR="002C3BAF" w:rsidRDefault="002C3BAF" w:rsidP="00277947">
            <w:r>
              <w:t>Il y a 3 canapé sur chaque coter des murs sauf le mur d'entrer</w:t>
            </w:r>
          </w:p>
        </w:tc>
        <w:tc>
          <w:tcPr>
            <w:tcW w:w="0" w:type="auto"/>
          </w:tcPr>
          <w:p w14:paraId="19484846" w14:textId="77777777" w:rsidR="002C3BAF" w:rsidRDefault="002C3BAF" w:rsidP="00277947">
            <w:r>
              <w:t>OK</w:t>
            </w:r>
          </w:p>
          <w:p w14:paraId="0509730F" w14:textId="77777777" w:rsidR="002C3BAF" w:rsidRDefault="002C3BAF" w:rsidP="00277947">
            <w:r>
              <w:t>7 May</w:t>
            </w:r>
          </w:p>
        </w:tc>
      </w:tr>
      <w:tr w:rsidR="002C3BAF" w14:paraId="1DCB2CCF" w14:textId="77777777" w:rsidTr="00277947">
        <w:tc>
          <w:tcPr>
            <w:tcW w:w="0" w:type="auto"/>
          </w:tcPr>
          <w:p w14:paraId="63E4FEDF" w14:textId="77777777" w:rsidR="002C3BAF" w:rsidRDefault="002C3BAF" w:rsidP="00277947">
            <w:r>
              <w:t>2 pouffe</w:t>
            </w:r>
          </w:p>
        </w:tc>
        <w:tc>
          <w:tcPr>
            <w:tcW w:w="0" w:type="auto"/>
          </w:tcPr>
          <w:p w14:paraId="63128EE5" w14:textId="77777777" w:rsidR="002C3BAF" w:rsidRDefault="002C3BAF" w:rsidP="00277947">
            <w:r>
              <w:t>Il y a 2 pouffe</w:t>
            </w:r>
          </w:p>
        </w:tc>
        <w:tc>
          <w:tcPr>
            <w:tcW w:w="0" w:type="auto"/>
          </w:tcPr>
          <w:p w14:paraId="5A00D7E2" w14:textId="77777777" w:rsidR="002C3BAF" w:rsidRDefault="002C3BAF" w:rsidP="00277947">
            <w:r>
              <w:t>OK</w:t>
            </w:r>
          </w:p>
          <w:p w14:paraId="6D66DA22" w14:textId="77777777" w:rsidR="002C3BAF" w:rsidRDefault="002C3BAF" w:rsidP="00277947">
            <w:r>
              <w:lastRenderedPageBreak/>
              <w:t>7 May</w:t>
            </w:r>
          </w:p>
        </w:tc>
      </w:tr>
      <w:tr w:rsidR="002C3BAF" w14:paraId="3E802F59" w14:textId="77777777" w:rsidTr="00277947">
        <w:tc>
          <w:tcPr>
            <w:tcW w:w="0" w:type="auto"/>
          </w:tcPr>
          <w:p w14:paraId="1682CEC1" w14:textId="77777777" w:rsidR="002C3BAF" w:rsidRDefault="002C3BAF" w:rsidP="00277947">
            <w:r>
              <w:lastRenderedPageBreak/>
              <w:t>1 baby foot</w:t>
            </w:r>
          </w:p>
        </w:tc>
        <w:tc>
          <w:tcPr>
            <w:tcW w:w="0" w:type="auto"/>
          </w:tcPr>
          <w:p w14:paraId="33427584" w14:textId="77777777" w:rsidR="002C3BAF" w:rsidRDefault="002C3BAF" w:rsidP="00277947">
            <w:r>
              <w:t>Il y a 1 baby foot au milieu de la salle</w:t>
            </w:r>
          </w:p>
        </w:tc>
        <w:tc>
          <w:tcPr>
            <w:tcW w:w="0" w:type="auto"/>
          </w:tcPr>
          <w:p w14:paraId="17A313A9" w14:textId="77777777" w:rsidR="002C3BAF" w:rsidRDefault="002C3BAF" w:rsidP="00277947">
            <w:r>
              <w:t>OK</w:t>
            </w:r>
          </w:p>
          <w:p w14:paraId="6635F18A" w14:textId="77777777" w:rsidR="002C3BAF" w:rsidRDefault="002C3BAF" w:rsidP="00277947">
            <w:r>
              <w:t>7 May</w:t>
            </w:r>
          </w:p>
        </w:tc>
      </w:tr>
      <w:tr w:rsidR="002C3BAF" w14:paraId="50303A97" w14:textId="77777777" w:rsidTr="00277947">
        <w:tc>
          <w:tcPr>
            <w:tcW w:w="0" w:type="auto"/>
          </w:tcPr>
          <w:p w14:paraId="56A5389B" w14:textId="77777777" w:rsidR="002C3BAF" w:rsidRDefault="002C3BAF" w:rsidP="00277947">
            <w:r>
              <w:t>2 télé connecter a des pc's</w:t>
            </w:r>
          </w:p>
        </w:tc>
        <w:tc>
          <w:tcPr>
            <w:tcW w:w="0" w:type="auto"/>
          </w:tcPr>
          <w:p w14:paraId="1B7972E5" w14:textId="77777777" w:rsidR="002C3BAF" w:rsidRDefault="002C3BAF" w:rsidP="00277947">
            <w:r>
              <w:t>Il y a 2 télé connecter a des pc's</w:t>
            </w:r>
          </w:p>
        </w:tc>
        <w:tc>
          <w:tcPr>
            <w:tcW w:w="0" w:type="auto"/>
          </w:tcPr>
          <w:p w14:paraId="1D3973D7" w14:textId="77777777" w:rsidR="002C3BAF" w:rsidRDefault="002C3BAF" w:rsidP="00277947">
            <w:r>
              <w:t>OK</w:t>
            </w:r>
          </w:p>
          <w:p w14:paraId="401DBEDF" w14:textId="77777777" w:rsidR="002C3BAF" w:rsidRDefault="002C3BAF" w:rsidP="00277947">
            <w:r>
              <w:t>14 May</w:t>
            </w:r>
          </w:p>
        </w:tc>
      </w:tr>
      <w:tr w:rsidR="002C3BAF" w14:paraId="6C86A220" w14:textId="77777777" w:rsidTr="00277947">
        <w:tc>
          <w:tcPr>
            <w:tcW w:w="0" w:type="auto"/>
          </w:tcPr>
          <w:p w14:paraId="65449AEE" w14:textId="77777777" w:rsidR="002C3BAF" w:rsidRDefault="002C3BAF" w:rsidP="00277947">
            <w:r>
              <w:t>1 tapis</w:t>
            </w:r>
          </w:p>
        </w:tc>
        <w:tc>
          <w:tcPr>
            <w:tcW w:w="0" w:type="auto"/>
          </w:tcPr>
          <w:p w14:paraId="13F881C4" w14:textId="77777777" w:rsidR="002C3BAF" w:rsidRDefault="002C3BAF" w:rsidP="00277947">
            <w:r>
              <w:t>Il y a 1 tapis de style moderne au milieu de la salle</w:t>
            </w:r>
          </w:p>
        </w:tc>
        <w:tc>
          <w:tcPr>
            <w:tcW w:w="0" w:type="auto"/>
          </w:tcPr>
          <w:p w14:paraId="3F9705DC" w14:textId="77777777" w:rsidR="002C3BAF" w:rsidRDefault="002C3BAF" w:rsidP="00277947">
            <w:r>
              <w:t>OK</w:t>
            </w:r>
          </w:p>
          <w:p w14:paraId="1FC8919B" w14:textId="77777777" w:rsidR="002C3BAF" w:rsidRDefault="002C3BAF" w:rsidP="00277947">
            <w:r>
              <w:t>7 May</w:t>
            </w:r>
          </w:p>
        </w:tc>
      </w:tr>
      <w:tr w:rsidR="002C3BAF" w14:paraId="246879EB" w14:textId="77777777" w:rsidTr="00277947">
        <w:tc>
          <w:tcPr>
            <w:tcW w:w="0" w:type="auto"/>
          </w:tcPr>
          <w:p w14:paraId="04069605" w14:textId="77777777" w:rsidR="002C3BAF" w:rsidRDefault="002C3BAF" w:rsidP="00277947">
            <w:r>
              <w:t>Led rgb</w:t>
            </w:r>
          </w:p>
        </w:tc>
        <w:tc>
          <w:tcPr>
            <w:tcW w:w="0" w:type="auto"/>
          </w:tcPr>
          <w:p w14:paraId="0BB602FB" w14:textId="77777777" w:rsidR="002C3BAF" w:rsidRDefault="002C3BAF" w:rsidP="00277947">
            <w:r>
              <w:t>Il y a une led rgb au coins de la salle</w:t>
            </w:r>
          </w:p>
        </w:tc>
        <w:tc>
          <w:tcPr>
            <w:tcW w:w="0" w:type="auto"/>
          </w:tcPr>
          <w:p w14:paraId="609CFD65" w14:textId="77777777" w:rsidR="002C3BAF" w:rsidRDefault="002C3BAF" w:rsidP="00277947">
            <w:r>
              <w:t>OK</w:t>
            </w:r>
          </w:p>
          <w:p w14:paraId="01B1FDF6" w14:textId="77777777" w:rsidR="002C3BAF" w:rsidRDefault="002C3BAF" w:rsidP="00277947">
            <w:r>
              <w:t>14 May</w:t>
            </w:r>
          </w:p>
        </w:tc>
      </w:tr>
      <w:tr w:rsidR="002C3BAF" w14:paraId="3149D321" w14:textId="77777777" w:rsidTr="00277947">
        <w:tc>
          <w:tcPr>
            <w:tcW w:w="0" w:type="auto"/>
          </w:tcPr>
          <w:p w14:paraId="571A0503" w14:textId="77777777" w:rsidR="002C3BAF" w:rsidRDefault="002C3BAF" w:rsidP="00277947">
            <w:r>
              <w:t>2 Fenetres au mur donnant sur l'exterieur</w:t>
            </w:r>
          </w:p>
        </w:tc>
        <w:tc>
          <w:tcPr>
            <w:tcW w:w="0" w:type="auto"/>
          </w:tcPr>
          <w:p w14:paraId="1C3F305D" w14:textId="77777777" w:rsidR="002C3BAF" w:rsidRDefault="002C3BAF" w:rsidP="00277947">
            <w:r>
              <w:t>Il y a 2 fenetres au mur donnant sur l'exterieur</w:t>
            </w:r>
          </w:p>
        </w:tc>
        <w:tc>
          <w:tcPr>
            <w:tcW w:w="0" w:type="auto"/>
          </w:tcPr>
          <w:p w14:paraId="3F2F2552" w14:textId="77777777" w:rsidR="002C3BAF" w:rsidRDefault="002C3BAF" w:rsidP="00277947">
            <w:r>
              <w:t>OK</w:t>
            </w:r>
          </w:p>
          <w:p w14:paraId="0EB783D9" w14:textId="77777777" w:rsidR="002C3BAF" w:rsidRDefault="002C3BAF" w:rsidP="00277947">
            <w:r>
              <w:t>7 May</w:t>
            </w:r>
          </w:p>
        </w:tc>
      </w:tr>
      <w:tr w:rsidR="002C3BAF" w14:paraId="1600395F" w14:textId="77777777" w:rsidTr="00277947">
        <w:tc>
          <w:tcPr>
            <w:tcW w:w="0" w:type="auto"/>
          </w:tcPr>
          <w:p w14:paraId="783574C6" w14:textId="77777777" w:rsidR="002C3BAF" w:rsidRDefault="002C3BAF" w:rsidP="00277947">
            <w:r>
              <w:t>5 Tableaux</w:t>
            </w:r>
          </w:p>
        </w:tc>
        <w:tc>
          <w:tcPr>
            <w:tcW w:w="0" w:type="auto"/>
          </w:tcPr>
          <w:p w14:paraId="35CDBD53" w14:textId="77777777" w:rsidR="002C3BAF" w:rsidRDefault="002C3BAF" w:rsidP="00277947">
            <w:r>
              <w:t>Il y a 5 tableaux de style moderne</w:t>
            </w:r>
          </w:p>
        </w:tc>
        <w:tc>
          <w:tcPr>
            <w:tcW w:w="0" w:type="auto"/>
          </w:tcPr>
          <w:p w14:paraId="30E4FA7C" w14:textId="77777777" w:rsidR="002C3BAF" w:rsidRDefault="002C3BAF" w:rsidP="00277947">
            <w:r>
              <w:t>OK</w:t>
            </w:r>
          </w:p>
          <w:p w14:paraId="5B6A3F03" w14:textId="77777777" w:rsidR="002C3BAF" w:rsidRDefault="002C3BAF" w:rsidP="00277947">
            <w:r>
              <w:t>7 May</w:t>
            </w:r>
          </w:p>
        </w:tc>
      </w:tr>
    </w:tbl>
    <w:p w14:paraId="21A5BED7" w14:textId="77777777" w:rsidR="002C3BAF" w:rsidRDefault="002C3BAF" w:rsidP="002C3BAF">
      <w:pPr>
        <w:pStyle w:val="Titre4"/>
      </w:pPr>
      <w:r>
        <w:t>Classes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25"/>
        <w:gridCol w:w="7002"/>
        <w:gridCol w:w="633"/>
      </w:tblGrid>
      <w:tr w:rsidR="002C3BAF" w14:paraId="78327DBA" w14:textId="77777777" w:rsidTr="00277947">
        <w:tc>
          <w:tcPr>
            <w:tcW w:w="0" w:type="auto"/>
          </w:tcPr>
          <w:p w14:paraId="6E9702F6" w14:textId="77777777" w:rsidR="002C3BAF" w:rsidRDefault="002C3BAF" w:rsidP="00277947">
            <w:r>
              <w:t>Bureaux</w:t>
            </w:r>
          </w:p>
        </w:tc>
        <w:tc>
          <w:tcPr>
            <w:tcW w:w="0" w:type="auto"/>
          </w:tcPr>
          <w:p w14:paraId="325994CC" w14:textId="77777777" w:rsidR="002C3BAF" w:rsidRDefault="002C3BAF" w:rsidP="00277947">
            <w:r>
              <w:t>Il y a 18 bureaux pour travailler</w:t>
            </w:r>
          </w:p>
        </w:tc>
        <w:tc>
          <w:tcPr>
            <w:tcW w:w="0" w:type="auto"/>
          </w:tcPr>
          <w:p w14:paraId="31AE32A6" w14:textId="77777777" w:rsidR="002C3BAF" w:rsidRDefault="002C3BAF" w:rsidP="00277947">
            <w:r>
              <w:t>OK</w:t>
            </w:r>
          </w:p>
          <w:p w14:paraId="02D9CA4C" w14:textId="77777777" w:rsidR="002C3BAF" w:rsidRDefault="002C3BAF" w:rsidP="00277947">
            <w:r>
              <w:t>14 May</w:t>
            </w:r>
          </w:p>
        </w:tc>
      </w:tr>
      <w:tr w:rsidR="002C3BAF" w14:paraId="1890A8C4" w14:textId="77777777" w:rsidTr="00277947">
        <w:tc>
          <w:tcPr>
            <w:tcW w:w="0" w:type="auto"/>
          </w:tcPr>
          <w:p w14:paraId="440E4AA6" w14:textId="77777777" w:rsidR="002C3BAF" w:rsidRDefault="002C3BAF" w:rsidP="00277947">
            <w:r>
              <w:t>Location</w:t>
            </w:r>
          </w:p>
        </w:tc>
        <w:tc>
          <w:tcPr>
            <w:tcW w:w="0" w:type="auto"/>
          </w:tcPr>
          <w:p w14:paraId="73529972" w14:textId="77777777" w:rsidR="002C3BAF" w:rsidRDefault="002C3BAF" w:rsidP="00277947">
            <w:r>
              <w:t>Il y a que la salle soit en D16</w:t>
            </w:r>
          </w:p>
        </w:tc>
        <w:tc>
          <w:tcPr>
            <w:tcW w:w="0" w:type="auto"/>
          </w:tcPr>
          <w:p w14:paraId="42D58DC5" w14:textId="77777777" w:rsidR="002C3BAF" w:rsidRDefault="002C3BAF" w:rsidP="00277947">
            <w:r>
              <w:t>OK</w:t>
            </w:r>
          </w:p>
          <w:p w14:paraId="15AC9303" w14:textId="77777777" w:rsidR="002C3BAF" w:rsidRDefault="002C3BAF" w:rsidP="00277947">
            <w:r>
              <w:t>14 May</w:t>
            </w:r>
          </w:p>
        </w:tc>
      </w:tr>
      <w:tr w:rsidR="002C3BAF" w14:paraId="776D9B64" w14:textId="77777777" w:rsidTr="00277947">
        <w:tc>
          <w:tcPr>
            <w:tcW w:w="0" w:type="auto"/>
          </w:tcPr>
          <w:p w14:paraId="00A73668" w14:textId="77777777" w:rsidR="002C3BAF" w:rsidRDefault="002C3BAF" w:rsidP="00277947">
            <w:r>
              <w:t>Ecrans</w:t>
            </w:r>
          </w:p>
        </w:tc>
        <w:tc>
          <w:tcPr>
            <w:tcW w:w="0" w:type="auto"/>
          </w:tcPr>
          <w:p w14:paraId="29DEE709" w14:textId="77777777" w:rsidR="002C3BAF" w:rsidRDefault="002C3BAF" w:rsidP="00277947">
            <w:r>
              <w:t>Il y a 2 ecrans par bureau</w:t>
            </w:r>
          </w:p>
        </w:tc>
        <w:tc>
          <w:tcPr>
            <w:tcW w:w="0" w:type="auto"/>
          </w:tcPr>
          <w:p w14:paraId="67520109" w14:textId="77777777" w:rsidR="002C3BAF" w:rsidRDefault="002C3BAF" w:rsidP="00277947">
            <w:r>
              <w:t>OK</w:t>
            </w:r>
          </w:p>
          <w:p w14:paraId="4FFEA786" w14:textId="77777777" w:rsidR="002C3BAF" w:rsidRDefault="002C3BAF" w:rsidP="00277947">
            <w:r>
              <w:t>14 May</w:t>
            </w:r>
          </w:p>
        </w:tc>
      </w:tr>
      <w:tr w:rsidR="002C3BAF" w14:paraId="1D4559BE" w14:textId="77777777" w:rsidTr="00277947">
        <w:tc>
          <w:tcPr>
            <w:tcW w:w="0" w:type="auto"/>
          </w:tcPr>
          <w:p w14:paraId="42EF31C1" w14:textId="77777777" w:rsidR="002C3BAF" w:rsidRDefault="002C3BAF" w:rsidP="00277947">
            <w:r>
              <w:t>Fenetres</w:t>
            </w:r>
          </w:p>
        </w:tc>
        <w:tc>
          <w:tcPr>
            <w:tcW w:w="0" w:type="auto"/>
          </w:tcPr>
          <w:p w14:paraId="6D549EA4" w14:textId="77777777" w:rsidR="002C3BAF" w:rsidRDefault="002C3BAF" w:rsidP="00277947">
            <w:r>
              <w:t>Il y a 6 fenetres qui font la hauteur du mur</w:t>
            </w:r>
          </w:p>
        </w:tc>
        <w:tc>
          <w:tcPr>
            <w:tcW w:w="0" w:type="auto"/>
          </w:tcPr>
          <w:p w14:paraId="6256D823" w14:textId="77777777" w:rsidR="002C3BAF" w:rsidRDefault="002C3BAF" w:rsidP="00277947">
            <w:r>
              <w:t>OK</w:t>
            </w:r>
          </w:p>
          <w:p w14:paraId="38AE998C" w14:textId="77777777" w:rsidR="002C3BAF" w:rsidRDefault="002C3BAF" w:rsidP="00277947">
            <w:r>
              <w:t>14 May</w:t>
            </w:r>
          </w:p>
        </w:tc>
      </w:tr>
      <w:tr w:rsidR="002C3BAF" w14:paraId="7DD298A5" w14:textId="77777777" w:rsidTr="00277947">
        <w:tc>
          <w:tcPr>
            <w:tcW w:w="0" w:type="auto"/>
          </w:tcPr>
          <w:p w14:paraId="08908540" w14:textId="77777777" w:rsidR="002C3BAF" w:rsidRDefault="002C3BAF" w:rsidP="00277947">
            <w:r>
              <w:t>Chaises</w:t>
            </w:r>
          </w:p>
        </w:tc>
        <w:tc>
          <w:tcPr>
            <w:tcW w:w="0" w:type="auto"/>
          </w:tcPr>
          <w:p w14:paraId="2B5496B5" w14:textId="77777777" w:rsidR="002C3BAF" w:rsidRDefault="002C3BAF" w:rsidP="00277947">
            <w:r>
              <w:t>Il y a une chaise par bureau + une pour le prof</w:t>
            </w:r>
          </w:p>
        </w:tc>
        <w:tc>
          <w:tcPr>
            <w:tcW w:w="0" w:type="auto"/>
          </w:tcPr>
          <w:p w14:paraId="672668E8" w14:textId="77777777" w:rsidR="002C3BAF" w:rsidRDefault="002C3BAF" w:rsidP="00277947">
            <w:r>
              <w:t>OK</w:t>
            </w:r>
          </w:p>
          <w:p w14:paraId="47936D3D" w14:textId="77777777" w:rsidR="002C3BAF" w:rsidRDefault="002C3BAF" w:rsidP="00277947">
            <w:r>
              <w:t>14 May</w:t>
            </w:r>
          </w:p>
        </w:tc>
      </w:tr>
      <w:tr w:rsidR="002C3BAF" w14:paraId="5AFF7FF2" w14:textId="77777777" w:rsidTr="00277947">
        <w:tc>
          <w:tcPr>
            <w:tcW w:w="0" w:type="auto"/>
          </w:tcPr>
          <w:p w14:paraId="1336E9D4" w14:textId="77777777" w:rsidR="002C3BAF" w:rsidRDefault="002C3BAF" w:rsidP="00277947">
            <w:r>
              <w:t>Ordinateur</w:t>
            </w:r>
          </w:p>
        </w:tc>
        <w:tc>
          <w:tcPr>
            <w:tcW w:w="0" w:type="auto"/>
          </w:tcPr>
          <w:p w14:paraId="3CB53578" w14:textId="77777777" w:rsidR="002C3BAF" w:rsidRDefault="002C3BAF" w:rsidP="00277947">
            <w:r>
              <w:t>Il y a 1 ordinateur tour par bureau</w:t>
            </w:r>
          </w:p>
        </w:tc>
        <w:tc>
          <w:tcPr>
            <w:tcW w:w="0" w:type="auto"/>
          </w:tcPr>
          <w:p w14:paraId="0ED11310" w14:textId="77777777" w:rsidR="002C3BAF" w:rsidRDefault="002C3BAF" w:rsidP="00277947">
            <w:r>
              <w:t>OK</w:t>
            </w:r>
          </w:p>
          <w:p w14:paraId="05D517D2" w14:textId="77777777" w:rsidR="002C3BAF" w:rsidRDefault="002C3BAF" w:rsidP="00277947">
            <w:r>
              <w:t>14 May</w:t>
            </w:r>
          </w:p>
        </w:tc>
      </w:tr>
      <w:tr w:rsidR="002C3BAF" w14:paraId="63C1DFF8" w14:textId="77777777" w:rsidTr="00277947">
        <w:tc>
          <w:tcPr>
            <w:tcW w:w="0" w:type="auto"/>
          </w:tcPr>
          <w:p w14:paraId="16DC4AA5" w14:textId="77777777" w:rsidR="002C3BAF" w:rsidRDefault="002C3BAF" w:rsidP="00277947">
            <w:r>
              <w:t>Clavier + souris</w:t>
            </w:r>
          </w:p>
        </w:tc>
        <w:tc>
          <w:tcPr>
            <w:tcW w:w="0" w:type="auto"/>
          </w:tcPr>
          <w:p w14:paraId="1C286CB7" w14:textId="77777777" w:rsidR="002C3BAF" w:rsidRDefault="002C3BAF" w:rsidP="00277947">
            <w:r>
              <w:t>Il y a un clavier et une souris par bureau</w:t>
            </w:r>
          </w:p>
        </w:tc>
        <w:tc>
          <w:tcPr>
            <w:tcW w:w="0" w:type="auto"/>
          </w:tcPr>
          <w:p w14:paraId="55DF7AFA" w14:textId="77777777" w:rsidR="002C3BAF" w:rsidRDefault="002C3BAF" w:rsidP="00277947">
            <w:r>
              <w:t>OK</w:t>
            </w:r>
          </w:p>
          <w:p w14:paraId="797DA222" w14:textId="77777777" w:rsidR="002C3BAF" w:rsidRDefault="002C3BAF" w:rsidP="00277947">
            <w:r>
              <w:t>14 May</w:t>
            </w:r>
          </w:p>
        </w:tc>
      </w:tr>
      <w:tr w:rsidR="002C3BAF" w14:paraId="741DD109" w14:textId="77777777" w:rsidTr="00277947">
        <w:tc>
          <w:tcPr>
            <w:tcW w:w="0" w:type="auto"/>
          </w:tcPr>
          <w:p w14:paraId="1FBA2368" w14:textId="77777777" w:rsidR="002C3BAF" w:rsidRDefault="002C3BAF" w:rsidP="00277947">
            <w:r>
              <w:t>Bureau du prof</w:t>
            </w:r>
          </w:p>
        </w:tc>
        <w:tc>
          <w:tcPr>
            <w:tcW w:w="0" w:type="auto"/>
          </w:tcPr>
          <w:p w14:paraId="42ED1F5A" w14:textId="77777777" w:rsidR="002C3BAF" w:rsidRDefault="002C3BAF" w:rsidP="00277947">
            <w:r>
              <w:t>Il y a un bureau isolee vers le qui face vers le reste de la classe et qui est devans le tableau pour le prof</w:t>
            </w:r>
          </w:p>
        </w:tc>
        <w:tc>
          <w:tcPr>
            <w:tcW w:w="0" w:type="auto"/>
          </w:tcPr>
          <w:p w14:paraId="1DD89FFB" w14:textId="77777777" w:rsidR="002C3BAF" w:rsidRDefault="002C3BAF" w:rsidP="00277947">
            <w:r>
              <w:t>OK</w:t>
            </w:r>
          </w:p>
          <w:p w14:paraId="1A7E2352" w14:textId="77777777" w:rsidR="002C3BAF" w:rsidRDefault="002C3BAF" w:rsidP="00277947">
            <w:r>
              <w:t>14 May</w:t>
            </w:r>
          </w:p>
        </w:tc>
      </w:tr>
      <w:tr w:rsidR="002C3BAF" w14:paraId="1772C470" w14:textId="77777777" w:rsidTr="00277947">
        <w:tc>
          <w:tcPr>
            <w:tcW w:w="0" w:type="auto"/>
          </w:tcPr>
          <w:p w14:paraId="36E934B7" w14:textId="77777777" w:rsidR="002C3BAF" w:rsidRDefault="002C3BAF" w:rsidP="00277947">
            <w:r>
              <w:t>ecran + tableau</w:t>
            </w:r>
          </w:p>
        </w:tc>
        <w:tc>
          <w:tcPr>
            <w:tcW w:w="0" w:type="auto"/>
          </w:tcPr>
          <w:p w14:paraId="2B98206E" w14:textId="77777777" w:rsidR="002C3BAF" w:rsidRDefault="002C3BAF" w:rsidP="00277947">
            <w:r>
              <w:t>Il y a un tableau et un tres grand ecran a cote du bureau du prof</w:t>
            </w:r>
          </w:p>
        </w:tc>
        <w:tc>
          <w:tcPr>
            <w:tcW w:w="0" w:type="auto"/>
          </w:tcPr>
          <w:p w14:paraId="0620EE89" w14:textId="77777777" w:rsidR="002C3BAF" w:rsidRDefault="002C3BAF" w:rsidP="00277947">
            <w:r>
              <w:t>OK</w:t>
            </w:r>
          </w:p>
          <w:p w14:paraId="386BB7B1" w14:textId="77777777" w:rsidR="002C3BAF" w:rsidRDefault="002C3BAF" w:rsidP="00277947">
            <w:r>
              <w:t>14 May</w:t>
            </w:r>
          </w:p>
        </w:tc>
      </w:tr>
    </w:tbl>
    <w:p w14:paraId="28E6CCF0" w14:textId="77777777" w:rsidR="002C3BAF" w:rsidRDefault="002C3BAF" w:rsidP="008D69E8">
      <w:pPr>
        <w:pStyle w:val="Titre3"/>
        <w:numPr>
          <w:ilvl w:val="0"/>
          <w:numId w:val="0"/>
        </w:numPr>
        <w:ind w:left="1814" w:hanging="680"/>
      </w:pPr>
      <w:r>
        <w:t>Sprint 5</w:t>
      </w:r>
    </w:p>
    <w:p w14:paraId="3950DB45" w14:textId="77777777" w:rsidR="002C3BAF" w:rsidRDefault="002C3BAF" w:rsidP="008D69E8">
      <w:pPr>
        <w:pStyle w:val="Titre3"/>
        <w:numPr>
          <w:ilvl w:val="0"/>
          <w:numId w:val="0"/>
        </w:numPr>
        <w:ind w:left="1814" w:hanging="680"/>
      </w:pPr>
      <w:r>
        <w:t>Sprint 6</w:t>
      </w:r>
    </w:p>
    <w:p w14:paraId="3BA9D7A5" w14:textId="77777777" w:rsidR="002B1E09" w:rsidRPr="00920F4E" w:rsidRDefault="002B1E09" w:rsidP="002B1E09">
      <w:pPr>
        <w:pStyle w:val="Titre2"/>
      </w:pPr>
      <w:r>
        <w:t>Problèmes restants</w:t>
      </w:r>
      <w:bookmarkEnd w:id="53"/>
    </w:p>
    <w:p w14:paraId="7DC2B73E" w14:textId="77777777" w:rsidR="002B1E09" w:rsidRDefault="007F30AE" w:rsidP="002B1E09">
      <w:pPr>
        <w:pStyle w:val="Informations"/>
      </w:pPr>
      <w:r w:rsidRPr="00920F4E">
        <w:t>Liste des bugs répertoriés avec</w:t>
      </w:r>
    </w:p>
    <w:p w14:paraId="31FCD1B7" w14:textId="77777777" w:rsidR="002B1E09" w:rsidRDefault="002B1E09">
      <w:pPr>
        <w:pStyle w:val="Informations"/>
        <w:numPr>
          <w:ilvl w:val="0"/>
          <w:numId w:val="5"/>
        </w:numPr>
      </w:pPr>
      <w:r>
        <w:t>D</w:t>
      </w:r>
      <w:r w:rsidR="007F30AE" w:rsidRPr="00920F4E">
        <w:t>ate de découverte</w:t>
      </w:r>
    </w:p>
    <w:p w14:paraId="4B062DA0" w14:textId="77777777" w:rsidR="00920F4E" w:rsidRDefault="002B1E09">
      <w:pPr>
        <w:pStyle w:val="Informations"/>
        <w:numPr>
          <w:ilvl w:val="0"/>
          <w:numId w:val="5"/>
        </w:numPr>
      </w:pPr>
      <w:r>
        <w:t>Impact</w:t>
      </w:r>
    </w:p>
    <w:p w14:paraId="47112C4A" w14:textId="77777777" w:rsidR="002B1E09" w:rsidRDefault="002B1E09">
      <w:pPr>
        <w:pStyle w:val="Informations"/>
        <w:numPr>
          <w:ilvl w:val="0"/>
          <w:numId w:val="5"/>
        </w:numPr>
      </w:pPr>
      <w:r>
        <w:t>Comment le contourner</w:t>
      </w:r>
    </w:p>
    <w:p w14:paraId="78DCF290" w14:textId="77777777" w:rsidR="002B1E09" w:rsidRDefault="002B1E09">
      <w:pPr>
        <w:pStyle w:val="Informations"/>
        <w:numPr>
          <w:ilvl w:val="0"/>
          <w:numId w:val="5"/>
        </w:numPr>
      </w:pPr>
      <w:r>
        <w:t>Piste de résolution</w:t>
      </w:r>
    </w:p>
    <w:p w14:paraId="4F527CCA" w14:textId="77777777" w:rsidR="007F30AE" w:rsidRPr="007F30AE" w:rsidRDefault="007F30AE" w:rsidP="008E53F9">
      <w:pPr>
        <w:pStyle w:val="Titre1"/>
      </w:pPr>
      <w:bookmarkStart w:id="54" w:name="_Toc165969653"/>
      <w:bookmarkStart w:id="55" w:name="_Toc165991764"/>
      <w:r w:rsidRPr="007F30AE">
        <w:lastRenderedPageBreak/>
        <w:t>Conclusion</w:t>
      </w:r>
      <w:bookmarkEnd w:id="54"/>
      <w:bookmarkEnd w:id="55"/>
    </w:p>
    <w:p w14:paraId="2A8A429A" w14:textId="77777777" w:rsidR="007F30AE" w:rsidRPr="00152A26" w:rsidRDefault="007F30AE" w:rsidP="008E53F9">
      <w:pPr>
        <w:pStyle w:val="Titre2"/>
      </w:pPr>
      <w:bookmarkStart w:id="56" w:name="_Toc165969654"/>
      <w:bookmarkStart w:id="57" w:name="_Toc165991765"/>
      <w:r w:rsidRPr="00152A26">
        <w:t xml:space="preserve">Bilan des </w:t>
      </w:r>
      <w:bookmarkEnd w:id="56"/>
      <w:r w:rsidR="008E53F9">
        <w:t>fonctionnalités demandées</w:t>
      </w:r>
      <w:bookmarkEnd w:id="57"/>
    </w:p>
    <w:p w14:paraId="1529D30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00919F8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DA15AF9" w14:textId="77777777" w:rsidR="007F30AE" w:rsidRPr="007F30AE" w:rsidRDefault="007F30AE" w:rsidP="008E53F9">
      <w:pPr>
        <w:pStyle w:val="Titre2"/>
      </w:pPr>
      <w:bookmarkStart w:id="58" w:name="_Toc165969655"/>
      <w:bookmarkStart w:id="59" w:name="_Toc165991766"/>
      <w:r w:rsidRPr="007F30AE">
        <w:t>Bilan de la planification</w:t>
      </w:r>
      <w:bookmarkEnd w:id="58"/>
      <w:bookmarkEnd w:id="59"/>
    </w:p>
    <w:p w14:paraId="622C025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D636B32" w14:textId="77777777" w:rsidR="007F30AE" w:rsidRPr="007F30AE" w:rsidRDefault="007F30AE" w:rsidP="008E53F9">
      <w:pPr>
        <w:pStyle w:val="Titre2"/>
      </w:pPr>
      <w:bookmarkStart w:id="60" w:name="_Toc165969656"/>
      <w:bookmarkStart w:id="61" w:name="_Toc165991767"/>
      <w:r w:rsidRPr="007F30AE">
        <w:t>Bilan personnel</w:t>
      </w:r>
      <w:bookmarkEnd w:id="60"/>
      <w:bookmarkEnd w:id="61"/>
    </w:p>
    <w:p w14:paraId="7A144CF4" w14:textId="77777777" w:rsidR="00920F4E" w:rsidRDefault="007F30AE" w:rsidP="002B1E09">
      <w:pPr>
        <w:pStyle w:val="Informations"/>
      </w:pPr>
      <w:r w:rsidRPr="00920F4E">
        <w:t>Si c’était à refaire</w:t>
      </w:r>
      <w:r w:rsidR="00A3107E" w:rsidRPr="00920F4E">
        <w:t>:</w:t>
      </w:r>
    </w:p>
    <w:p w14:paraId="77D92D24"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1A5ABB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2BB8C1FA" w14:textId="77777777" w:rsidR="00A3107E" w:rsidRPr="00920F4E" w:rsidRDefault="00A3107E" w:rsidP="002B1E09">
      <w:pPr>
        <w:pStyle w:val="Informations"/>
      </w:pPr>
      <w:r w:rsidRPr="00920F4E">
        <w:t>Qu’est que ce projet m’a appris ?</w:t>
      </w:r>
    </w:p>
    <w:p w14:paraId="69F66664" w14:textId="77777777" w:rsidR="004206A2" w:rsidRPr="00920F4E" w:rsidRDefault="004206A2" w:rsidP="002B1E09">
      <w:pPr>
        <w:pStyle w:val="Informations"/>
      </w:pPr>
      <w:r w:rsidRPr="00920F4E">
        <w:t>Suite à donner, améliorations souhaitables, …</w:t>
      </w:r>
    </w:p>
    <w:p w14:paraId="2CC2EA9D" w14:textId="77777777" w:rsidR="00903FEF" w:rsidRPr="007F30AE" w:rsidRDefault="00903FEF" w:rsidP="008E53F9">
      <w:pPr>
        <w:pStyle w:val="Titre1"/>
      </w:pPr>
      <w:bookmarkStart w:id="62" w:name="_Toc165991768"/>
      <w:r>
        <w:t>Annexes</w:t>
      </w:r>
      <w:bookmarkEnd w:id="62"/>
    </w:p>
    <w:p w14:paraId="4CAF4C2C" w14:textId="77777777" w:rsidR="00106156" w:rsidRDefault="00106156" w:rsidP="002B1E09">
      <w:pPr>
        <w:pStyle w:val="Informations"/>
      </w:pPr>
      <w:r>
        <w:t>Tous les documents utiles à la compréhension de points de détail du projet.</w:t>
      </w:r>
    </w:p>
    <w:p w14:paraId="7C0A043B" w14:textId="77777777" w:rsidR="00903FEF" w:rsidRPr="00920F4E" w:rsidRDefault="00B64C66" w:rsidP="002B1E09">
      <w:pPr>
        <w:pStyle w:val="Informations"/>
      </w:pPr>
      <w:r w:rsidRPr="00920F4E">
        <w:t>Listing du code source (partiel ou, plus rarement complet)</w:t>
      </w:r>
    </w:p>
    <w:p w14:paraId="275139E1"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72263CAF"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FF2FE82" w14:textId="3C3AEC40"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5F87" w14:textId="77777777" w:rsidR="000C6369" w:rsidRDefault="000C6369">
      <w:r>
        <w:separator/>
      </w:r>
    </w:p>
  </w:endnote>
  <w:endnote w:type="continuationSeparator" w:id="0">
    <w:p w14:paraId="62EEC7ED" w14:textId="77777777" w:rsidR="000C6369" w:rsidRDefault="000C6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06"/>
      <w:gridCol w:w="2628"/>
      <w:gridCol w:w="3036"/>
    </w:tblGrid>
    <w:tr w:rsidR="00AA4393" w:rsidRPr="00000197" w14:paraId="79EDBE02" w14:textId="77777777" w:rsidTr="00E52B61">
      <w:trPr>
        <w:trHeight w:hRule="exact" w:val="227"/>
        <w:jc w:val="center"/>
      </w:trPr>
      <w:tc>
        <w:tcPr>
          <w:tcW w:w="3510" w:type="dxa"/>
          <w:vAlign w:val="center"/>
        </w:tcPr>
        <w:p w14:paraId="72AAACCC" w14:textId="3D1C4D00" w:rsidR="00AA4393" w:rsidRDefault="00AA4393" w:rsidP="00742484">
          <w:pPr>
            <w:pStyle w:val="-Pieddepage"/>
          </w:pPr>
          <w:r w:rsidRPr="00742484">
            <w:t>Auteur</w:t>
          </w:r>
          <w:r w:rsidRPr="00000197">
            <w:rPr>
              <w:rFonts w:cs="Arial"/>
              <w:szCs w:val="16"/>
            </w:rPr>
            <w:t> :</w:t>
          </w:r>
          <w:fldSimple w:instr=" AUTHOR   \* MERGEFORMAT ">
            <w:r w:rsidR="00D10E08" w:rsidRPr="00D10E08">
              <w:rPr>
                <w:rFonts w:cs="Arial"/>
                <w:noProof/>
                <w:szCs w:val="16"/>
              </w:rPr>
              <w:t>Samuel Sallaku</w:t>
            </w:r>
          </w:fldSimple>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444A692F"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10E08">
            <w:rPr>
              <w:rFonts w:cs="Arial"/>
              <w:noProof/>
              <w:szCs w:val="16"/>
            </w:rPr>
            <w:t>14.05.2024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4A24C853" w:rsidR="00AA4393" w:rsidRPr="00000197" w:rsidRDefault="00AA4393" w:rsidP="002D7D46">
          <w:pPr>
            <w:pStyle w:val="-Pieddepage"/>
            <w:rPr>
              <w:rFonts w:cs="Arial"/>
              <w:szCs w:val="16"/>
            </w:rPr>
          </w:pPr>
          <w:r>
            <w:rPr>
              <w:rFonts w:cs="Arial"/>
              <w:szCs w:val="16"/>
            </w:rPr>
            <w:t>Modifié par :</w:t>
          </w:r>
          <w:r w:rsidR="00610447">
            <w:rPr>
              <w:rFonts w:cs="Arial"/>
              <w:szCs w:val="16"/>
            </w:rPr>
            <w:t xml:space="preserve"> </w:t>
          </w:r>
          <w:r w:rsidR="00A65F0B">
            <w:fldChar w:fldCharType="begin"/>
          </w:r>
          <w:r>
            <w:instrText xml:space="preserve"> LASTSAVEDBY   \* MERGEFORMAT </w:instrText>
          </w:r>
          <w:r w:rsidR="00A65F0B">
            <w:fldChar w:fldCharType="separate"/>
          </w:r>
          <w:r w:rsidR="00D10E08">
            <w:rPr>
              <w:noProof/>
            </w:rPr>
            <w:t>Samuel Sallaku</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678180E6"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10E08">
            <w:rPr>
              <w:rFonts w:cs="Arial"/>
              <w:noProof/>
              <w:szCs w:val="16"/>
            </w:rPr>
            <w:t>14.05.2024 16:25</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5DDE6E5F"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D10E08" w:rsidRPr="00D10E08">
              <w:rPr>
                <w:rFonts w:cs="Arial"/>
                <w:noProof/>
                <w:szCs w:val="16"/>
              </w:rPr>
              <w:t>23</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10E08">
            <w:rPr>
              <w:rFonts w:cs="Arial"/>
              <w:noProof/>
              <w:szCs w:val="16"/>
            </w:rPr>
            <w:t>14.05.2024 16:25</w:t>
          </w:r>
          <w:r w:rsidR="00A65F0B">
            <w:rPr>
              <w:rFonts w:cs="Arial"/>
              <w:szCs w:val="16"/>
            </w:rPr>
            <w:fldChar w:fldCharType="end"/>
          </w:r>
        </w:p>
      </w:tc>
      <w:tc>
        <w:tcPr>
          <w:tcW w:w="5776" w:type="dxa"/>
          <w:gridSpan w:val="2"/>
          <w:vAlign w:val="center"/>
        </w:tcPr>
        <w:p w14:paraId="382B8384" w14:textId="7AA47599" w:rsidR="00AA4393" w:rsidRPr="00000197" w:rsidRDefault="00000000" w:rsidP="00955930">
          <w:pPr>
            <w:pStyle w:val="-Pieddepage"/>
            <w:jc w:val="right"/>
            <w:rPr>
              <w:rFonts w:cs="Arial"/>
              <w:szCs w:val="16"/>
            </w:rPr>
          </w:pPr>
          <w:fldSimple w:instr=" FILENAME  \* FirstCap  \* MERGEFORMAT ">
            <w:r w:rsidR="00D10E08" w:rsidRPr="00D10E08">
              <w:rPr>
                <w:rFonts w:cs="Arial"/>
                <w:noProof/>
                <w:szCs w:val="16"/>
              </w:rPr>
              <w:t>RapportDeProjet</w:t>
            </w:r>
            <w:r w:rsidR="00D10E08">
              <w:rPr>
                <w:noProof/>
              </w:rPr>
              <w:t>_306_SamuelSallaku.docx</w:t>
            </w:r>
          </w:fldSimple>
        </w:p>
      </w:tc>
    </w:tr>
  </w:tbl>
  <w:p w14:paraId="45D7E96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EB492" w14:textId="77777777" w:rsidR="000C6369" w:rsidRDefault="000C6369">
      <w:r>
        <w:separator/>
      </w:r>
    </w:p>
  </w:footnote>
  <w:footnote w:type="continuationSeparator" w:id="0">
    <w:p w14:paraId="4F1A53AE" w14:textId="77777777" w:rsidR="000C6369" w:rsidRDefault="000C6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0263_"/>
      </v:shape>
    </w:pict>
  </w:numPicBullet>
  <w:abstractNum w:abstractNumId="0" w15:restartNumberingAfterBreak="0">
    <w:nsid w:val="000E4E25"/>
    <w:multiLevelType w:val="hybridMultilevel"/>
    <w:tmpl w:val="4D566B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87C40F7"/>
    <w:multiLevelType w:val="multilevel"/>
    <w:tmpl w:val="1826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6" w15:restartNumberingAfterBreak="0">
    <w:nsid w:val="119524C9"/>
    <w:multiLevelType w:val="hybridMultilevel"/>
    <w:tmpl w:val="E49A7D2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CA36E8"/>
    <w:multiLevelType w:val="multilevel"/>
    <w:tmpl w:val="204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E652446"/>
    <w:multiLevelType w:val="hybridMultilevel"/>
    <w:tmpl w:val="80F25F7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D7F6452"/>
    <w:multiLevelType w:val="hybridMultilevel"/>
    <w:tmpl w:val="B908026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3" w15:restartNumberingAfterBreak="0">
    <w:nsid w:val="561775A4"/>
    <w:multiLevelType w:val="hybridMultilevel"/>
    <w:tmpl w:val="A69C48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5"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6" w15:restartNumberingAfterBreak="0">
    <w:nsid w:val="7A4C7B0A"/>
    <w:multiLevelType w:val="hybridMultilevel"/>
    <w:tmpl w:val="FC04D34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num w:numId="1" w16cid:durableId="1092899511">
    <w:abstractNumId w:val="1"/>
  </w:num>
  <w:num w:numId="2" w16cid:durableId="918175600">
    <w:abstractNumId w:val="7"/>
  </w:num>
  <w:num w:numId="3" w16cid:durableId="722951399">
    <w:abstractNumId w:val="4"/>
  </w:num>
  <w:num w:numId="4" w16cid:durableId="231742127">
    <w:abstractNumId w:val="9"/>
  </w:num>
  <w:num w:numId="5" w16cid:durableId="571349081">
    <w:abstractNumId w:val="12"/>
  </w:num>
  <w:num w:numId="6" w16cid:durableId="459957811">
    <w:abstractNumId w:val="2"/>
  </w:num>
  <w:num w:numId="7" w16cid:durableId="23753091">
    <w:abstractNumId w:val="5"/>
  </w:num>
  <w:num w:numId="8" w16cid:durableId="629823383">
    <w:abstractNumId w:val="15"/>
  </w:num>
  <w:num w:numId="9" w16cid:durableId="529805651">
    <w:abstractNumId w:val="14"/>
  </w:num>
  <w:num w:numId="10" w16cid:durableId="1565874395">
    <w:abstractNumId w:val="0"/>
  </w:num>
  <w:num w:numId="11" w16cid:durableId="1371684638">
    <w:abstractNumId w:val="8"/>
  </w:num>
  <w:num w:numId="12" w16cid:durableId="1267083144">
    <w:abstractNumId w:val="9"/>
  </w:num>
  <w:num w:numId="13" w16cid:durableId="723064499">
    <w:abstractNumId w:val="6"/>
  </w:num>
  <w:num w:numId="14" w16cid:durableId="125861013">
    <w:abstractNumId w:val="11"/>
  </w:num>
  <w:num w:numId="15" w16cid:durableId="1328166594">
    <w:abstractNumId w:val="16"/>
  </w:num>
  <w:num w:numId="16" w16cid:durableId="1215849729">
    <w:abstractNumId w:val="10"/>
  </w:num>
  <w:num w:numId="17" w16cid:durableId="903875159">
    <w:abstractNumId w:val="13"/>
  </w:num>
  <w:num w:numId="18" w16cid:durableId="115795639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00937"/>
    <w:rsid w:val="00010B9A"/>
    <w:rsid w:val="0001209F"/>
    <w:rsid w:val="00021D00"/>
    <w:rsid w:val="00025101"/>
    <w:rsid w:val="000316F0"/>
    <w:rsid w:val="00044099"/>
    <w:rsid w:val="00045A82"/>
    <w:rsid w:val="00053B07"/>
    <w:rsid w:val="00055DB3"/>
    <w:rsid w:val="00063F97"/>
    <w:rsid w:val="00065971"/>
    <w:rsid w:val="00067419"/>
    <w:rsid w:val="00086114"/>
    <w:rsid w:val="0009582C"/>
    <w:rsid w:val="000A1B63"/>
    <w:rsid w:val="000A64F3"/>
    <w:rsid w:val="000A7B4A"/>
    <w:rsid w:val="000B54F0"/>
    <w:rsid w:val="000B6BE0"/>
    <w:rsid w:val="000C6369"/>
    <w:rsid w:val="000D5798"/>
    <w:rsid w:val="000D70AA"/>
    <w:rsid w:val="000E7483"/>
    <w:rsid w:val="000F22B9"/>
    <w:rsid w:val="000F381C"/>
    <w:rsid w:val="0010591C"/>
    <w:rsid w:val="00106156"/>
    <w:rsid w:val="00110ACB"/>
    <w:rsid w:val="00111811"/>
    <w:rsid w:val="00114120"/>
    <w:rsid w:val="00116F07"/>
    <w:rsid w:val="0015167D"/>
    <w:rsid w:val="00152A26"/>
    <w:rsid w:val="0017396F"/>
    <w:rsid w:val="001764CE"/>
    <w:rsid w:val="00183417"/>
    <w:rsid w:val="00190F35"/>
    <w:rsid w:val="001A3A87"/>
    <w:rsid w:val="001C036F"/>
    <w:rsid w:val="001C454D"/>
    <w:rsid w:val="001D03BE"/>
    <w:rsid w:val="001D2C22"/>
    <w:rsid w:val="001D4577"/>
    <w:rsid w:val="001D72BA"/>
    <w:rsid w:val="001F2420"/>
    <w:rsid w:val="001F6EEB"/>
    <w:rsid w:val="00201CA1"/>
    <w:rsid w:val="00202F43"/>
    <w:rsid w:val="0026330B"/>
    <w:rsid w:val="002770F3"/>
    <w:rsid w:val="002951BD"/>
    <w:rsid w:val="00295FA1"/>
    <w:rsid w:val="00297E2A"/>
    <w:rsid w:val="002A3C20"/>
    <w:rsid w:val="002B1E09"/>
    <w:rsid w:val="002B6893"/>
    <w:rsid w:val="002C3BAF"/>
    <w:rsid w:val="002C6634"/>
    <w:rsid w:val="002D200C"/>
    <w:rsid w:val="002D7D46"/>
    <w:rsid w:val="002E03BA"/>
    <w:rsid w:val="002F038B"/>
    <w:rsid w:val="002F0C5D"/>
    <w:rsid w:val="002F4436"/>
    <w:rsid w:val="00306E08"/>
    <w:rsid w:val="00310160"/>
    <w:rsid w:val="0031563E"/>
    <w:rsid w:val="00320471"/>
    <w:rsid w:val="003349FB"/>
    <w:rsid w:val="00340CA6"/>
    <w:rsid w:val="0034172E"/>
    <w:rsid w:val="003424A0"/>
    <w:rsid w:val="00351008"/>
    <w:rsid w:val="003568BE"/>
    <w:rsid w:val="003625C8"/>
    <w:rsid w:val="0037071E"/>
    <w:rsid w:val="00375BA7"/>
    <w:rsid w:val="00377DE5"/>
    <w:rsid w:val="00383CE3"/>
    <w:rsid w:val="00386D4A"/>
    <w:rsid w:val="00392876"/>
    <w:rsid w:val="003D545E"/>
    <w:rsid w:val="003E018B"/>
    <w:rsid w:val="003E32B9"/>
    <w:rsid w:val="003F1870"/>
    <w:rsid w:val="003F4B82"/>
    <w:rsid w:val="004038B3"/>
    <w:rsid w:val="0040565E"/>
    <w:rsid w:val="00407333"/>
    <w:rsid w:val="0040782E"/>
    <w:rsid w:val="00410ABF"/>
    <w:rsid w:val="004202D8"/>
    <w:rsid w:val="004206A2"/>
    <w:rsid w:val="0043666E"/>
    <w:rsid w:val="00436B90"/>
    <w:rsid w:val="00446E95"/>
    <w:rsid w:val="00454074"/>
    <w:rsid w:val="00454A1D"/>
    <w:rsid w:val="00457AF6"/>
    <w:rsid w:val="00487945"/>
    <w:rsid w:val="00487AB7"/>
    <w:rsid w:val="0049677C"/>
    <w:rsid w:val="004A2B9F"/>
    <w:rsid w:val="004A32B1"/>
    <w:rsid w:val="004C6BBA"/>
    <w:rsid w:val="004D08EE"/>
    <w:rsid w:val="004D5266"/>
    <w:rsid w:val="004E099D"/>
    <w:rsid w:val="004F3251"/>
    <w:rsid w:val="004F72E8"/>
    <w:rsid w:val="004F7FAC"/>
    <w:rsid w:val="00505421"/>
    <w:rsid w:val="005122F8"/>
    <w:rsid w:val="0052224B"/>
    <w:rsid w:val="005328B0"/>
    <w:rsid w:val="0054054F"/>
    <w:rsid w:val="00542CE3"/>
    <w:rsid w:val="00543085"/>
    <w:rsid w:val="00545179"/>
    <w:rsid w:val="00552D07"/>
    <w:rsid w:val="0055647F"/>
    <w:rsid w:val="00571E4B"/>
    <w:rsid w:val="00574085"/>
    <w:rsid w:val="00587A84"/>
    <w:rsid w:val="0059222E"/>
    <w:rsid w:val="005926D0"/>
    <w:rsid w:val="005A3FBF"/>
    <w:rsid w:val="005B27EF"/>
    <w:rsid w:val="005B689D"/>
    <w:rsid w:val="005C0BD1"/>
    <w:rsid w:val="005C1848"/>
    <w:rsid w:val="005D160D"/>
    <w:rsid w:val="005E51BE"/>
    <w:rsid w:val="005E6192"/>
    <w:rsid w:val="005E6B56"/>
    <w:rsid w:val="00601C92"/>
    <w:rsid w:val="00603028"/>
    <w:rsid w:val="0060761D"/>
    <w:rsid w:val="00610447"/>
    <w:rsid w:val="00615583"/>
    <w:rsid w:val="0064298D"/>
    <w:rsid w:val="00644ACD"/>
    <w:rsid w:val="00645760"/>
    <w:rsid w:val="006549AA"/>
    <w:rsid w:val="00656974"/>
    <w:rsid w:val="006569C5"/>
    <w:rsid w:val="00681B45"/>
    <w:rsid w:val="006902A9"/>
    <w:rsid w:val="006966D0"/>
    <w:rsid w:val="006A48D2"/>
    <w:rsid w:val="006A5220"/>
    <w:rsid w:val="006D1911"/>
    <w:rsid w:val="006E132F"/>
    <w:rsid w:val="006E2CE8"/>
    <w:rsid w:val="006E4DA8"/>
    <w:rsid w:val="007010E6"/>
    <w:rsid w:val="00702051"/>
    <w:rsid w:val="007118D3"/>
    <w:rsid w:val="007211A1"/>
    <w:rsid w:val="00725F5D"/>
    <w:rsid w:val="00736127"/>
    <w:rsid w:val="00737AE0"/>
    <w:rsid w:val="007413C2"/>
    <w:rsid w:val="00742484"/>
    <w:rsid w:val="00744762"/>
    <w:rsid w:val="0074498A"/>
    <w:rsid w:val="0074731C"/>
    <w:rsid w:val="007476C9"/>
    <w:rsid w:val="00753A51"/>
    <w:rsid w:val="0076036D"/>
    <w:rsid w:val="00765BB3"/>
    <w:rsid w:val="007660A5"/>
    <w:rsid w:val="007700A7"/>
    <w:rsid w:val="007724F1"/>
    <w:rsid w:val="00772BC0"/>
    <w:rsid w:val="007748A7"/>
    <w:rsid w:val="00786EB6"/>
    <w:rsid w:val="007B42F9"/>
    <w:rsid w:val="007B5262"/>
    <w:rsid w:val="007B6C51"/>
    <w:rsid w:val="007D0A71"/>
    <w:rsid w:val="007D2895"/>
    <w:rsid w:val="007D2CDF"/>
    <w:rsid w:val="007D3441"/>
    <w:rsid w:val="007D546C"/>
    <w:rsid w:val="007D7711"/>
    <w:rsid w:val="007E5F3D"/>
    <w:rsid w:val="007F05B2"/>
    <w:rsid w:val="007F30AE"/>
    <w:rsid w:val="008072A0"/>
    <w:rsid w:val="00807F84"/>
    <w:rsid w:val="0081740D"/>
    <w:rsid w:val="0083561D"/>
    <w:rsid w:val="00845304"/>
    <w:rsid w:val="008468C8"/>
    <w:rsid w:val="00851A5E"/>
    <w:rsid w:val="00853E81"/>
    <w:rsid w:val="00866495"/>
    <w:rsid w:val="00891718"/>
    <w:rsid w:val="008A464B"/>
    <w:rsid w:val="008B2FAE"/>
    <w:rsid w:val="008C40C0"/>
    <w:rsid w:val="008D55CF"/>
    <w:rsid w:val="008D69E8"/>
    <w:rsid w:val="008E05FB"/>
    <w:rsid w:val="008E13F2"/>
    <w:rsid w:val="008E497B"/>
    <w:rsid w:val="008E53F9"/>
    <w:rsid w:val="00901D0F"/>
    <w:rsid w:val="00902523"/>
    <w:rsid w:val="0090391B"/>
    <w:rsid w:val="00903FEF"/>
    <w:rsid w:val="009142E2"/>
    <w:rsid w:val="00914360"/>
    <w:rsid w:val="00915B27"/>
    <w:rsid w:val="00920F4E"/>
    <w:rsid w:val="009211D9"/>
    <w:rsid w:val="009250B0"/>
    <w:rsid w:val="009265A8"/>
    <w:rsid w:val="00932149"/>
    <w:rsid w:val="00934E66"/>
    <w:rsid w:val="009440AB"/>
    <w:rsid w:val="00955930"/>
    <w:rsid w:val="00956560"/>
    <w:rsid w:val="00961794"/>
    <w:rsid w:val="00966C6F"/>
    <w:rsid w:val="00976365"/>
    <w:rsid w:val="00977886"/>
    <w:rsid w:val="0099022A"/>
    <w:rsid w:val="009907B5"/>
    <w:rsid w:val="009B001C"/>
    <w:rsid w:val="009B009E"/>
    <w:rsid w:val="009B190E"/>
    <w:rsid w:val="009B6DE9"/>
    <w:rsid w:val="009B6FDC"/>
    <w:rsid w:val="009C501F"/>
    <w:rsid w:val="009D0235"/>
    <w:rsid w:val="009D1A69"/>
    <w:rsid w:val="009D480B"/>
    <w:rsid w:val="009F75DD"/>
    <w:rsid w:val="00A3107E"/>
    <w:rsid w:val="00A37728"/>
    <w:rsid w:val="00A400FD"/>
    <w:rsid w:val="00A65F0B"/>
    <w:rsid w:val="00A66D32"/>
    <w:rsid w:val="00A706B7"/>
    <w:rsid w:val="00A71E53"/>
    <w:rsid w:val="00AA4393"/>
    <w:rsid w:val="00AB1CA6"/>
    <w:rsid w:val="00AB2ECB"/>
    <w:rsid w:val="00AC4590"/>
    <w:rsid w:val="00AC4F9B"/>
    <w:rsid w:val="00AC5198"/>
    <w:rsid w:val="00AC6322"/>
    <w:rsid w:val="00AD3EE8"/>
    <w:rsid w:val="00AE282D"/>
    <w:rsid w:val="00AE45CD"/>
    <w:rsid w:val="00AF58E1"/>
    <w:rsid w:val="00B13380"/>
    <w:rsid w:val="00B13CB9"/>
    <w:rsid w:val="00B147A7"/>
    <w:rsid w:val="00B20D38"/>
    <w:rsid w:val="00B21BA6"/>
    <w:rsid w:val="00B241D2"/>
    <w:rsid w:val="00B2719B"/>
    <w:rsid w:val="00B33505"/>
    <w:rsid w:val="00B40A8E"/>
    <w:rsid w:val="00B40F2A"/>
    <w:rsid w:val="00B44A78"/>
    <w:rsid w:val="00B4738A"/>
    <w:rsid w:val="00B571CA"/>
    <w:rsid w:val="00B612B2"/>
    <w:rsid w:val="00B64C66"/>
    <w:rsid w:val="00B95EC5"/>
    <w:rsid w:val="00B96AA1"/>
    <w:rsid w:val="00BA56D2"/>
    <w:rsid w:val="00BA7DF1"/>
    <w:rsid w:val="00BC306B"/>
    <w:rsid w:val="00BD773C"/>
    <w:rsid w:val="00BE185C"/>
    <w:rsid w:val="00BF2DF9"/>
    <w:rsid w:val="00BF7A15"/>
    <w:rsid w:val="00C20939"/>
    <w:rsid w:val="00C329D7"/>
    <w:rsid w:val="00C33C51"/>
    <w:rsid w:val="00C43658"/>
    <w:rsid w:val="00C56BB3"/>
    <w:rsid w:val="00C64C78"/>
    <w:rsid w:val="00C7369A"/>
    <w:rsid w:val="00C75A98"/>
    <w:rsid w:val="00C90570"/>
    <w:rsid w:val="00CA7E43"/>
    <w:rsid w:val="00CB712D"/>
    <w:rsid w:val="00CD1A2D"/>
    <w:rsid w:val="00CE2ABE"/>
    <w:rsid w:val="00D10E08"/>
    <w:rsid w:val="00D14587"/>
    <w:rsid w:val="00D15AE6"/>
    <w:rsid w:val="00D160DD"/>
    <w:rsid w:val="00D174BC"/>
    <w:rsid w:val="00D2156C"/>
    <w:rsid w:val="00D275C6"/>
    <w:rsid w:val="00D405C9"/>
    <w:rsid w:val="00D41634"/>
    <w:rsid w:val="00D445A9"/>
    <w:rsid w:val="00D52495"/>
    <w:rsid w:val="00D60C1A"/>
    <w:rsid w:val="00D64B85"/>
    <w:rsid w:val="00D64F19"/>
    <w:rsid w:val="00D82BEB"/>
    <w:rsid w:val="00D95D32"/>
    <w:rsid w:val="00DB1DCD"/>
    <w:rsid w:val="00DD54F9"/>
    <w:rsid w:val="00DD5831"/>
    <w:rsid w:val="00DF3503"/>
    <w:rsid w:val="00E015B8"/>
    <w:rsid w:val="00E05F8A"/>
    <w:rsid w:val="00E0739C"/>
    <w:rsid w:val="00E07F66"/>
    <w:rsid w:val="00E1012A"/>
    <w:rsid w:val="00E12AE5"/>
    <w:rsid w:val="00E416AC"/>
    <w:rsid w:val="00E41BC2"/>
    <w:rsid w:val="00E52B61"/>
    <w:rsid w:val="00E61B66"/>
    <w:rsid w:val="00E62832"/>
    <w:rsid w:val="00E658ED"/>
    <w:rsid w:val="00E81328"/>
    <w:rsid w:val="00EC677D"/>
    <w:rsid w:val="00ED6A30"/>
    <w:rsid w:val="00ED6F41"/>
    <w:rsid w:val="00ED6F46"/>
    <w:rsid w:val="00EE16F0"/>
    <w:rsid w:val="00EE431D"/>
    <w:rsid w:val="00EE4EC4"/>
    <w:rsid w:val="00EE55F0"/>
    <w:rsid w:val="00F1003D"/>
    <w:rsid w:val="00F126DD"/>
    <w:rsid w:val="00F12D4C"/>
    <w:rsid w:val="00F16ADE"/>
    <w:rsid w:val="00F353FD"/>
    <w:rsid w:val="00F414A4"/>
    <w:rsid w:val="00F42214"/>
    <w:rsid w:val="00F512A6"/>
    <w:rsid w:val="00F664DF"/>
    <w:rsid w:val="00F7272F"/>
    <w:rsid w:val="00F73AE4"/>
    <w:rsid w:val="00F75A60"/>
    <w:rsid w:val="00F852C6"/>
    <w:rsid w:val="00F92DE9"/>
    <w:rsid w:val="00F93513"/>
    <w:rsid w:val="00FB00A0"/>
    <w:rsid w:val="00FB1CD6"/>
    <w:rsid w:val="00FB6572"/>
    <w:rsid w:val="00FC020B"/>
    <w:rsid w:val="00FC22CE"/>
    <w:rsid w:val="00FC6F11"/>
    <w:rsid w:val="00FD25CB"/>
    <w:rsid w:val="00FE7736"/>
    <w:rsid w:val="00FF1DB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681B45"/>
    <w:pPr>
      <w:tabs>
        <w:tab w:val="left" w:pos="1200"/>
        <w:tab w:val="right" w:leader="dot" w:pos="9060"/>
      </w:tabs>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1A3A87"/>
  </w:style>
  <w:style w:type="paragraph" w:styleId="NormalWeb">
    <w:name w:val="Normal (Web)"/>
    <w:basedOn w:val="Normal"/>
    <w:uiPriority w:val="99"/>
    <w:semiHidden/>
    <w:unhideWhenUsed/>
    <w:rsid w:val="003D545E"/>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9381">
      <w:bodyDiv w:val="1"/>
      <w:marLeft w:val="0"/>
      <w:marRight w:val="0"/>
      <w:marTop w:val="0"/>
      <w:marBottom w:val="0"/>
      <w:divBdr>
        <w:top w:val="none" w:sz="0" w:space="0" w:color="auto"/>
        <w:left w:val="none" w:sz="0" w:space="0" w:color="auto"/>
        <w:bottom w:val="none" w:sz="0" w:space="0" w:color="auto"/>
        <w:right w:val="none" w:sz="0" w:space="0" w:color="auto"/>
      </w:divBdr>
    </w:div>
    <w:div w:id="960037362">
      <w:bodyDiv w:val="1"/>
      <w:marLeft w:val="0"/>
      <w:marRight w:val="0"/>
      <w:marTop w:val="0"/>
      <w:marBottom w:val="0"/>
      <w:divBdr>
        <w:top w:val="none" w:sz="0" w:space="0" w:color="auto"/>
        <w:left w:val="none" w:sz="0" w:space="0" w:color="auto"/>
        <w:bottom w:val="none" w:sz="0" w:space="0" w:color="auto"/>
        <w:right w:val="none" w:sz="0" w:space="0" w:color="auto"/>
      </w:divBdr>
    </w:div>
    <w:div w:id="120625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4.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21</TotalTime>
  <Pages>1</Pages>
  <Words>5034</Words>
  <Characters>27692</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32661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25</cp:revision>
  <cp:lastPrinted>2024-05-14T14:25:00Z</cp:lastPrinted>
  <dcterms:created xsi:type="dcterms:W3CDTF">2024-05-14T13:49:00Z</dcterms:created>
  <dcterms:modified xsi:type="dcterms:W3CDTF">2024-05-14T14:25:00Z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