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EA4C18B" w:rsidR="000C3E21" w:rsidRPr="00F01024" w:rsidRDefault="00EC5BF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ne me correspond pas trop, car je ne suis pas peu orthodoxe ni très créatif.</w:t>
            </w:r>
          </w:p>
        </w:tc>
        <w:tc>
          <w:tcPr>
            <w:tcW w:w="4085" w:type="dxa"/>
          </w:tcPr>
          <w:p w14:paraId="72C7B407" w14:textId="0927D0F1" w:rsidR="000C3E21" w:rsidRPr="00F01024" w:rsidRDefault="00DD6C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est assez créatif et imaginatif. Je pense qu’il est capable de résoudre des problèmes difficiles même sous stress.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0C9215B" w:rsidR="000C3E21" w:rsidRPr="00F01024" w:rsidRDefault="00EC5BF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me correspond assez bien, car je suis extraverti et assez ouvert aux gens. Je suis également enthousiaste</w:t>
            </w:r>
          </w:p>
        </w:tc>
        <w:tc>
          <w:tcPr>
            <w:tcW w:w="4085" w:type="dxa"/>
          </w:tcPr>
          <w:p w14:paraId="5DEA7615" w14:textId="66970643" w:rsidR="000C3E21" w:rsidRPr="00F01024" w:rsidRDefault="00D3769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est communicatif quand il le faut. Je ne pense pas qu’il </w:t>
            </w:r>
            <w:r w:rsidR="009E3B1C">
              <w:rPr>
                <w:rFonts w:ascii="Century Gothic" w:hAnsi="Century Gothic"/>
              </w:rPr>
              <w:t>perte</w:t>
            </w:r>
            <w:r>
              <w:rPr>
                <w:rFonts w:ascii="Century Gothic" w:hAnsi="Century Gothic"/>
              </w:rPr>
              <w:t xml:space="preserve"> de l’enthousiasme rapidement.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4B370B3" w:rsidR="000C3E21" w:rsidRPr="00F01024" w:rsidRDefault="00BC0DE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me trouve assez mature, confiant, et je sais donner des choses à faire à une équipe (équitablement) puis prendre </w:t>
            </w:r>
            <w:r w:rsidR="006E7646">
              <w:rPr>
                <w:rFonts w:ascii="Century Gothic" w:hAnsi="Century Gothic"/>
              </w:rPr>
              <w:t>des bonnes décisions</w:t>
            </w:r>
            <w:r>
              <w:rPr>
                <w:rFonts w:ascii="Century Gothic" w:hAnsi="Century Gothic"/>
              </w:rPr>
              <w:t xml:space="preserve"> même sous stress.</w:t>
            </w:r>
          </w:p>
        </w:tc>
        <w:tc>
          <w:tcPr>
            <w:tcW w:w="4085" w:type="dxa"/>
          </w:tcPr>
          <w:p w14:paraId="334A303F" w14:textId="2EE97099" w:rsidR="000C3E21" w:rsidRPr="00F01024" w:rsidRDefault="003D405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 il peut apparaître immature des fois, il reste quand même mature dans la plupart des cas et peut prendre des bonnes décisions comme il peut bien répartir le travail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49212E6E" w:rsidR="000C3E21" w:rsidRPr="00F01024" w:rsidRDefault="00F01A2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Malgré le fait de ne pas être souvent compétitif, </w:t>
            </w:r>
            <w:r w:rsidR="00C95BFB">
              <w:rPr>
                <w:rFonts w:ascii="Century Gothic" w:hAnsi="Century Gothic"/>
              </w:rPr>
              <w:t>je prospère quand je suis sous stress ou pression</w:t>
            </w:r>
            <w:r w:rsidR="009F50AA">
              <w:rPr>
                <w:rFonts w:ascii="Century Gothic" w:hAnsi="Century Gothic"/>
              </w:rPr>
              <w:t>.</w:t>
            </w:r>
          </w:p>
        </w:tc>
        <w:tc>
          <w:tcPr>
            <w:tcW w:w="4085" w:type="dxa"/>
          </w:tcPr>
          <w:p w14:paraId="18836A8F" w14:textId="2E1CBD4A" w:rsidR="000C3E21" w:rsidRPr="00F01024" w:rsidRDefault="00BC602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pense pas qu’il soit compétitif, il a l’air de s’en ficher de cela.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AA35775" w:rsidR="000C3E21" w:rsidRPr="00F01024" w:rsidRDefault="00F669E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 je peux être un stratège et avoir une bonne capacité de discernement, il se peut qu’il me manque des connaissances et la capacité d’influencer ou inspirer les autres.</w:t>
            </w:r>
          </w:p>
        </w:tc>
        <w:tc>
          <w:tcPr>
            <w:tcW w:w="4085" w:type="dxa"/>
          </w:tcPr>
          <w:p w14:paraId="658DF397" w14:textId="74950709" w:rsidR="000C3E21" w:rsidRPr="00F01024" w:rsidRDefault="00976B5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Fort possible qu’il soit bien capable de discernement tout en étant un stratège</w:t>
            </w:r>
            <w:r w:rsidR="00225918">
              <w:rPr>
                <w:rFonts w:ascii="Century Gothic" w:hAnsi="Century Gothic"/>
              </w:rPr>
              <w:t xml:space="preserve"> puis capable d’inspirer d’autres</w:t>
            </w:r>
            <w:r w:rsidR="00F27ADD">
              <w:rPr>
                <w:rFonts w:ascii="Century Gothic" w:hAnsi="Century Gothic"/>
              </w:rPr>
              <w:t xml:space="preserve"> personnes.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B9071CD" w:rsidR="000C3E21" w:rsidRPr="00F01024" w:rsidRDefault="00E0639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quand même collaboratif, j’écoute et je comprends les gens même quand ils sont confrontés à des problèmes, mais ça m’arrive d’être indécis à des situations difficiles.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3AB7152" w:rsidR="000C3E21" w:rsidRPr="00F01024" w:rsidRDefault="00427EE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prends souvent des idées en compte, mais il m’arrive de ne pas le faire si je juge que cela n’est pas parlant.</w:t>
            </w:r>
            <w:r w:rsidR="007D78CC">
              <w:rPr>
                <w:rFonts w:ascii="Century Gothic" w:hAnsi="Century Gothic"/>
              </w:rPr>
              <w:t xml:space="preserve"> Mais je reste fiable.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4AA9AA85" w:rsidR="000C3E21" w:rsidRPr="00F01024" w:rsidRDefault="00582C0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me correspond, car je respecte toujours les délais et je cherche souvent des erreurs ou quelque chose à améliorer</w:t>
            </w:r>
            <w:r w:rsidR="003454F7">
              <w:rPr>
                <w:rFonts w:ascii="Century Gothic" w:hAnsi="Century Gothic"/>
              </w:rPr>
              <w:t>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62095641" w:rsidR="000C3E21" w:rsidRPr="00F01024" w:rsidRDefault="00950573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paraître assez résolu, et autonome sauf si c’est une matière dont je n’ai aucune connaissance. Il peut arriver que je contribue que dans un cadre restreint.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8"/>
      <w:footerReference w:type="default" r:id="rId9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6EB2" w14:textId="77777777" w:rsidR="00377971" w:rsidRDefault="00377971">
      <w:r>
        <w:separator/>
      </w:r>
    </w:p>
  </w:endnote>
  <w:endnote w:type="continuationSeparator" w:id="0">
    <w:p w14:paraId="41DC5F23" w14:textId="77777777" w:rsidR="00377971" w:rsidRDefault="0037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7A6F" w14:textId="77777777" w:rsidR="00377971" w:rsidRDefault="00377971">
      <w:r>
        <w:separator/>
      </w:r>
    </w:p>
  </w:footnote>
  <w:footnote w:type="continuationSeparator" w:id="0">
    <w:p w14:paraId="624BDE1F" w14:textId="77777777" w:rsidR="00377971" w:rsidRDefault="00377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04600687">
    <w:abstractNumId w:val="36"/>
  </w:num>
  <w:num w:numId="2" w16cid:durableId="686635813">
    <w:abstractNumId w:val="20"/>
  </w:num>
  <w:num w:numId="3" w16cid:durableId="111631971">
    <w:abstractNumId w:val="9"/>
  </w:num>
  <w:num w:numId="4" w16cid:durableId="20134515">
    <w:abstractNumId w:val="11"/>
  </w:num>
  <w:num w:numId="5" w16cid:durableId="1590432688">
    <w:abstractNumId w:val="39"/>
  </w:num>
  <w:num w:numId="6" w16cid:durableId="1568958370">
    <w:abstractNumId w:val="19"/>
  </w:num>
  <w:num w:numId="7" w16cid:durableId="1956253673">
    <w:abstractNumId w:val="27"/>
  </w:num>
  <w:num w:numId="8" w16cid:durableId="1651716324">
    <w:abstractNumId w:val="17"/>
  </w:num>
  <w:num w:numId="9" w16cid:durableId="352654822">
    <w:abstractNumId w:val="40"/>
  </w:num>
  <w:num w:numId="10" w16cid:durableId="2061392218">
    <w:abstractNumId w:val="4"/>
  </w:num>
  <w:num w:numId="11" w16cid:durableId="956911876">
    <w:abstractNumId w:val="5"/>
  </w:num>
  <w:num w:numId="12" w16cid:durableId="775715652">
    <w:abstractNumId w:val="22"/>
  </w:num>
  <w:num w:numId="13" w16cid:durableId="817570554">
    <w:abstractNumId w:val="23"/>
  </w:num>
  <w:num w:numId="14" w16cid:durableId="1396586934">
    <w:abstractNumId w:val="12"/>
  </w:num>
  <w:num w:numId="15" w16cid:durableId="353729258">
    <w:abstractNumId w:val="6"/>
  </w:num>
  <w:num w:numId="16" w16cid:durableId="878053179">
    <w:abstractNumId w:val="24"/>
  </w:num>
  <w:num w:numId="17" w16cid:durableId="1067417445">
    <w:abstractNumId w:val="33"/>
  </w:num>
  <w:num w:numId="18" w16cid:durableId="2124493331">
    <w:abstractNumId w:val="15"/>
  </w:num>
  <w:num w:numId="19" w16cid:durableId="66728491">
    <w:abstractNumId w:val="18"/>
  </w:num>
  <w:num w:numId="20" w16cid:durableId="1080062269">
    <w:abstractNumId w:val="25"/>
  </w:num>
  <w:num w:numId="21" w16cid:durableId="1059941281">
    <w:abstractNumId w:val="28"/>
  </w:num>
  <w:num w:numId="22" w16cid:durableId="1876387790">
    <w:abstractNumId w:val="0"/>
  </w:num>
  <w:num w:numId="23" w16cid:durableId="301273166">
    <w:abstractNumId w:val="1"/>
  </w:num>
  <w:num w:numId="24" w16cid:durableId="1664772541">
    <w:abstractNumId w:val="3"/>
  </w:num>
  <w:num w:numId="25" w16cid:durableId="1665622242">
    <w:abstractNumId w:val="41"/>
  </w:num>
  <w:num w:numId="26" w16cid:durableId="1039478281">
    <w:abstractNumId w:val="30"/>
  </w:num>
  <w:num w:numId="27" w16cid:durableId="202178983">
    <w:abstractNumId w:val="16"/>
  </w:num>
  <w:num w:numId="28" w16cid:durableId="445345577">
    <w:abstractNumId w:val="21"/>
  </w:num>
  <w:num w:numId="29" w16cid:durableId="600337246">
    <w:abstractNumId w:val="35"/>
  </w:num>
  <w:num w:numId="30" w16cid:durableId="1647933037">
    <w:abstractNumId w:val="38"/>
  </w:num>
  <w:num w:numId="31" w16cid:durableId="1567035202">
    <w:abstractNumId w:val="14"/>
  </w:num>
  <w:num w:numId="32" w16cid:durableId="1280530933">
    <w:abstractNumId w:val="26"/>
  </w:num>
  <w:num w:numId="33" w16cid:durableId="510998219">
    <w:abstractNumId w:val="34"/>
  </w:num>
  <w:num w:numId="34" w16cid:durableId="701714549">
    <w:abstractNumId w:val="29"/>
  </w:num>
  <w:num w:numId="35" w16cid:durableId="104425209">
    <w:abstractNumId w:val="8"/>
  </w:num>
  <w:num w:numId="36" w16cid:durableId="1617827654">
    <w:abstractNumId w:val="32"/>
  </w:num>
  <w:num w:numId="37" w16cid:durableId="1442409143">
    <w:abstractNumId w:val="7"/>
  </w:num>
  <w:num w:numId="38" w16cid:durableId="672758818">
    <w:abstractNumId w:val="10"/>
  </w:num>
  <w:num w:numId="39" w16cid:durableId="1069425257">
    <w:abstractNumId w:val="2"/>
  </w:num>
  <w:num w:numId="40" w16cid:durableId="1406486480">
    <w:abstractNumId w:val="31"/>
  </w:num>
  <w:num w:numId="41" w16cid:durableId="2119523371">
    <w:abstractNumId w:val="37"/>
  </w:num>
  <w:num w:numId="42" w16cid:durableId="1442988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25918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454F7"/>
    <w:rsid w:val="00377971"/>
    <w:rsid w:val="00382315"/>
    <w:rsid w:val="003B65AE"/>
    <w:rsid w:val="003C2C60"/>
    <w:rsid w:val="003D4055"/>
    <w:rsid w:val="003E018B"/>
    <w:rsid w:val="003F1870"/>
    <w:rsid w:val="00402DF0"/>
    <w:rsid w:val="00407333"/>
    <w:rsid w:val="0040782E"/>
    <w:rsid w:val="0041254D"/>
    <w:rsid w:val="00412D33"/>
    <w:rsid w:val="00427EEB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82C0D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E7646"/>
    <w:rsid w:val="006F45A3"/>
    <w:rsid w:val="007118D3"/>
    <w:rsid w:val="00715BCA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D78C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0573"/>
    <w:rsid w:val="009521DD"/>
    <w:rsid w:val="009548CA"/>
    <w:rsid w:val="00955930"/>
    <w:rsid w:val="00961794"/>
    <w:rsid w:val="00973E29"/>
    <w:rsid w:val="00976B56"/>
    <w:rsid w:val="009776A1"/>
    <w:rsid w:val="0099022A"/>
    <w:rsid w:val="009B6FDC"/>
    <w:rsid w:val="009C689F"/>
    <w:rsid w:val="009E3B1C"/>
    <w:rsid w:val="009F50AA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C0DE6"/>
    <w:rsid w:val="00BC6022"/>
    <w:rsid w:val="00BD773C"/>
    <w:rsid w:val="00BE185C"/>
    <w:rsid w:val="00BF5394"/>
    <w:rsid w:val="00BF7A15"/>
    <w:rsid w:val="00C30788"/>
    <w:rsid w:val="00C6708B"/>
    <w:rsid w:val="00C95BFB"/>
    <w:rsid w:val="00CD1A2D"/>
    <w:rsid w:val="00CE361E"/>
    <w:rsid w:val="00D15AE6"/>
    <w:rsid w:val="00D174BC"/>
    <w:rsid w:val="00D33FDB"/>
    <w:rsid w:val="00D3769E"/>
    <w:rsid w:val="00D405C9"/>
    <w:rsid w:val="00D64B85"/>
    <w:rsid w:val="00D82BEB"/>
    <w:rsid w:val="00DB399A"/>
    <w:rsid w:val="00DC24CF"/>
    <w:rsid w:val="00DC2A37"/>
    <w:rsid w:val="00DD6CDD"/>
    <w:rsid w:val="00E0639B"/>
    <w:rsid w:val="00E1012A"/>
    <w:rsid w:val="00E24687"/>
    <w:rsid w:val="00E35209"/>
    <w:rsid w:val="00E41BC2"/>
    <w:rsid w:val="00E61B66"/>
    <w:rsid w:val="00E61C96"/>
    <w:rsid w:val="00E73A98"/>
    <w:rsid w:val="00EC5BFD"/>
    <w:rsid w:val="00EC677D"/>
    <w:rsid w:val="00EE431D"/>
    <w:rsid w:val="00EF2599"/>
    <w:rsid w:val="00EF5395"/>
    <w:rsid w:val="00F01024"/>
    <w:rsid w:val="00F01A2A"/>
    <w:rsid w:val="00F27ADD"/>
    <w:rsid w:val="00F475BE"/>
    <w:rsid w:val="00F512A6"/>
    <w:rsid w:val="00F669EB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809A-2E8A-478B-8F56-41B3060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123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Samuel Sallaku</cp:lastModifiedBy>
  <cp:revision>44</cp:revision>
  <cp:lastPrinted>2018-11-20T15:14:00Z</cp:lastPrinted>
  <dcterms:created xsi:type="dcterms:W3CDTF">2016-03-16T10:37:00Z</dcterms:created>
  <dcterms:modified xsi:type="dcterms:W3CDTF">2024-03-18T10:48:00Z</dcterms:modified>
</cp:coreProperties>
</file>